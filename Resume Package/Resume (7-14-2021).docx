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72889" w14:textId="7BD48DCF" w:rsidR="00035A3A" w:rsidRPr="005378C6" w:rsidRDefault="00035A3A" w:rsidP="00035A3A">
      <w:pPr>
        <w:pStyle w:val="CompanyName"/>
        <w:spacing w:before="240"/>
        <w:jc w:val="center"/>
        <w:rPr>
          <w:szCs w:val="22"/>
        </w:rPr>
      </w:pPr>
      <w:r>
        <w:rPr>
          <w:szCs w:val="22"/>
        </w:rPr>
        <w:t xml:space="preserve">A University of Redlands Computer Science graduate with strong proficiencies in front-end programming, back-end development, </w:t>
      </w:r>
      <w:r w:rsidR="00C05727">
        <w:rPr>
          <w:szCs w:val="22"/>
        </w:rPr>
        <w:t xml:space="preserve">specialties in </w:t>
      </w:r>
      <w:r>
        <w:rPr>
          <w:szCs w:val="22"/>
        </w:rPr>
        <w:t>Android</w:t>
      </w:r>
      <w:r w:rsidR="00226F49">
        <w:rPr>
          <w:szCs w:val="22"/>
        </w:rPr>
        <w:t xml:space="preserve"> programming</w:t>
      </w:r>
      <w:r>
        <w:rPr>
          <w:szCs w:val="22"/>
        </w:rPr>
        <w:t>, and web design</w:t>
      </w:r>
    </w:p>
    <w:p w14:paraId="1F53D06D" w14:textId="00CBBE84" w:rsidR="00B86595" w:rsidRPr="00062A52" w:rsidRDefault="00B86595" w:rsidP="00B86595">
      <w:pPr>
        <w:pStyle w:val="Heading2"/>
        <w:spacing w:before="200"/>
        <w:rPr>
          <w:sz w:val="26"/>
          <w:szCs w:val="26"/>
        </w:rPr>
      </w:pPr>
      <w:r w:rsidRPr="00062A52">
        <w:rPr>
          <w:sz w:val="26"/>
          <w:szCs w:val="26"/>
        </w:rPr>
        <w:t>work experience</w:t>
      </w:r>
      <w:r w:rsidR="00B75E66">
        <w:rPr>
          <w:sz w:val="26"/>
          <w:szCs w:val="26"/>
        </w:rPr>
        <w:t xml:space="preserve"> [</w:t>
      </w:r>
      <w:r w:rsidR="00913A6A">
        <w:rPr>
          <w:sz w:val="26"/>
          <w:szCs w:val="26"/>
        </w:rPr>
        <w:t xml:space="preserve">22 Months </w:t>
      </w:r>
      <w:r w:rsidR="003E0CE5">
        <w:rPr>
          <w:sz w:val="26"/>
          <w:szCs w:val="26"/>
        </w:rPr>
        <w:t>~</w:t>
      </w:r>
      <w:r w:rsidR="00913A6A">
        <w:rPr>
          <w:sz w:val="26"/>
          <w:szCs w:val="26"/>
        </w:rPr>
        <w:t>2</w:t>
      </w:r>
      <w:r w:rsidR="00B75E66">
        <w:rPr>
          <w:sz w:val="26"/>
          <w:szCs w:val="26"/>
        </w:rPr>
        <w:t xml:space="preserve"> Year</w:t>
      </w:r>
      <w:r w:rsidR="003E0CE5">
        <w:rPr>
          <w:sz w:val="26"/>
          <w:szCs w:val="26"/>
        </w:rPr>
        <w:t>S</w:t>
      </w:r>
      <w:r w:rsidR="00B75E66">
        <w:rPr>
          <w:sz w:val="26"/>
          <w:szCs w:val="26"/>
        </w:rPr>
        <w:t>]</w:t>
      </w:r>
      <w:r w:rsidRPr="00062A52">
        <w:rPr>
          <w:sz w:val="26"/>
          <w:szCs w:val="26"/>
        </w:rPr>
        <w:tab/>
      </w:r>
    </w:p>
    <w:p w14:paraId="6D6FB35F" w14:textId="02173FFC" w:rsidR="00B86595" w:rsidRDefault="00B86595" w:rsidP="00B86595">
      <w:pPr>
        <w:pStyle w:val="Heading3"/>
        <w:tabs>
          <w:tab w:val="clear" w:pos="6390"/>
          <w:tab w:val="left" w:pos="6660"/>
        </w:tabs>
        <w:spacing w:before="80"/>
        <w:ind w:right="115"/>
        <w:rPr>
          <w:sz w:val="22"/>
          <w:szCs w:val="22"/>
        </w:rPr>
      </w:pPr>
      <w:r>
        <w:rPr>
          <w:i/>
          <w:sz w:val="26"/>
          <w:szCs w:val="26"/>
        </w:rPr>
        <w:t xml:space="preserve">Android Software Engineer                                                               </w:t>
      </w:r>
      <w:r w:rsidR="00924145">
        <w:rPr>
          <w:i/>
          <w:sz w:val="26"/>
          <w:szCs w:val="26"/>
        </w:rPr>
        <w:t>S</w:t>
      </w:r>
      <w:r w:rsidR="00792636">
        <w:rPr>
          <w:i/>
          <w:sz w:val="26"/>
          <w:szCs w:val="26"/>
        </w:rPr>
        <w:t xml:space="preserve">EPTEMBER </w:t>
      </w:r>
      <w:r w:rsidR="00924145" w:rsidRPr="003A6BB8">
        <w:rPr>
          <w:sz w:val="22"/>
          <w:szCs w:val="22"/>
        </w:rPr>
        <w:t xml:space="preserve">2019 – </w:t>
      </w:r>
      <w:r w:rsidR="00CA6CED">
        <w:rPr>
          <w:sz w:val="22"/>
          <w:szCs w:val="22"/>
        </w:rPr>
        <w:t>PRESENT</w:t>
      </w:r>
    </w:p>
    <w:p w14:paraId="7141322E" w14:textId="1C621006" w:rsidR="00B86595" w:rsidRDefault="00B86595" w:rsidP="00B86595">
      <w:pPr>
        <w:pStyle w:val="NoSpacing"/>
        <w:spacing w:after="60"/>
      </w:pPr>
      <w:r>
        <w:rPr>
          <w:b/>
          <w:sz w:val="24"/>
          <w:szCs w:val="24"/>
        </w:rPr>
        <w:t xml:space="preserve">Advanced Mobile Payment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Huntington Beach</w:t>
      </w:r>
      <w:r>
        <w:rPr>
          <w:b/>
        </w:rPr>
        <w:t>, CA</w:t>
      </w:r>
    </w:p>
    <w:p w14:paraId="2566D870" w14:textId="7B14C229" w:rsidR="00CE4B86" w:rsidRDefault="00CF61A3" w:rsidP="00CE4B86">
      <w:pPr>
        <w:pStyle w:val="NoSpacing"/>
        <w:numPr>
          <w:ilvl w:val="0"/>
          <w:numId w:val="4"/>
        </w:numPr>
      </w:pPr>
      <w:r>
        <w:t>I b</w:t>
      </w:r>
      <w:r w:rsidR="00B86595">
        <w:t xml:space="preserve">uilt and </w:t>
      </w:r>
      <w:r w:rsidR="00B75E66">
        <w:t xml:space="preserve">designed </w:t>
      </w:r>
      <w:proofErr w:type="gramStart"/>
      <w:r w:rsidR="00B75E66">
        <w:t>intent based</w:t>
      </w:r>
      <w:proofErr w:type="gramEnd"/>
      <w:r w:rsidR="00B75E66">
        <w:t xml:space="preserve"> API protocols to facilitate contact, contactless, and magnetic stripe transactions.</w:t>
      </w:r>
    </w:p>
    <w:p w14:paraId="069CD7C2" w14:textId="3F6C15F1" w:rsidR="001E1413" w:rsidRDefault="00CF61A3" w:rsidP="00CE4B86">
      <w:pPr>
        <w:pStyle w:val="NoSpacing"/>
        <w:numPr>
          <w:ilvl w:val="0"/>
          <w:numId w:val="4"/>
        </w:numPr>
      </w:pPr>
      <w:r>
        <w:t>This required c</w:t>
      </w:r>
      <w:r w:rsidR="00CE4B86">
        <w:t>ommunicat</w:t>
      </w:r>
      <w:r w:rsidR="00826DA6">
        <w:t>ion</w:t>
      </w:r>
      <w:r w:rsidR="001E1413">
        <w:t xml:space="preserve"> between </w:t>
      </w:r>
      <w:r>
        <w:t xml:space="preserve">Java and C++ </w:t>
      </w:r>
      <w:r w:rsidR="001E1413">
        <w:t>using Android’s JNI interface</w:t>
      </w:r>
      <w:r w:rsidR="00053AEC">
        <w:t xml:space="preserve"> </w:t>
      </w:r>
      <w:proofErr w:type="gramStart"/>
      <w:r w:rsidR="00053AEC">
        <w:t>in order to</w:t>
      </w:r>
      <w:proofErr w:type="gramEnd"/>
      <w:r w:rsidR="00053AEC">
        <w:t xml:space="preserve"> extract card data from the C++ layer</w:t>
      </w:r>
      <w:r>
        <w:t>, store relevant data in the local database, interpret all data for integrity and approval of the transaction, relay all payment data to the Gateway and Payment Host,</w:t>
      </w:r>
      <w:r w:rsidR="00053AEC">
        <w:t xml:space="preserve"> and relay all relevant UI information to the Java layer.</w:t>
      </w:r>
    </w:p>
    <w:p w14:paraId="4BE0F8F8" w14:textId="0CBB7ABA" w:rsidR="00CE4B86" w:rsidRDefault="00851E96" w:rsidP="00CE4B86">
      <w:pPr>
        <w:pStyle w:val="NoSpacing"/>
        <w:numPr>
          <w:ilvl w:val="0"/>
          <w:numId w:val="4"/>
        </w:numPr>
      </w:pPr>
      <w:r>
        <w:t xml:space="preserve">Normally a full team is deployed to handle </w:t>
      </w:r>
      <w:r w:rsidR="00CE4B86">
        <w:t xml:space="preserve">a single </w:t>
      </w:r>
      <w:proofErr w:type="spellStart"/>
      <w:r w:rsidR="00053AEC">
        <w:t>applicaiton</w:t>
      </w:r>
      <w:proofErr w:type="spellEnd"/>
      <w:r w:rsidR="00053AEC">
        <w:t>, but I was given sole dominion over my integration.</w:t>
      </w:r>
    </w:p>
    <w:p w14:paraId="25EF6EC0" w14:textId="77777777" w:rsidR="00B86595" w:rsidRDefault="00B86595" w:rsidP="00B86595">
      <w:pPr>
        <w:pStyle w:val="Heading2"/>
        <w:spacing w:before="200"/>
        <w:rPr>
          <w:sz w:val="26"/>
          <w:szCs w:val="26"/>
        </w:rPr>
      </w:pPr>
      <w:r>
        <w:rPr>
          <w:sz w:val="26"/>
          <w:szCs w:val="26"/>
        </w:rPr>
        <w:t>Relevant Projects</w:t>
      </w:r>
      <w:r w:rsidRPr="00062A52">
        <w:rPr>
          <w:sz w:val="26"/>
          <w:szCs w:val="26"/>
        </w:rPr>
        <w:tab/>
      </w:r>
    </w:p>
    <w:p w14:paraId="7EB2EA66" w14:textId="14B384A8" w:rsidR="00B86595" w:rsidRPr="00B86595" w:rsidRDefault="009C5861" w:rsidP="00B86595">
      <w:pPr>
        <w:pStyle w:val="Heading2"/>
        <w:spacing w:before="200"/>
        <w:rPr>
          <w:sz w:val="26"/>
          <w:szCs w:val="26"/>
        </w:rPr>
      </w:pPr>
      <w:proofErr w:type="gramStart"/>
      <w:r>
        <w:rPr>
          <w:i/>
          <w:sz w:val="26"/>
          <w:szCs w:val="26"/>
        </w:rPr>
        <w:t xml:space="preserve">Payment </w:t>
      </w:r>
      <w:r w:rsidR="00C05ECC">
        <w:rPr>
          <w:i/>
          <w:sz w:val="26"/>
          <w:szCs w:val="26"/>
        </w:rPr>
        <w:t xml:space="preserve"> Applicaiton</w:t>
      </w:r>
      <w:proofErr w:type="gramEnd"/>
      <w:r>
        <w:rPr>
          <w:i/>
          <w:sz w:val="26"/>
          <w:szCs w:val="26"/>
        </w:rPr>
        <w:t xml:space="preserve">                                          </w:t>
      </w:r>
      <w:r w:rsidR="00A675E0">
        <w:rPr>
          <w:i/>
          <w:sz w:val="26"/>
          <w:szCs w:val="26"/>
        </w:rPr>
        <w:t xml:space="preserve">             </w:t>
      </w:r>
      <w:r w:rsidR="00053AEC">
        <w:rPr>
          <w:i/>
          <w:sz w:val="26"/>
          <w:szCs w:val="26"/>
        </w:rPr>
        <w:t xml:space="preserve">     </w:t>
      </w:r>
      <w:r w:rsidR="00CA6CED">
        <w:rPr>
          <w:i/>
          <w:sz w:val="26"/>
          <w:szCs w:val="26"/>
        </w:rPr>
        <w:t xml:space="preserve"> </w:t>
      </w:r>
      <w:r w:rsidR="00B75E66">
        <w:rPr>
          <w:i/>
          <w:sz w:val="26"/>
          <w:szCs w:val="26"/>
        </w:rPr>
        <w:t>October</w:t>
      </w:r>
      <w:r w:rsidR="00B86595" w:rsidRPr="003A6BB8">
        <w:rPr>
          <w:sz w:val="22"/>
          <w:szCs w:val="22"/>
        </w:rPr>
        <w:t xml:space="preserve"> 2019 – </w:t>
      </w:r>
      <w:r w:rsidR="00CA6CED">
        <w:rPr>
          <w:sz w:val="22"/>
          <w:szCs w:val="22"/>
        </w:rPr>
        <w:t>Present</w:t>
      </w:r>
    </w:p>
    <w:p w14:paraId="30D73CDF" w14:textId="5F99D6F3" w:rsidR="00B86595" w:rsidRDefault="009C5861" w:rsidP="00B86595">
      <w:pPr>
        <w:pStyle w:val="NoSpacing"/>
        <w:spacing w:after="60"/>
      </w:pPr>
      <w:r>
        <w:rPr>
          <w:b/>
          <w:sz w:val="24"/>
          <w:szCs w:val="24"/>
        </w:rPr>
        <w:t>Advanced Mobile Payment</w:t>
      </w:r>
    </w:p>
    <w:p w14:paraId="67F52A59" w14:textId="238ECBBA" w:rsidR="001E1413" w:rsidRDefault="00FC5821" w:rsidP="00D147CD">
      <w:pPr>
        <w:pStyle w:val="NoSpacing"/>
        <w:numPr>
          <w:ilvl w:val="0"/>
          <w:numId w:val="4"/>
        </w:numPr>
      </w:pPr>
      <w:r>
        <w:t>I f</w:t>
      </w:r>
      <w:r w:rsidR="00B75E66">
        <w:t>acilitated communication between multiple devices across hundreds of classes, across several differe</w:t>
      </w:r>
      <w:r w:rsidR="001E1413">
        <w:t>nt</w:t>
      </w:r>
      <w:r w:rsidR="00B75E66">
        <w:t xml:space="preserve"> communication protocols</w:t>
      </w:r>
      <w:r w:rsidR="002744AA">
        <w:t>, and between several different languages.</w:t>
      </w:r>
    </w:p>
    <w:p w14:paraId="5A788D59" w14:textId="7EA07721" w:rsidR="00D147CD" w:rsidRDefault="00D147CD" w:rsidP="00D147CD">
      <w:pPr>
        <w:pStyle w:val="NoSpacing"/>
        <w:numPr>
          <w:ilvl w:val="1"/>
          <w:numId w:val="4"/>
        </w:numPr>
      </w:pPr>
      <w:r>
        <w:t xml:space="preserve">The purpose of this application was to accept a card tap, insert, or swipe, then relay all data to the appropriate endpoints </w:t>
      </w:r>
      <w:proofErr w:type="gramStart"/>
      <w:r>
        <w:t>in order to</w:t>
      </w:r>
      <w:proofErr w:type="gramEnd"/>
      <w:r>
        <w:t xml:space="preserve"> facilitate the charge on the card.</w:t>
      </w:r>
    </w:p>
    <w:p w14:paraId="6D071EBA" w14:textId="05FCB38F" w:rsidR="00D147CD" w:rsidRDefault="00D147CD" w:rsidP="00D147CD">
      <w:pPr>
        <w:pStyle w:val="NoSpacing"/>
        <w:numPr>
          <w:ilvl w:val="1"/>
          <w:numId w:val="4"/>
        </w:numPr>
      </w:pPr>
      <w:r>
        <w:t>I handled development, quality assurance, customer support, firmware deployment, and software deployment for this application.</w:t>
      </w:r>
    </w:p>
    <w:p w14:paraId="42667116" w14:textId="5518BFBF" w:rsidR="00B75E66" w:rsidRDefault="00053AEC" w:rsidP="00B75E66">
      <w:pPr>
        <w:pStyle w:val="NoSpacing"/>
        <w:numPr>
          <w:ilvl w:val="0"/>
          <w:numId w:val="4"/>
        </w:numPr>
      </w:pPr>
      <w:r>
        <w:t xml:space="preserve">Tasks </w:t>
      </w:r>
      <w:r w:rsidR="002744AA">
        <w:t>I</w:t>
      </w:r>
      <w:r w:rsidR="00B75E66">
        <w:t>nclude</w:t>
      </w:r>
      <w:r w:rsidR="002744AA">
        <w:t>d</w:t>
      </w:r>
      <w:r w:rsidR="00B75E66">
        <w:t xml:space="preserve">: </w:t>
      </w:r>
      <w:r>
        <w:t xml:space="preserve">Restful HTTPS Communication, Payment Host Integration, Gateway Integration, API Management, Receipt Protocols, Payment Industry </w:t>
      </w:r>
      <w:proofErr w:type="spellStart"/>
      <w:r>
        <w:t>Protcols</w:t>
      </w:r>
      <w:proofErr w:type="spellEnd"/>
      <w:r>
        <w:t xml:space="preserve"> and Security, and Performance Optimization.</w:t>
      </w:r>
    </w:p>
    <w:p w14:paraId="68F9F7FF" w14:textId="0D728786" w:rsidR="00A241A0" w:rsidRDefault="00A241A0" w:rsidP="00B75E66">
      <w:pPr>
        <w:pStyle w:val="NoSpacing"/>
        <w:numPr>
          <w:ilvl w:val="0"/>
          <w:numId w:val="4"/>
        </w:numPr>
      </w:pPr>
      <w:r>
        <w:t>During this project I controlle</w:t>
      </w:r>
      <w:r w:rsidR="00D73CA2">
        <w:t>d</w:t>
      </w:r>
      <w:r>
        <w:t xml:space="preserve"> my own </w:t>
      </w:r>
      <w:r w:rsidR="00D73CA2">
        <w:t xml:space="preserve">schedule, and I finished </w:t>
      </w:r>
      <w:r w:rsidR="00A846D8">
        <w:t>all tasks presented to me</w:t>
      </w:r>
      <w:r w:rsidR="00D147CD">
        <w:t xml:space="preserve">, as well as prevented </w:t>
      </w:r>
      <w:r w:rsidR="00053AEC">
        <w:t>blockers from multiple different layers of the integration</w:t>
      </w:r>
      <w:r w:rsidR="00A846D8">
        <w:t>.</w:t>
      </w:r>
    </w:p>
    <w:p w14:paraId="07F15756" w14:textId="1953A794" w:rsidR="00A675E0" w:rsidRPr="00B86595" w:rsidRDefault="00A675E0" w:rsidP="00A675E0">
      <w:pPr>
        <w:pStyle w:val="Heading2"/>
        <w:spacing w:before="200"/>
        <w:rPr>
          <w:sz w:val="26"/>
          <w:szCs w:val="26"/>
        </w:rPr>
      </w:pPr>
      <w:r>
        <w:rPr>
          <w:i/>
          <w:sz w:val="26"/>
          <w:szCs w:val="26"/>
        </w:rPr>
        <w:t xml:space="preserve">Interface Application                                                      </w:t>
      </w:r>
      <w:r w:rsidR="002135BE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October</w:t>
      </w:r>
      <w:r w:rsidRPr="003A6BB8">
        <w:rPr>
          <w:sz w:val="22"/>
          <w:szCs w:val="22"/>
        </w:rPr>
        <w:t xml:space="preserve"> 2019 – </w:t>
      </w:r>
      <w:r w:rsidR="002135BE">
        <w:rPr>
          <w:sz w:val="22"/>
          <w:szCs w:val="22"/>
        </w:rPr>
        <w:t>AUGUST</w:t>
      </w:r>
      <w:r w:rsidRPr="003A6BB8">
        <w:rPr>
          <w:sz w:val="22"/>
          <w:szCs w:val="22"/>
        </w:rPr>
        <w:t xml:space="preserve"> 20</w:t>
      </w:r>
      <w:r>
        <w:rPr>
          <w:sz w:val="22"/>
          <w:szCs w:val="22"/>
        </w:rPr>
        <w:t>2</w:t>
      </w:r>
      <w:r w:rsidR="002135BE">
        <w:rPr>
          <w:sz w:val="22"/>
          <w:szCs w:val="22"/>
        </w:rPr>
        <w:t>0</w:t>
      </w:r>
    </w:p>
    <w:p w14:paraId="50B036E3" w14:textId="77777777" w:rsidR="00A675E0" w:rsidRDefault="00A675E0" w:rsidP="00A675E0">
      <w:pPr>
        <w:pStyle w:val="NoSpacing"/>
        <w:spacing w:after="60"/>
      </w:pPr>
      <w:r>
        <w:rPr>
          <w:b/>
          <w:sz w:val="24"/>
          <w:szCs w:val="24"/>
        </w:rPr>
        <w:t>Advanced Mobile Payment</w:t>
      </w:r>
    </w:p>
    <w:p w14:paraId="3B3F6E1C" w14:textId="3BCD528D" w:rsidR="00D147CD" w:rsidRDefault="00FC5821" w:rsidP="00D147CD">
      <w:pPr>
        <w:pStyle w:val="NoSpacing"/>
        <w:numPr>
          <w:ilvl w:val="0"/>
          <w:numId w:val="4"/>
        </w:numPr>
      </w:pPr>
      <w:r>
        <w:t>I created a restful serial interface that interfaced between a 3</w:t>
      </w:r>
      <w:r w:rsidRPr="00FC5821">
        <w:rPr>
          <w:vertAlign w:val="superscript"/>
        </w:rPr>
        <w:t>rd</w:t>
      </w:r>
      <w:r>
        <w:t xml:space="preserve"> party device and our payment application.</w:t>
      </w:r>
    </w:p>
    <w:p w14:paraId="0B6FF9C6" w14:textId="6D16D4EC" w:rsidR="00D147CD" w:rsidRDefault="00D147CD" w:rsidP="00FC5821">
      <w:pPr>
        <w:pStyle w:val="NoSpacing"/>
        <w:numPr>
          <w:ilvl w:val="1"/>
          <w:numId w:val="4"/>
        </w:numPr>
      </w:pPr>
      <w:r>
        <w:t xml:space="preserve">This was no easy task as Android does not support </w:t>
      </w:r>
      <w:r w:rsidR="00FC5821">
        <w:t xml:space="preserve">native </w:t>
      </w:r>
      <w:r>
        <w:t>USB communication, especially across our proprietary cables</w:t>
      </w:r>
      <w:r w:rsidR="00FC5821">
        <w:t>.</w:t>
      </w:r>
    </w:p>
    <w:p w14:paraId="0FE965C1" w14:textId="786CACBD" w:rsidR="00A675E0" w:rsidRDefault="00FC5821" w:rsidP="00FC5821">
      <w:pPr>
        <w:pStyle w:val="NoSpacing"/>
        <w:numPr>
          <w:ilvl w:val="1"/>
          <w:numId w:val="4"/>
        </w:numPr>
      </w:pPr>
      <w:r>
        <w:t xml:space="preserve">Despite problems with hardware and native Android software, I was able to establish a </w:t>
      </w:r>
      <w:r w:rsidR="00C05ECC">
        <w:t>robust serial interface that made integration for customers easier, and more financially secure.</w:t>
      </w:r>
    </w:p>
    <w:p w14:paraId="7C2BD2D5" w14:textId="13CA8357" w:rsidR="00C05ECC" w:rsidRDefault="00C05ECC" w:rsidP="00C05ECC">
      <w:pPr>
        <w:pStyle w:val="NoSpacing"/>
        <w:numPr>
          <w:ilvl w:val="0"/>
          <w:numId w:val="4"/>
        </w:numPr>
      </w:pPr>
      <w:r>
        <w:t>This project included thorough documentation, systematic testing, efficient debugging, and stable interfacing.</w:t>
      </w:r>
    </w:p>
    <w:p w14:paraId="6C5B0901" w14:textId="4CE4BC46" w:rsidR="00035A3A" w:rsidRPr="00062A52" w:rsidRDefault="00035A3A" w:rsidP="00035A3A">
      <w:pPr>
        <w:pStyle w:val="Heading2"/>
        <w:spacing w:before="200"/>
        <w:rPr>
          <w:sz w:val="26"/>
          <w:szCs w:val="26"/>
        </w:rPr>
      </w:pPr>
      <w:r w:rsidRPr="00062A52">
        <w:rPr>
          <w:sz w:val="26"/>
          <w:szCs w:val="26"/>
        </w:rPr>
        <w:t>Education</w:t>
      </w:r>
      <w:r w:rsidRPr="00062A52">
        <w:rPr>
          <w:sz w:val="26"/>
          <w:szCs w:val="26"/>
        </w:rPr>
        <w:tab/>
        <w:t xml:space="preserve"> </w:t>
      </w:r>
    </w:p>
    <w:p w14:paraId="7B754CB1" w14:textId="51B84304" w:rsidR="00035A3A" w:rsidRPr="008E0F08" w:rsidRDefault="00035A3A" w:rsidP="00035A3A">
      <w:pPr>
        <w:pStyle w:val="Heading3"/>
        <w:spacing w:before="60"/>
        <w:ind w:right="115"/>
        <w:jc w:val="left"/>
      </w:pPr>
      <w:r>
        <w:t>B</w:t>
      </w:r>
      <w:r w:rsidRPr="008E0F08">
        <w:t>.</w:t>
      </w:r>
      <w:r>
        <w:t>A. in Computer Science</w:t>
      </w:r>
      <w:r>
        <w:tab/>
      </w:r>
      <w:r>
        <w:tab/>
      </w:r>
      <w:r w:rsidR="00AF1C45">
        <w:rPr>
          <w:i/>
          <w:sz w:val="26"/>
          <w:szCs w:val="26"/>
        </w:rPr>
        <w:t>SEPTEMBER</w:t>
      </w:r>
      <w:r w:rsidR="00792636" w:rsidRPr="003A6BB8">
        <w:rPr>
          <w:sz w:val="22"/>
          <w:szCs w:val="22"/>
        </w:rPr>
        <w:t xml:space="preserve"> 201</w:t>
      </w:r>
      <w:r w:rsidR="00792636">
        <w:rPr>
          <w:sz w:val="22"/>
          <w:szCs w:val="22"/>
        </w:rPr>
        <w:t>5</w:t>
      </w:r>
      <w:r w:rsidR="00792636" w:rsidRPr="003A6BB8">
        <w:rPr>
          <w:sz w:val="22"/>
          <w:szCs w:val="22"/>
        </w:rPr>
        <w:t xml:space="preserve"> – </w:t>
      </w:r>
      <w:r w:rsidR="00AF1C45">
        <w:rPr>
          <w:sz w:val="22"/>
          <w:szCs w:val="22"/>
        </w:rPr>
        <w:t>JUNE</w:t>
      </w:r>
      <w:r w:rsidR="00792636" w:rsidRPr="003A6BB8">
        <w:rPr>
          <w:sz w:val="22"/>
          <w:szCs w:val="22"/>
        </w:rPr>
        <w:t xml:space="preserve"> 20</w:t>
      </w:r>
      <w:r w:rsidR="00792636">
        <w:rPr>
          <w:sz w:val="22"/>
          <w:szCs w:val="22"/>
        </w:rPr>
        <w:t>19</w:t>
      </w:r>
    </w:p>
    <w:p w14:paraId="5E0C20B4" w14:textId="292B3FD4" w:rsidR="00035A3A" w:rsidRPr="00FB2F1F" w:rsidRDefault="00035A3A" w:rsidP="00035A3A">
      <w:pPr>
        <w:pStyle w:val="Heading3"/>
        <w:rPr>
          <w:lang w:val="it-IT"/>
        </w:rPr>
      </w:pPr>
      <w:r>
        <w:rPr>
          <w:lang w:val="it-IT"/>
        </w:rPr>
        <w:t xml:space="preserve">University of Redlands                                                         </w:t>
      </w:r>
      <w:r>
        <w:rPr>
          <w:lang w:val="it-IT"/>
        </w:rPr>
        <w:tab/>
        <w:t xml:space="preserve">               </w:t>
      </w:r>
      <w:r w:rsidR="00A47410">
        <w:rPr>
          <w:lang w:val="it-IT"/>
        </w:rPr>
        <w:tab/>
      </w:r>
      <w:r w:rsidR="00A47410">
        <w:rPr>
          <w:lang w:val="it-IT"/>
        </w:rPr>
        <w:tab/>
      </w:r>
      <w:r w:rsidR="00A47410">
        <w:rPr>
          <w:lang w:val="it-IT"/>
        </w:rPr>
        <w:tab/>
      </w:r>
      <w:r w:rsidR="00A47410">
        <w:rPr>
          <w:lang w:val="it-IT"/>
        </w:rPr>
        <w:tab/>
      </w:r>
      <w:r>
        <w:rPr>
          <w:sz w:val="22"/>
          <w:szCs w:val="22"/>
          <w:lang w:val="it-IT"/>
        </w:rPr>
        <w:t>Redlands, CA</w:t>
      </w:r>
    </w:p>
    <w:p w14:paraId="0F7CD3A8" w14:textId="2DE4BB3A" w:rsidR="00035A3A" w:rsidRDefault="00035A3A" w:rsidP="00035A3A">
      <w:pPr>
        <w:pStyle w:val="Achievement"/>
        <w:numPr>
          <w:ilvl w:val="0"/>
          <w:numId w:val="1"/>
        </w:numPr>
        <w:spacing w:after="0" w:line="240" w:lineRule="exact"/>
        <w:ind w:right="245"/>
        <w:rPr>
          <w:szCs w:val="22"/>
        </w:rPr>
      </w:pPr>
      <w:r w:rsidRPr="009E5161">
        <w:rPr>
          <w:b/>
          <w:bCs/>
          <w:szCs w:val="22"/>
        </w:rPr>
        <w:t>Concepts:</w:t>
      </w:r>
      <w:r>
        <w:rPr>
          <w:szCs w:val="22"/>
        </w:rPr>
        <w:t xml:space="preserve"> Inheritance, OOP, Multithreading,</w:t>
      </w:r>
      <w:r w:rsidR="007E5072">
        <w:rPr>
          <w:szCs w:val="22"/>
        </w:rPr>
        <w:t xml:space="preserve"> </w:t>
      </w:r>
      <w:r w:rsidR="008E64B1">
        <w:rPr>
          <w:szCs w:val="22"/>
        </w:rPr>
        <w:t>Seria</w:t>
      </w:r>
      <w:r w:rsidR="005B5F8B">
        <w:rPr>
          <w:szCs w:val="22"/>
        </w:rPr>
        <w:t>l, REST</w:t>
      </w:r>
      <w:r w:rsidR="008E64B1">
        <w:rPr>
          <w:szCs w:val="22"/>
        </w:rPr>
        <w:t xml:space="preserve">, Intent Based API, JSON Payload Management, Version Control Management, </w:t>
      </w:r>
      <w:r w:rsidR="00FA49E4">
        <w:rPr>
          <w:szCs w:val="22"/>
        </w:rPr>
        <w:t xml:space="preserve">and </w:t>
      </w:r>
      <w:r w:rsidR="002744AA">
        <w:rPr>
          <w:szCs w:val="22"/>
        </w:rPr>
        <w:t xml:space="preserve">thorough </w:t>
      </w:r>
      <w:r w:rsidR="00A241A0">
        <w:rPr>
          <w:szCs w:val="22"/>
        </w:rPr>
        <w:t xml:space="preserve">Android </w:t>
      </w:r>
      <w:r w:rsidR="005E7EA8">
        <w:rPr>
          <w:szCs w:val="22"/>
        </w:rPr>
        <w:t>D</w:t>
      </w:r>
      <w:r w:rsidR="002744AA">
        <w:rPr>
          <w:szCs w:val="22"/>
        </w:rPr>
        <w:t>ebugging</w:t>
      </w:r>
      <w:r w:rsidR="00FA49E4">
        <w:rPr>
          <w:szCs w:val="22"/>
        </w:rPr>
        <w:t>.</w:t>
      </w:r>
    </w:p>
    <w:p w14:paraId="5B68AB61" w14:textId="210ABF3A" w:rsidR="00E461AE" w:rsidRPr="00E461AE" w:rsidRDefault="00A83001" w:rsidP="00E461AE">
      <w:pPr>
        <w:pStyle w:val="Achievement"/>
        <w:numPr>
          <w:ilvl w:val="0"/>
          <w:numId w:val="1"/>
        </w:numPr>
        <w:spacing w:line="240" w:lineRule="exact"/>
        <w:ind w:right="245"/>
        <w:rPr>
          <w:szCs w:val="22"/>
        </w:rPr>
      </w:pPr>
      <w:r>
        <w:rPr>
          <w:b/>
          <w:bCs/>
          <w:szCs w:val="22"/>
        </w:rPr>
        <w:t xml:space="preserve">My </w:t>
      </w:r>
      <w:r w:rsidR="00DA2D2B">
        <w:rPr>
          <w:b/>
          <w:bCs/>
          <w:szCs w:val="22"/>
        </w:rPr>
        <w:t>Personal</w:t>
      </w:r>
      <w:r w:rsidR="005B5F8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 xml:space="preserve">Company </w:t>
      </w:r>
      <w:r w:rsidR="005B5F8B">
        <w:rPr>
          <w:b/>
          <w:bCs/>
          <w:szCs w:val="22"/>
        </w:rPr>
        <w:t>Repositor</w:t>
      </w:r>
      <w:r w:rsidR="00DA2D2B">
        <w:rPr>
          <w:b/>
          <w:bCs/>
          <w:szCs w:val="22"/>
        </w:rPr>
        <w:t>y</w:t>
      </w:r>
      <w:r w:rsidR="009966AA">
        <w:rPr>
          <w:b/>
          <w:bCs/>
          <w:szCs w:val="22"/>
        </w:rPr>
        <w:t>:</w:t>
      </w:r>
      <w:r w:rsidR="009966AA">
        <w:rPr>
          <w:szCs w:val="22"/>
        </w:rPr>
        <w:t xml:space="preserve"> </w:t>
      </w:r>
      <w:hyperlink r:id="rId8" w:history="1">
        <w:r w:rsidR="00E461AE" w:rsidRPr="003255EA">
          <w:rPr>
            <w:rStyle w:val="Hyperlink"/>
            <w:szCs w:val="22"/>
          </w:rPr>
          <w:t>https://github.com/sheltoidusa</w:t>
        </w:r>
      </w:hyperlink>
    </w:p>
    <w:p w14:paraId="545A5772" w14:textId="18DACAEA" w:rsidR="00E461AE" w:rsidRPr="00E461AE" w:rsidRDefault="00A83001" w:rsidP="00E461AE">
      <w:pPr>
        <w:pStyle w:val="Achievement"/>
        <w:numPr>
          <w:ilvl w:val="0"/>
          <w:numId w:val="1"/>
        </w:numPr>
        <w:spacing w:line="240" w:lineRule="exact"/>
        <w:ind w:right="245"/>
        <w:rPr>
          <w:b/>
          <w:bCs/>
          <w:szCs w:val="22"/>
        </w:rPr>
      </w:pPr>
      <w:r>
        <w:rPr>
          <w:b/>
          <w:bCs/>
          <w:szCs w:val="22"/>
        </w:rPr>
        <w:t xml:space="preserve">My </w:t>
      </w:r>
      <w:r w:rsidR="00DA2D2B" w:rsidRPr="00DA2D2B">
        <w:rPr>
          <w:b/>
          <w:bCs/>
          <w:szCs w:val="22"/>
        </w:rPr>
        <w:t xml:space="preserve">College </w:t>
      </w:r>
      <w:r>
        <w:rPr>
          <w:b/>
          <w:bCs/>
          <w:szCs w:val="22"/>
        </w:rPr>
        <w:t xml:space="preserve">Code </w:t>
      </w:r>
      <w:r w:rsidR="00DA2D2B" w:rsidRPr="00DA2D2B">
        <w:rPr>
          <w:b/>
          <w:bCs/>
          <w:szCs w:val="22"/>
        </w:rPr>
        <w:t xml:space="preserve">Repository: </w:t>
      </w:r>
      <w:hyperlink r:id="rId9" w:history="1">
        <w:r w:rsidR="00E461AE" w:rsidRPr="003255EA">
          <w:rPr>
            <w:rStyle w:val="Hyperlink"/>
            <w:szCs w:val="22"/>
          </w:rPr>
          <w:t>https://github.com/sheltortoiseusa</w:t>
        </w:r>
      </w:hyperlink>
    </w:p>
    <w:p w14:paraId="56F6805C" w14:textId="77777777" w:rsidR="00035A3A" w:rsidRPr="00EF3D83" w:rsidRDefault="00035A3A" w:rsidP="00035A3A">
      <w:pPr>
        <w:pStyle w:val="Heading2"/>
        <w:spacing w:before="200"/>
        <w:rPr>
          <w:b w:val="0"/>
          <w:sz w:val="12"/>
          <w:szCs w:val="12"/>
        </w:rPr>
      </w:pPr>
      <w:r>
        <w:rPr>
          <w:sz w:val="26"/>
          <w:szCs w:val="26"/>
        </w:rPr>
        <w:t>skills</w:t>
      </w:r>
      <w:r w:rsidRPr="00062A52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br/>
      </w:r>
    </w:p>
    <w:p w14:paraId="49A7340B" w14:textId="47C23388" w:rsidR="00035A3A" w:rsidRDefault="00035A3A" w:rsidP="00035A3A">
      <w:pPr>
        <w:pStyle w:val="Achievement"/>
        <w:numPr>
          <w:ilvl w:val="0"/>
          <w:numId w:val="5"/>
        </w:numPr>
        <w:spacing w:after="0" w:line="240" w:lineRule="exact"/>
        <w:ind w:right="245"/>
        <w:jc w:val="left"/>
        <w:rPr>
          <w:szCs w:val="22"/>
        </w:rPr>
      </w:pPr>
      <w:r w:rsidRPr="009966AA">
        <w:rPr>
          <w:b/>
          <w:bCs/>
          <w:szCs w:val="22"/>
        </w:rPr>
        <w:t>Programming:</w:t>
      </w:r>
      <w:r>
        <w:rPr>
          <w:szCs w:val="22"/>
        </w:rPr>
        <w:t xml:space="preserve"> Java</w:t>
      </w:r>
      <w:r w:rsidR="00E04FBA">
        <w:rPr>
          <w:szCs w:val="22"/>
        </w:rPr>
        <w:t xml:space="preserve">, </w:t>
      </w:r>
      <w:proofErr w:type="gramStart"/>
      <w:r w:rsidR="006B69ED">
        <w:rPr>
          <w:szCs w:val="22"/>
        </w:rPr>
        <w:t>C++</w:t>
      </w:r>
      <w:r w:rsidR="00B86595">
        <w:rPr>
          <w:szCs w:val="22"/>
        </w:rPr>
        <w:t xml:space="preserve"> </w:t>
      </w:r>
      <w:r w:rsidR="004460F6">
        <w:rPr>
          <w:szCs w:val="22"/>
        </w:rPr>
        <w:t>,</w:t>
      </w:r>
      <w:proofErr w:type="gramEnd"/>
      <w:r>
        <w:rPr>
          <w:szCs w:val="22"/>
        </w:rPr>
        <w:t xml:space="preserve"> HTML, XML, CSS, PHP,</w:t>
      </w:r>
      <w:r w:rsidR="00B75E66">
        <w:rPr>
          <w:szCs w:val="22"/>
        </w:rPr>
        <w:t xml:space="preserve"> INI,</w:t>
      </w:r>
      <w:r>
        <w:rPr>
          <w:szCs w:val="22"/>
        </w:rPr>
        <w:t xml:space="preserve"> </w:t>
      </w:r>
      <w:r w:rsidR="005E7EA8">
        <w:rPr>
          <w:szCs w:val="22"/>
        </w:rPr>
        <w:t xml:space="preserve">JSON, </w:t>
      </w:r>
      <w:r>
        <w:rPr>
          <w:szCs w:val="22"/>
        </w:rPr>
        <w:t>JavaScript</w:t>
      </w:r>
      <w:r w:rsidR="00A12ADE">
        <w:rPr>
          <w:szCs w:val="22"/>
        </w:rPr>
        <w:t>, ActionScript</w:t>
      </w:r>
      <w:r w:rsidR="009C5861">
        <w:rPr>
          <w:szCs w:val="22"/>
        </w:rPr>
        <w:t>, Source Control</w:t>
      </w:r>
      <w:r w:rsidR="00E04FBA">
        <w:rPr>
          <w:szCs w:val="22"/>
        </w:rPr>
        <w:t xml:space="preserve">, Git, </w:t>
      </w:r>
      <w:r>
        <w:rPr>
          <w:szCs w:val="22"/>
        </w:rPr>
        <w:t>SQ</w:t>
      </w:r>
      <w:r w:rsidR="00A241A0">
        <w:rPr>
          <w:szCs w:val="22"/>
        </w:rPr>
        <w:t>L, Issue Management, Group Collaboration</w:t>
      </w:r>
      <w:r w:rsidR="00FA49E4">
        <w:rPr>
          <w:szCs w:val="22"/>
        </w:rPr>
        <w:t>, and</w:t>
      </w:r>
      <w:r w:rsidR="00A241A0">
        <w:rPr>
          <w:szCs w:val="22"/>
        </w:rPr>
        <w:t xml:space="preserve"> Working Independently.</w:t>
      </w:r>
    </w:p>
    <w:p w14:paraId="2E84760B" w14:textId="2301D82E" w:rsidR="00035A3A" w:rsidRPr="0060337E" w:rsidRDefault="00035A3A" w:rsidP="00035A3A">
      <w:pPr>
        <w:pStyle w:val="Achievement"/>
        <w:numPr>
          <w:ilvl w:val="0"/>
          <w:numId w:val="5"/>
        </w:numPr>
        <w:spacing w:after="0" w:line="240" w:lineRule="exact"/>
        <w:ind w:right="245"/>
        <w:jc w:val="left"/>
        <w:rPr>
          <w:szCs w:val="22"/>
        </w:rPr>
      </w:pPr>
      <w:r w:rsidRPr="009966AA">
        <w:rPr>
          <w:b/>
          <w:bCs/>
          <w:szCs w:val="22"/>
        </w:rPr>
        <w:t>Software:</w:t>
      </w:r>
      <w:r>
        <w:rPr>
          <w:szCs w:val="22"/>
        </w:rPr>
        <w:t xml:space="preserve"> GitHub, Android Studio, Animate, Atom, Eclipse, Code Blocks,</w:t>
      </w:r>
      <w:r w:rsidR="009C5861">
        <w:rPr>
          <w:szCs w:val="22"/>
        </w:rPr>
        <w:t xml:space="preserve"> SourceTree, Bitbucket, Confluence, JIRA, Teams, Beyond Compare, </w:t>
      </w:r>
      <w:proofErr w:type="spellStart"/>
      <w:r w:rsidR="009C5861">
        <w:rPr>
          <w:szCs w:val="22"/>
        </w:rPr>
        <w:t>SourceInsight</w:t>
      </w:r>
      <w:proofErr w:type="spellEnd"/>
      <w:r w:rsidR="009C5861">
        <w:rPr>
          <w:szCs w:val="22"/>
        </w:rPr>
        <w:t xml:space="preserve">, </w:t>
      </w:r>
      <w:proofErr w:type="spellStart"/>
      <w:r w:rsidR="008E64B1">
        <w:rPr>
          <w:szCs w:val="22"/>
        </w:rPr>
        <w:t>Docklight</w:t>
      </w:r>
      <w:proofErr w:type="spellEnd"/>
      <w:r w:rsidR="003E0CE5">
        <w:rPr>
          <w:szCs w:val="22"/>
        </w:rPr>
        <w:t>, Postman</w:t>
      </w:r>
      <w:r w:rsidR="008E64B1">
        <w:rPr>
          <w:szCs w:val="22"/>
        </w:rPr>
        <w:t>,</w:t>
      </w:r>
      <w:r>
        <w:rPr>
          <w:szCs w:val="22"/>
        </w:rPr>
        <w:t xml:space="preserve"> Illustrator, Photoshop, InDesign, Audacity, Premiere,</w:t>
      </w:r>
      <w:r w:rsidR="008E64B1">
        <w:rPr>
          <w:szCs w:val="22"/>
        </w:rPr>
        <w:t xml:space="preserve"> Acrobat,</w:t>
      </w:r>
      <w:r>
        <w:rPr>
          <w:szCs w:val="22"/>
        </w:rPr>
        <w:t xml:space="preserve"> Word, Excel, PowerPoint, and Access</w:t>
      </w:r>
      <w:r w:rsidR="00E04FBA">
        <w:rPr>
          <w:szCs w:val="22"/>
        </w:rPr>
        <w:t>.</w:t>
      </w:r>
    </w:p>
    <w:sectPr w:rsidR="00035A3A" w:rsidRPr="0060337E" w:rsidSect="00161BDA">
      <w:headerReference w:type="default" r:id="rId10"/>
      <w:footerReference w:type="default" r:id="rId11"/>
      <w:pgSz w:w="12240" w:h="15840" w:code="1"/>
      <w:pgMar w:top="567" w:right="1008" w:bottom="567" w:left="1008" w:header="432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915F0" w14:textId="77777777" w:rsidR="00C35B1B" w:rsidRDefault="00C35B1B">
      <w:r>
        <w:separator/>
      </w:r>
    </w:p>
  </w:endnote>
  <w:endnote w:type="continuationSeparator" w:id="0">
    <w:p w14:paraId="4E10611A" w14:textId="77777777" w:rsidR="00C35B1B" w:rsidRDefault="00C35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C8A2" w14:textId="77777777" w:rsidR="001643F8" w:rsidRDefault="001643F8" w:rsidP="0057506D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4FDBB" w14:textId="77777777" w:rsidR="00C35B1B" w:rsidRDefault="00C35B1B">
      <w:r>
        <w:separator/>
      </w:r>
    </w:p>
  </w:footnote>
  <w:footnote w:type="continuationSeparator" w:id="0">
    <w:p w14:paraId="2A79938E" w14:textId="77777777" w:rsidR="00C35B1B" w:rsidRDefault="00C35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EBA81" w14:textId="7934D8AE" w:rsidR="001643F8" w:rsidRPr="00AA0DC8" w:rsidRDefault="001643F8" w:rsidP="00514AA8">
    <w:pPr>
      <w:pStyle w:val="Name"/>
      <w:pBdr>
        <w:bottom w:val="single" w:sz="4" w:space="0" w:color="auto"/>
      </w:pBdr>
      <w:spacing w:before="120" w:after="0" w:line="240" w:lineRule="auto"/>
      <w:jc w:val="left"/>
      <w:rPr>
        <w:sz w:val="16"/>
        <w:szCs w:val="16"/>
        <w:lang w:val="it-IT"/>
      </w:rPr>
    </w:pPr>
    <w:r>
      <w:rPr>
        <w:lang w:val="it-IT"/>
      </w:rPr>
      <w:t>Tyler Shelter</w:t>
    </w:r>
  </w:p>
  <w:p w14:paraId="3AD5CE1D" w14:textId="76C6A8B6" w:rsidR="001643F8" w:rsidRPr="00847A65" w:rsidRDefault="0086466D" w:rsidP="00D1038A">
    <w:pPr>
      <w:pStyle w:val="Address2"/>
      <w:framePr w:w="0" w:hRule="auto" w:wrap="auto" w:vAnchor="margin" w:hAnchor="text" w:xAlign="left" w:yAlign="inline"/>
      <w:pBdr>
        <w:top w:val="single" w:sz="4" w:space="1" w:color="auto"/>
      </w:pBdr>
      <w:spacing w:line="240" w:lineRule="auto"/>
      <w:jc w:val="left"/>
      <w:rPr>
        <w:sz w:val="16"/>
        <w:szCs w:val="16"/>
        <w:lang w:val="it-IT"/>
      </w:rPr>
    </w:pPr>
    <w:r>
      <w:rPr>
        <w:sz w:val="16"/>
        <w:szCs w:val="16"/>
        <w:lang w:val="it-IT"/>
      </w:rPr>
      <w:t>14452</w:t>
    </w:r>
    <w:r w:rsidR="001643F8">
      <w:rPr>
        <w:sz w:val="16"/>
        <w:szCs w:val="16"/>
        <w:lang w:val="it-IT"/>
      </w:rPr>
      <w:t xml:space="preserve"> </w:t>
    </w:r>
    <w:r>
      <w:rPr>
        <w:sz w:val="16"/>
        <w:szCs w:val="16"/>
        <w:lang w:val="it-IT"/>
      </w:rPr>
      <w:t>Mesa Circle</w:t>
    </w:r>
    <w:r w:rsidR="001643F8">
      <w:rPr>
        <w:sz w:val="16"/>
        <w:szCs w:val="16"/>
        <w:lang w:val="it-IT"/>
      </w:rPr>
      <w:t xml:space="preserve"> • </w:t>
    </w:r>
    <w:r>
      <w:rPr>
        <w:sz w:val="16"/>
        <w:szCs w:val="16"/>
        <w:lang w:val="it-IT"/>
      </w:rPr>
      <w:t>Westminster</w:t>
    </w:r>
    <w:r w:rsidR="001643F8">
      <w:rPr>
        <w:sz w:val="16"/>
        <w:szCs w:val="16"/>
        <w:lang w:val="it-IT"/>
      </w:rPr>
      <w:t>, CA 92</w:t>
    </w:r>
    <w:r>
      <w:rPr>
        <w:sz w:val="16"/>
        <w:szCs w:val="16"/>
        <w:lang w:val="it-IT"/>
      </w:rPr>
      <w:t>683</w:t>
    </w:r>
    <w:r w:rsidR="001643F8">
      <w:rPr>
        <w:sz w:val="16"/>
        <w:szCs w:val="16"/>
        <w:lang w:val="it-IT"/>
      </w:rPr>
      <w:t xml:space="preserve"> • tylershelter@yahoo.com • (951) 816-9564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20FA9"/>
    <w:multiLevelType w:val="hybridMultilevel"/>
    <w:tmpl w:val="CECC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E244E"/>
    <w:multiLevelType w:val="hybridMultilevel"/>
    <w:tmpl w:val="56C435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31829"/>
    <w:multiLevelType w:val="hybridMultilevel"/>
    <w:tmpl w:val="2F4A8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C1777"/>
    <w:multiLevelType w:val="hybridMultilevel"/>
    <w:tmpl w:val="D38C4A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A7EE0"/>
    <w:multiLevelType w:val="hybridMultilevel"/>
    <w:tmpl w:val="3684C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hideSpellingErrors/>
  <w:hideGrammaticalErrors/>
  <w:activeWritingStyle w:appName="MSWord" w:lang="en-US" w:vendorID="8" w:dllVersion="513" w:checkStyle="0"/>
  <w:activeWritingStyle w:appName="MSWord" w:lang="it-IT" w:vendorID="3" w:dllVersion="517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78"/>
    <w:rsid w:val="00017DE9"/>
    <w:rsid w:val="000224AE"/>
    <w:rsid w:val="00024007"/>
    <w:rsid w:val="00026083"/>
    <w:rsid w:val="00031C7A"/>
    <w:rsid w:val="00035A3A"/>
    <w:rsid w:val="00042C83"/>
    <w:rsid w:val="000433D5"/>
    <w:rsid w:val="0004391D"/>
    <w:rsid w:val="00044EA7"/>
    <w:rsid w:val="00053AEC"/>
    <w:rsid w:val="00062419"/>
    <w:rsid w:val="00062A52"/>
    <w:rsid w:val="00073511"/>
    <w:rsid w:val="00074EA9"/>
    <w:rsid w:val="000765B1"/>
    <w:rsid w:val="0007754B"/>
    <w:rsid w:val="0008581D"/>
    <w:rsid w:val="000A022A"/>
    <w:rsid w:val="000A2BFD"/>
    <w:rsid w:val="000B1C82"/>
    <w:rsid w:val="000B2490"/>
    <w:rsid w:val="000B46D6"/>
    <w:rsid w:val="000B6502"/>
    <w:rsid w:val="000B75F1"/>
    <w:rsid w:val="000C00A2"/>
    <w:rsid w:val="000C131C"/>
    <w:rsid w:val="000C182D"/>
    <w:rsid w:val="000C3A95"/>
    <w:rsid w:val="000C766F"/>
    <w:rsid w:val="000D2A11"/>
    <w:rsid w:val="000D513A"/>
    <w:rsid w:val="000E6C64"/>
    <w:rsid w:val="000E7B51"/>
    <w:rsid w:val="00101D28"/>
    <w:rsid w:val="00102A7C"/>
    <w:rsid w:val="00107160"/>
    <w:rsid w:val="0011776D"/>
    <w:rsid w:val="001213BA"/>
    <w:rsid w:val="001224F9"/>
    <w:rsid w:val="00125250"/>
    <w:rsid w:val="00133AFC"/>
    <w:rsid w:val="0013404A"/>
    <w:rsid w:val="00135EBF"/>
    <w:rsid w:val="00146D4D"/>
    <w:rsid w:val="00155D26"/>
    <w:rsid w:val="00157168"/>
    <w:rsid w:val="00161BDA"/>
    <w:rsid w:val="001643F8"/>
    <w:rsid w:val="001654CE"/>
    <w:rsid w:val="00165537"/>
    <w:rsid w:val="00166088"/>
    <w:rsid w:val="001714AF"/>
    <w:rsid w:val="00173971"/>
    <w:rsid w:val="001827FA"/>
    <w:rsid w:val="001A0CB1"/>
    <w:rsid w:val="001B0209"/>
    <w:rsid w:val="001B3A6D"/>
    <w:rsid w:val="001C195B"/>
    <w:rsid w:val="001C1FD0"/>
    <w:rsid w:val="001C3CBF"/>
    <w:rsid w:val="001C559A"/>
    <w:rsid w:val="001D3842"/>
    <w:rsid w:val="001D6510"/>
    <w:rsid w:val="001D6D27"/>
    <w:rsid w:val="001D7710"/>
    <w:rsid w:val="001E1413"/>
    <w:rsid w:val="001E1E99"/>
    <w:rsid w:val="001F1CDE"/>
    <w:rsid w:val="00204F80"/>
    <w:rsid w:val="00205156"/>
    <w:rsid w:val="00212E6D"/>
    <w:rsid w:val="002135BE"/>
    <w:rsid w:val="00216720"/>
    <w:rsid w:val="002205E3"/>
    <w:rsid w:val="00226F49"/>
    <w:rsid w:val="00231B00"/>
    <w:rsid w:val="00235BEF"/>
    <w:rsid w:val="00241C71"/>
    <w:rsid w:val="002465E5"/>
    <w:rsid w:val="002536C1"/>
    <w:rsid w:val="00266F16"/>
    <w:rsid w:val="00271E8B"/>
    <w:rsid w:val="002744AA"/>
    <w:rsid w:val="002827F0"/>
    <w:rsid w:val="00283A8B"/>
    <w:rsid w:val="00284241"/>
    <w:rsid w:val="002842E9"/>
    <w:rsid w:val="0029528D"/>
    <w:rsid w:val="002A5FB5"/>
    <w:rsid w:val="002A6D0B"/>
    <w:rsid w:val="002A72CA"/>
    <w:rsid w:val="002C3204"/>
    <w:rsid w:val="002C46B5"/>
    <w:rsid w:val="002D02F8"/>
    <w:rsid w:val="002D3A9D"/>
    <w:rsid w:val="002D6407"/>
    <w:rsid w:val="002D7866"/>
    <w:rsid w:val="002E0ED4"/>
    <w:rsid w:val="002F17F3"/>
    <w:rsid w:val="002F3707"/>
    <w:rsid w:val="002F79D0"/>
    <w:rsid w:val="003037CD"/>
    <w:rsid w:val="00305AB4"/>
    <w:rsid w:val="00305BD2"/>
    <w:rsid w:val="00305CFD"/>
    <w:rsid w:val="00315C66"/>
    <w:rsid w:val="00323FB3"/>
    <w:rsid w:val="003313AC"/>
    <w:rsid w:val="00343A6C"/>
    <w:rsid w:val="003464AB"/>
    <w:rsid w:val="00347997"/>
    <w:rsid w:val="0035304F"/>
    <w:rsid w:val="00362448"/>
    <w:rsid w:val="00365C6C"/>
    <w:rsid w:val="00374DF6"/>
    <w:rsid w:val="00376C33"/>
    <w:rsid w:val="003777D4"/>
    <w:rsid w:val="00381969"/>
    <w:rsid w:val="00382D6A"/>
    <w:rsid w:val="00387D28"/>
    <w:rsid w:val="003907E9"/>
    <w:rsid w:val="003920A7"/>
    <w:rsid w:val="00393640"/>
    <w:rsid w:val="003A414B"/>
    <w:rsid w:val="003A4989"/>
    <w:rsid w:val="003A4D99"/>
    <w:rsid w:val="003A6BB8"/>
    <w:rsid w:val="003A6C94"/>
    <w:rsid w:val="003B009A"/>
    <w:rsid w:val="003D01BF"/>
    <w:rsid w:val="003D03CD"/>
    <w:rsid w:val="003E0CE5"/>
    <w:rsid w:val="003F1B5A"/>
    <w:rsid w:val="00404435"/>
    <w:rsid w:val="00412A35"/>
    <w:rsid w:val="004165EF"/>
    <w:rsid w:val="004260A7"/>
    <w:rsid w:val="004378AE"/>
    <w:rsid w:val="0044429F"/>
    <w:rsid w:val="0044476A"/>
    <w:rsid w:val="004460F6"/>
    <w:rsid w:val="00455152"/>
    <w:rsid w:val="0047005D"/>
    <w:rsid w:val="00473094"/>
    <w:rsid w:val="004779A0"/>
    <w:rsid w:val="00491254"/>
    <w:rsid w:val="00495FBA"/>
    <w:rsid w:val="004A3AE0"/>
    <w:rsid w:val="004A4AED"/>
    <w:rsid w:val="004A5B2C"/>
    <w:rsid w:val="004C3ADC"/>
    <w:rsid w:val="004D0DFE"/>
    <w:rsid w:val="004D3B12"/>
    <w:rsid w:val="004E0BFA"/>
    <w:rsid w:val="004E1CAF"/>
    <w:rsid w:val="004E3190"/>
    <w:rsid w:val="004E65DD"/>
    <w:rsid w:val="004F02D3"/>
    <w:rsid w:val="004F47EF"/>
    <w:rsid w:val="005025DC"/>
    <w:rsid w:val="00506E1F"/>
    <w:rsid w:val="00511178"/>
    <w:rsid w:val="0051127F"/>
    <w:rsid w:val="00514AA8"/>
    <w:rsid w:val="005222A0"/>
    <w:rsid w:val="00525C41"/>
    <w:rsid w:val="00527DAD"/>
    <w:rsid w:val="005308DA"/>
    <w:rsid w:val="00530C3B"/>
    <w:rsid w:val="005366CD"/>
    <w:rsid w:val="00536D23"/>
    <w:rsid w:val="005377BE"/>
    <w:rsid w:val="005378C6"/>
    <w:rsid w:val="00542754"/>
    <w:rsid w:val="00544675"/>
    <w:rsid w:val="00544D93"/>
    <w:rsid w:val="00544EDB"/>
    <w:rsid w:val="00550F47"/>
    <w:rsid w:val="0055343C"/>
    <w:rsid w:val="0055714B"/>
    <w:rsid w:val="00557844"/>
    <w:rsid w:val="00563119"/>
    <w:rsid w:val="0057230D"/>
    <w:rsid w:val="005747DF"/>
    <w:rsid w:val="0057506D"/>
    <w:rsid w:val="005820E6"/>
    <w:rsid w:val="00586D10"/>
    <w:rsid w:val="005A3878"/>
    <w:rsid w:val="005B2CF8"/>
    <w:rsid w:val="005B53E5"/>
    <w:rsid w:val="005B55C3"/>
    <w:rsid w:val="005B5F8B"/>
    <w:rsid w:val="005C5B84"/>
    <w:rsid w:val="005D006B"/>
    <w:rsid w:val="005D229A"/>
    <w:rsid w:val="005D3772"/>
    <w:rsid w:val="005D51D6"/>
    <w:rsid w:val="005D69E9"/>
    <w:rsid w:val="005E0442"/>
    <w:rsid w:val="005E0E7C"/>
    <w:rsid w:val="005E2C7C"/>
    <w:rsid w:val="005E332B"/>
    <w:rsid w:val="005E3818"/>
    <w:rsid w:val="005E3C4B"/>
    <w:rsid w:val="005E681D"/>
    <w:rsid w:val="005E7EA8"/>
    <w:rsid w:val="005F2BFA"/>
    <w:rsid w:val="005F5613"/>
    <w:rsid w:val="0060337E"/>
    <w:rsid w:val="00606C23"/>
    <w:rsid w:val="0060708B"/>
    <w:rsid w:val="0061321F"/>
    <w:rsid w:val="006132E2"/>
    <w:rsid w:val="00617509"/>
    <w:rsid w:val="0062290E"/>
    <w:rsid w:val="006259BC"/>
    <w:rsid w:val="006265D7"/>
    <w:rsid w:val="00627B2B"/>
    <w:rsid w:val="00632DF3"/>
    <w:rsid w:val="00632E09"/>
    <w:rsid w:val="00640062"/>
    <w:rsid w:val="00643FFF"/>
    <w:rsid w:val="006511E8"/>
    <w:rsid w:val="0065283B"/>
    <w:rsid w:val="006720F3"/>
    <w:rsid w:val="00675AC6"/>
    <w:rsid w:val="0067747F"/>
    <w:rsid w:val="00683CC4"/>
    <w:rsid w:val="00687932"/>
    <w:rsid w:val="00691CAC"/>
    <w:rsid w:val="00696C26"/>
    <w:rsid w:val="006B18EE"/>
    <w:rsid w:val="006B21DA"/>
    <w:rsid w:val="006B69ED"/>
    <w:rsid w:val="006C44D6"/>
    <w:rsid w:val="006C4F70"/>
    <w:rsid w:val="006D1AA2"/>
    <w:rsid w:val="006D59C9"/>
    <w:rsid w:val="006D70EB"/>
    <w:rsid w:val="006F0190"/>
    <w:rsid w:val="006F72EC"/>
    <w:rsid w:val="00704A3E"/>
    <w:rsid w:val="00715B4D"/>
    <w:rsid w:val="00717FD0"/>
    <w:rsid w:val="00721FAB"/>
    <w:rsid w:val="00723408"/>
    <w:rsid w:val="00725E04"/>
    <w:rsid w:val="0073292C"/>
    <w:rsid w:val="00741534"/>
    <w:rsid w:val="007443F2"/>
    <w:rsid w:val="0074462A"/>
    <w:rsid w:val="00745F2E"/>
    <w:rsid w:val="00747507"/>
    <w:rsid w:val="00747CF2"/>
    <w:rsid w:val="0075460D"/>
    <w:rsid w:val="00757947"/>
    <w:rsid w:val="00774234"/>
    <w:rsid w:val="00775ED4"/>
    <w:rsid w:val="00780DE2"/>
    <w:rsid w:val="00786017"/>
    <w:rsid w:val="0079007A"/>
    <w:rsid w:val="00790D8E"/>
    <w:rsid w:val="00792636"/>
    <w:rsid w:val="007941C5"/>
    <w:rsid w:val="0079434B"/>
    <w:rsid w:val="00794630"/>
    <w:rsid w:val="00795FAD"/>
    <w:rsid w:val="007A1F8A"/>
    <w:rsid w:val="007A2DDC"/>
    <w:rsid w:val="007A40EF"/>
    <w:rsid w:val="007B6378"/>
    <w:rsid w:val="007E0CCE"/>
    <w:rsid w:val="007E5072"/>
    <w:rsid w:val="007F12AA"/>
    <w:rsid w:val="00801433"/>
    <w:rsid w:val="0080498E"/>
    <w:rsid w:val="008059BE"/>
    <w:rsid w:val="00807256"/>
    <w:rsid w:val="0081399D"/>
    <w:rsid w:val="00823D84"/>
    <w:rsid w:val="00826DA6"/>
    <w:rsid w:val="00832287"/>
    <w:rsid w:val="00833858"/>
    <w:rsid w:val="0083702D"/>
    <w:rsid w:val="00844CC3"/>
    <w:rsid w:val="00847A65"/>
    <w:rsid w:val="00851E96"/>
    <w:rsid w:val="00852373"/>
    <w:rsid w:val="00853153"/>
    <w:rsid w:val="0086466D"/>
    <w:rsid w:val="00865C2F"/>
    <w:rsid w:val="00870EA1"/>
    <w:rsid w:val="008736CC"/>
    <w:rsid w:val="00880312"/>
    <w:rsid w:val="00881566"/>
    <w:rsid w:val="008820F7"/>
    <w:rsid w:val="00883281"/>
    <w:rsid w:val="00884CE3"/>
    <w:rsid w:val="008865C5"/>
    <w:rsid w:val="00892275"/>
    <w:rsid w:val="008A5196"/>
    <w:rsid w:val="008A7313"/>
    <w:rsid w:val="008A7788"/>
    <w:rsid w:val="008B0D45"/>
    <w:rsid w:val="008B2170"/>
    <w:rsid w:val="008B51C6"/>
    <w:rsid w:val="008B570E"/>
    <w:rsid w:val="008C2F46"/>
    <w:rsid w:val="008C7C3D"/>
    <w:rsid w:val="008D1AB5"/>
    <w:rsid w:val="008D631F"/>
    <w:rsid w:val="008E0F08"/>
    <w:rsid w:val="008E30EB"/>
    <w:rsid w:val="008E4190"/>
    <w:rsid w:val="008E64B1"/>
    <w:rsid w:val="00900248"/>
    <w:rsid w:val="00901737"/>
    <w:rsid w:val="00901D36"/>
    <w:rsid w:val="009035A9"/>
    <w:rsid w:val="00905464"/>
    <w:rsid w:val="00913A6A"/>
    <w:rsid w:val="00924145"/>
    <w:rsid w:val="00926D6A"/>
    <w:rsid w:val="009414E9"/>
    <w:rsid w:val="00943DDE"/>
    <w:rsid w:val="00944ED3"/>
    <w:rsid w:val="0094532D"/>
    <w:rsid w:val="009464EC"/>
    <w:rsid w:val="00947FDB"/>
    <w:rsid w:val="00954E58"/>
    <w:rsid w:val="009619C5"/>
    <w:rsid w:val="009657CD"/>
    <w:rsid w:val="009737BA"/>
    <w:rsid w:val="00981408"/>
    <w:rsid w:val="009833AD"/>
    <w:rsid w:val="009901B6"/>
    <w:rsid w:val="00992CEA"/>
    <w:rsid w:val="00995827"/>
    <w:rsid w:val="009966AA"/>
    <w:rsid w:val="009A415E"/>
    <w:rsid w:val="009B57DE"/>
    <w:rsid w:val="009C4007"/>
    <w:rsid w:val="009C5861"/>
    <w:rsid w:val="009C7577"/>
    <w:rsid w:val="009C78E9"/>
    <w:rsid w:val="009D1F86"/>
    <w:rsid w:val="009D583A"/>
    <w:rsid w:val="009E10D7"/>
    <w:rsid w:val="009E5161"/>
    <w:rsid w:val="009E691C"/>
    <w:rsid w:val="009F27AB"/>
    <w:rsid w:val="009F7055"/>
    <w:rsid w:val="00A04468"/>
    <w:rsid w:val="00A12ADE"/>
    <w:rsid w:val="00A17885"/>
    <w:rsid w:val="00A219F2"/>
    <w:rsid w:val="00A22A93"/>
    <w:rsid w:val="00A22AD7"/>
    <w:rsid w:val="00A230C0"/>
    <w:rsid w:val="00A241A0"/>
    <w:rsid w:val="00A245F2"/>
    <w:rsid w:val="00A247D2"/>
    <w:rsid w:val="00A31CAE"/>
    <w:rsid w:val="00A36D21"/>
    <w:rsid w:val="00A406D7"/>
    <w:rsid w:val="00A40EC7"/>
    <w:rsid w:val="00A41512"/>
    <w:rsid w:val="00A449B7"/>
    <w:rsid w:val="00A47410"/>
    <w:rsid w:val="00A50AEE"/>
    <w:rsid w:val="00A50BF9"/>
    <w:rsid w:val="00A51628"/>
    <w:rsid w:val="00A62977"/>
    <w:rsid w:val="00A675E0"/>
    <w:rsid w:val="00A712C3"/>
    <w:rsid w:val="00A761CF"/>
    <w:rsid w:val="00A83001"/>
    <w:rsid w:val="00A846D8"/>
    <w:rsid w:val="00A846D9"/>
    <w:rsid w:val="00A9181D"/>
    <w:rsid w:val="00A92352"/>
    <w:rsid w:val="00AA0DC8"/>
    <w:rsid w:val="00AA73A9"/>
    <w:rsid w:val="00AB2086"/>
    <w:rsid w:val="00AB2357"/>
    <w:rsid w:val="00AB4FCC"/>
    <w:rsid w:val="00AB6C0F"/>
    <w:rsid w:val="00AB7AA1"/>
    <w:rsid w:val="00AC6F56"/>
    <w:rsid w:val="00AC7F62"/>
    <w:rsid w:val="00AD5368"/>
    <w:rsid w:val="00AE1676"/>
    <w:rsid w:val="00AE40A5"/>
    <w:rsid w:val="00AE617F"/>
    <w:rsid w:val="00AE7570"/>
    <w:rsid w:val="00AF1C45"/>
    <w:rsid w:val="00AF47B9"/>
    <w:rsid w:val="00B013FD"/>
    <w:rsid w:val="00B07B80"/>
    <w:rsid w:val="00B1500E"/>
    <w:rsid w:val="00B17B08"/>
    <w:rsid w:val="00B27D38"/>
    <w:rsid w:val="00B3586B"/>
    <w:rsid w:val="00B35EAE"/>
    <w:rsid w:val="00B36437"/>
    <w:rsid w:val="00B4765D"/>
    <w:rsid w:val="00B52CD1"/>
    <w:rsid w:val="00B54278"/>
    <w:rsid w:val="00B5581C"/>
    <w:rsid w:val="00B5695A"/>
    <w:rsid w:val="00B63B20"/>
    <w:rsid w:val="00B75E66"/>
    <w:rsid w:val="00B81EB2"/>
    <w:rsid w:val="00B860DF"/>
    <w:rsid w:val="00B86595"/>
    <w:rsid w:val="00B90BD5"/>
    <w:rsid w:val="00B93200"/>
    <w:rsid w:val="00BA04EC"/>
    <w:rsid w:val="00BA0F7E"/>
    <w:rsid w:val="00BB0515"/>
    <w:rsid w:val="00BB0BA6"/>
    <w:rsid w:val="00BB113D"/>
    <w:rsid w:val="00BB1E39"/>
    <w:rsid w:val="00BB2779"/>
    <w:rsid w:val="00BB548C"/>
    <w:rsid w:val="00BB7112"/>
    <w:rsid w:val="00BC101E"/>
    <w:rsid w:val="00BC5EA2"/>
    <w:rsid w:val="00BD2AC7"/>
    <w:rsid w:val="00BE1BC5"/>
    <w:rsid w:val="00BF1870"/>
    <w:rsid w:val="00BF2B6A"/>
    <w:rsid w:val="00BF3BDD"/>
    <w:rsid w:val="00BF75BA"/>
    <w:rsid w:val="00BF787D"/>
    <w:rsid w:val="00C05727"/>
    <w:rsid w:val="00C05996"/>
    <w:rsid w:val="00C05ECC"/>
    <w:rsid w:val="00C144A3"/>
    <w:rsid w:val="00C165AB"/>
    <w:rsid w:val="00C20E4B"/>
    <w:rsid w:val="00C21171"/>
    <w:rsid w:val="00C25545"/>
    <w:rsid w:val="00C35B1B"/>
    <w:rsid w:val="00C425E9"/>
    <w:rsid w:val="00C44A12"/>
    <w:rsid w:val="00C467E0"/>
    <w:rsid w:val="00C47D6A"/>
    <w:rsid w:val="00C53B38"/>
    <w:rsid w:val="00C63FD9"/>
    <w:rsid w:val="00C72F49"/>
    <w:rsid w:val="00C74831"/>
    <w:rsid w:val="00C76432"/>
    <w:rsid w:val="00C80733"/>
    <w:rsid w:val="00C82EAA"/>
    <w:rsid w:val="00C936F3"/>
    <w:rsid w:val="00CA6701"/>
    <w:rsid w:val="00CA6CED"/>
    <w:rsid w:val="00CB22B3"/>
    <w:rsid w:val="00CB2BEC"/>
    <w:rsid w:val="00CC2A26"/>
    <w:rsid w:val="00CC6B57"/>
    <w:rsid w:val="00CC6E45"/>
    <w:rsid w:val="00CD1509"/>
    <w:rsid w:val="00CD1864"/>
    <w:rsid w:val="00CD2579"/>
    <w:rsid w:val="00CD3E47"/>
    <w:rsid w:val="00CD3FC7"/>
    <w:rsid w:val="00CD7EF3"/>
    <w:rsid w:val="00CE4B86"/>
    <w:rsid w:val="00CE73DD"/>
    <w:rsid w:val="00CF0D16"/>
    <w:rsid w:val="00CF61A3"/>
    <w:rsid w:val="00D01FCF"/>
    <w:rsid w:val="00D04F40"/>
    <w:rsid w:val="00D1038A"/>
    <w:rsid w:val="00D147CD"/>
    <w:rsid w:val="00D200C5"/>
    <w:rsid w:val="00D220A9"/>
    <w:rsid w:val="00D238FA"/>
    <w:rsid w:val="00D23E75"/>
    <w:rsid w:val="00D419B2"/>
    <w:rsid w:val="00D4776D"/>
    <w:rsid w:val="00D6051D"/>
    <w:rsid w:val="00D60CFF"/>
    <w:rsid w:val="00D70B66"/>
    <w:rsid w:val="00D73CA2"/>
    <w:rsid w:val="00D76ACE"/>
    <w:rsid w:val="00D77149"/>
    <w:rsid w:val="00D86C15"/>
    <w:rsid w:val="00D95FE9"/>
    <w:rsid w:val="00D95FF8"/>
    <w:rsid w:val="00D97F52"/>
    <w:rsid w:val="00DA161A"/>
    <w:rsid w:val="00DA2D2B"/>
    <w:rsid w:val="00DA7EFA"/>
    <w:rsid w:val="00DB354B"/>
    <w:rsid w:val="00DB4B17"/>
    <w:rsid w:val="00DC1DBD"/>
    <w:rsid w:val="00DC1F4D"/>
    <w:rsid w:val="00DC53E3"/>
    <w:rsid w:val="00DE123A"/>
    <w:rsid w:val="00DE1BA3"/>
    <w:rsid w:val="00DE4D46"/>
    <w:rsid w:val="00E02802"/>
    <w:rsid w:val="00E02E59"/>
    <w:rsid w:val="00E04FBA"/>
    <w:rsid w:val="00E05510"/>
    <w:rsid w:val="00E0705B"/>
    <w:rsid w:val="00E071C8"/>
    <w:rsid w:val="00E13427"/>
    <w:rsid w:val="00E13AB3"/>
    <w:rsid w:val="00E14BE8"/>
    <w:rsid w:val="00E220B3"/>
    <w:rsid w:val="00E26249"/>
    <w:rsid w:val="00E272A8"/>
    <w:rsid w:val="00E34F7E"/>
    <w:rsid w:val="00E35099"/>
    <w:rsid w:val="00E37545"/>
    <w:rsid w:val="00E40F1A"/>
    <w:rsid w:val="00E461AE"/>
    <w:rsid w:val="00E47250"/>
    <w:rsid w:val="00E5474D"/>
    <w:rsid w:val="00E54CFC"/>
    <w:rsid w:val="00E5603A"/>
    <w:rsid w:val="00E60A57"/>
    <w:rsid w:val="00E63A2B"/>
    <w:rsid w:val="00E64959"/>
    <w:rsid w:val="00E661A0"/>
    <w:rsid w:val="00E66D42"/>
    <w:rsid w:val="00E70D37"/>
    <w:rsid w:val="00E7140F"/>
    <w:rsid w:val="00E779D9"/>
    <w:rsid w:val="00E81D22"/>
    <w:rsid w:val="00E8409F"/>
    <w:rsid w:val="00E85E79"/>
    <w:rsid w:val="00E959FC"/>
    <w:rsid w:val="00EA0E6A"/>
    <w:rsid w:val="00EA5D93"/>
    <w:rsid w:val="00EB1458"/>
    <w:rsid w:val="00EC686D"/>
    <w:rsid w:val="00ED3978"/>
    <w:rsid w:val="00EE017B"/>
    <w:rsid w:val="00EE2E7D"/>
    <w:rsid w:val="00EF03CC"/>
    <w:rsid w:val="00EF3D83"/>
    <w:rsid w:val="00EF65D5"/>
    <w:rsid w:val="00F03987"/>
    <w:rsid w:val="00F0420F"/>
    <w:rsid w:val="00F12DCD"/>
    <w:rsid w:val="00F14443"/>
    <w:rsid w:val="00F144A1"/>
    <w:rsid w:val="00F17611"/>
    <w:rsid w:val="00F208B2"/>
    <w:rsid w:val="00F24354"/>
    <w:rsid w:val="00F31439"/>
    <w:rsid w:val="00F336D2"/>
    <w:rsid w:val="00F42440"/>
    <w:rsid w:val="00F45915"/>
    <w:rsid w:val="00F477A0"/>
    <w:rsid w:val="00F51AB4"/>
    <w:rsid w:val="00F51BCB"/>
    <w:rsid w:val="00F5653A"/>
    <w:rsid w:val="00F57B08"/>
    <w:rsid w:val="00F614B6"/>
    <w:rsid w:val="00F61D9C"/>
    <w:rsid w:val="00F65AC9"/>
    <w:rsid w:val="00F67032"/>
    <w:rsid w:val="00F706F0"/>
    <w:rsid w:val="00F7086B"/>
    <w:rsid w:val="00F8523F"/>
    <w:rsid w:val="00F86DA9"/>
    <w:rsid w:val="00FA10F7"/>
    <w:rsid w:val="00FA2CEB"/>
    <w:rsid w:val="00FA2F3F"/>
    <w:rsid w:val="00FA38B4"/>
    <w:rsid w:val="00FA47F6"/>
    <w:rsid w:val="00FA49E4"/>
    <w:rsid w:val="00FA6CF1"/>
    <w:rsid w:val="00FB03AE"/>
    <w:rsid w:val="00FB0566"/>
    <w:rsid w:val="00FB16CF"/>
    <w:rsid w:val="00FB2F1F"/>
    <w:rsid w:val="00FC5821"/>
    <w:rsid w:val="00FC67A9"/>
    <w:rsid w:val="00FD01AD"/>
    <w:rsid w:val="00FD0391"/>
    <w:rsid w:val="00FD4EED"/>
    <w:rsid w:val="00FD514F"/>
    <w:rsid w:val="00FD62D8"/>
    <w:rsid w:val="00FE1E96"/>
    <w:rsid w:val="00FE264A"/>
    <w:rsid w:val="00FE4CE7"/>
    <w:rsid w:val="00FE4D50"/>
    <w:rsid w:val="00FE7595"/>
    <w:rsid w:val="00FF2584"/>
    <w:rsid w:val="00FF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B7579"/>
  <w15:docId w15:val="{7D9D9028-2939-4C5E-81FB-66FDF786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2A9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B3586B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BodyText2"/>
    <w:next w:val="BodyText"/>
    <w:qFormat/>
    <w:rsid w:val="00B1500E"/>
    <w:pPr>
      <w:widowControl/>
      <w:tabs>
        <w:tab w:val="left" w:pos="9900"/>
      </w:tabs>
      <w:outlineLvl w:val="1"/>
    </w:pPr>
    <w:rPr>
      <w:caps/>
      <w:szCs w:val="24"/>
    </w:rPr>
  </w:style>
  <w:style w:type="paragraph" w:styleId="Heading3">
    <w:name w:val="heading 3"/>
    <w:basedOn w:val="Normal"/>
    <w:next w:val="BodyText"/>
    <w:qFormat/>
    <w:rsid w:val="00B1500E"/>
    <w:pPr>
      <w:tabs>
        <w:tab w:val="left" w:pos="6390"/>
      </w:tabs>
      <w:ind w:right="108"/>
      <w:outlineLvl w:val="2"/>
    </w:pPr>
    <w:rPr>
      <w:b/>
      <w:bCs/>
      <w:iCs/>
      <w:sz w:val="24"/>
      <w:szCs w:val="24"/>
    </w:rPr>
  </w:style>
  <w:style w:type="paragraph" w:styleId="Heading4">
    <w:name w:val="heading 4"/>
    <w:basedOn w:val="HeadingBase"/>
    <w:next w:val="BodyText"/>
    <w:qFormat/>
    <w:rsid w:val="00B3586B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B3586B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B3586B"/>
    <w:p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B3586B"/>
    <w:pPr>
      <w:keepNext/>
      <w:ind w:left="180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B3586B"/>
    <w:pPr>
      <w:keepNext/>
      <w:widowControl w:val="0"/>
      <w:ind w:left="1872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B3586B"/>
    <w:pPr>
      <w:keepNext/>
      <w:widowControl w:val="0"/>
      <w:ind w:left="1872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B3586B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rsid w:val="00B3586B"/>
    <w:pPr>
      <w:spacing w:after="220" w:line="240" w:lineRule="atLeast"/>
    </w:pPr>
  </w:style>
  <w:style w:type="paragraph" w:customStyle="1" w:styleId="HeaderBase">
    <w:name w:val="Header Base"/>
    <w:basedOn w:val="Normal"/>
    <w:rsid w:val="00B3586B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B3586B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B3586B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B3586B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B3586B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B3586B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link w:val="AchievementChar"/>
    <w:rsid w:val="00B3586B"/>
    <w:pPr>
      <w:spacing w:after="60"/>
      <w:ind w:left="240" w:hanging="240"/>
    </w:pPr>
  </w:style>
  <w:style w:type="paragraph" w:customStyle="1" w:styleId="Name">
    <w:name w:val="Name"/>
    <w:basedOn w:val="Normal"/>
    <w:next w:val="Normal"/>
    <w:rsid w:val="00B3586B"/>
    <w:pPr>
      <w:spacing w:after="440" w:line="240" w:lineRule="atLeast"/>
      <w:jc w:val="center"/>
    </w:pPr>
    <w:rPr>
      <w:caps/>
      <w:spacing w:val="80"/>
      <w:position w:val="12"/>
      <w:sz w:val="44"/>
    </w:rPr>
  </w:style>
  <w:style w:type="paragraph" w:styleId="Date">
    <w:name w:val="Date"/>
    <w:basedOn w:val="BodyText"/>
    <w:rsid w:val="00B3586B"/>
    <w:pPr>
      <w:keepNext/>
    </w:pPr>
  </w:style>
  <w:style w:type="paragraph" w:customStyle="1" w:styleId="CityState">
    <w:name w:val="City/State"/>
    <w:basedOn w:val="BodyText"/>
    <w:next w:val="BodyText"/>
    <w:rsid w:val="00B3586B"/>
    <w:pPr>
      <w:keepNext/>
    </w:pPr>
  </w:style>
  <w:style w:type="paragraph" w:customStyle="1" w:styleId="Institution">
    <w:name w:val="Institution"/>
    <w:basedOn w:val="Normal"/>
    <w:next w:val="Achievement"/>
    <w:rsid w:val="00B3586B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B3586B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B3586B"/>
  </w:style>
  <w:style w:type="paragraph" w:styleId="Footer">
    <w:name w:val="footer"/>
    <w:basedOn w:val="HeaderBase"/>
    <w:rsid w:val="00B3586B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B3586B"/>
    <w:pPr>
      <w:framePr w:w="8640" w:h="1066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B3586B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B3586B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B3586B"/>
    <w:rPr>
      <w:sz w:val="24"/>
    </w:rPr>
  </w:style>
  <w:style w:type="character" w:styleId="Emphasis">
    <w:name w:val="Emphasis"/>
    <w:qFormat/>
    <w:rsid w:val="00B3586B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B3586B"/>
    <w:pPr>
      <w:ind w:left="720"/>
    </w:pPr>
  </w:style>
  <w:style w:type="character" w:customStyle="1" w:styleId="Job">
    <w:name w:val="Job"/>
    <w:basedOn w:val="DefaultParagraphFont"/>
    <w:rsid w:val="00B3586B"/>
  </w:style>
  <w:style w:type="paragraph" w:customStyle="1" w:styleId="PersonalData">
    <w:name w:val="Personal Data"/>
    <w:basedOn w:val="BodyText"/>
    <w:rsid w:val="00B3586B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B3586B"/>
    <w:pPr>
      <w:spacing w:before="60"/>
    </w:pPr>
  </w:style>
  <w:style w:type="paragraph" w:customStyle="1" w:styleId="NoTitle">
    <w:name w:val="No Title"/>
    <w:basedOn w:val="SectionTitle"/>
    <w:rsid w:val="00B3586B"/>
    <w:pPr>
      <w:pBdr>
        <w:bottom w:val="none" w:sz="0" w:space="0" w:color="auto"/>
      </w:pBdr>
    </w:pPr>
  </w:style>
  <w:style w:type="paragraph" w:customStyle="1" w:styleId="bullets">
    <w:name w:val="bullets"/>
    <w:basedOn w:val="PlainText"/>
    <w:rsid w:val="00B3586B"/>
    <w:pPr>
      <w:ind w:left="3150" w:hanging="270"/>
      <w:jc w:val="left"/>
    </w:pPr>
    <w:rPr>
      <w:rFonts w:ascii="Arial" w:eastAsia="Times" w:hAnsi="Arial" w:cs="Times New Roman"/>
    </w:rPr>
  </w:style>
  <w:style w:type="paragraph" w:customStyle="1" w:styleId="PersonalInfo">
    <w:name w:val="Personal Info"/>
    <w:basedOn w:val="Achievement"/>
    <w:next w:val="Achievement"/>
    <w:rsid w:val="00B3586B"/>
    <w:pPr>
      <w:spacing w:before="220"/>
      <w:ind w:left="245" w:hanging="245"/>
    </w:pPr>
  </w:style>
  <w:style w:type="paragraph" w:styleId="PlainText">
    <w:name w:val="Plain Text"/>
    <w:basedOn w:val="Normal"/>
    <w:rsid w:val="00B3586B"/>
    <w:rPr>
      <w:rFonts w:ascii="Courier New" w:hAnsi="Courier New" w:cs="Courier New"/>
      <w:sz w:val="20"/>
    </w:rPr>
  </w:style>
  <w:style w:type="paragraph" w:styleId="BodyTextIndent2">
    <w:name w:val="Body Text Indent 2"/>
    <w:basedOn w:val="Normal"/>
    <w:rsid w:val="00B3586B"/>
    <w:pPr>
      <w:ind w:left="2520"/>
    </w:pPr>
    <w:rPr>
      <w:sz w:val="21"/>
      <w:szCs w:val="21"/>
    </w:rPr>
  </w:style>
  <w:style w:type="paragraph" w:styleId="BodyText2">
    <w:name w:val="Body Text 2"/>
    <w:basedOn w:val="Normal"/>
    <w:link w:val="BodyText2Char"/>
    <w:rsid w:val="00B3586B"/>
    <w:pPr>
      <w:widowControl w:val="0"/>
    </w:pPr>
    <w:rPr>
      <w:b/>
      <w:sz w:val="24"/>
      <w:u w:val="single"/>
    </w:rPr>
  </w:style>
  <w:style w:type="paragraph" w:styleId="BodyTextIndent3">
    <w:name w:val="Body Text Indent 3"/>
    <w:basedOn w:val="Normal"/>
    <w:rsid w:val="00B3586B"/>
    <w:pPr>
      <w:ind w:left="2250" w:hanging="450"/>
    </w:pPr>
  </w:style>
  <w:style w:type="paragraph" w:styleId="ListParagraph">
    <w:name w:val="List Paragraph"/>
    <w:basedOn w:val="Normal"/>
    <w:qFormat/>
    <w:rsid w:val="00B3586B"/>
    <w:pPr>
      <w:spacing w:after="200" w:line="276" w:lineRule="auto"/>
      <w:ind w:left="720"/>
      <w:contextualSpacing/>
      <w:jc w:val="left"/>
    </w:pPr>
    <w:rPr>
      <w:rFonts w:ascii="Tw Cen MT" w:hAnsi="Tw Cen MT"/>
      <w:szCs w:val="22"/>
    </w:rPr>
  </w:style>
  <w:style w:type="paragraph" w:styleId="NormalWeb">
    <w:name w:val="Normal (Web)"/>
    <w:basedOn w:val="Normal"/>
    <w:rsid w:val="00B3586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ES" w:eastAsia="es-ES"/>
    </w:rPr>
  </w:style>
  <w:style w:type="character" w:styleId="CommentReference">
    <w:name w:val="annotation reference"/>
    <w:basedOn w:val="DefaultParagraphFont"/>
    <w:semiHidden/>
    <w:rsid w:val="00B3586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3586B"/>
    <w:rPr>
      <w:sz w:val="20"/>
    </w:rPr>
  </w:style>
  <w:style w:type="paragraph" w:styleId="CommentSubject">
    <w:name w:val="annotation subject"/>
    <w:basedOn w:val="CommentText"/>
    <w:next w:val="CommentText"/>
    <w:semiHidden/>
    <w:rsid w:val="00B3586B"/>
    <w:rPr>
      <w:b/>
      <w:bCs/>
    </w:rPr>
  </w:style>
  <w:style w:type="paragraph" w:styleId="BalloonText">
    <w:name w:val="Balloon Text"/>
    <w:basedOn w:val="Normal"/>
    <w:semiHidden/>
    <w:rsid w:val="00B3586B"/>
    <w:rPr>
      <w:rFonts w:ascii="Tahoma" w:hAnsi="Tahoma" w:cs="Tahoma"/>
      <w:sz w:val="16"/>
      <w:szCs w:val="16"/>
    </w:rPr>
  </w:style>
  <w:style w:type="paragraph" w:customStyle="1" w:styleId="arialnarrow">
    <w:name w:val="arial narrow"/>
    <w:basedOn w:val="Achievement"/>
    <w:rsid w:val="00B3586B"/>
    <w:pPr>
      <w:tabs>
        <w:tab w:val="num" w:pos="1080"/>
      </w:tabs>
      <w:spacing w:after="0" w:line="240" w:lineRule="exact"/>
      <w:ind w:left="1080" w:right="245" w:hanging="360"/>
      <w:jc w:val="left"/>
    </w:pPr>
    <w:rPr>
      <w:rFonts w:ascii="Arial Narrow" w:hAnsi="Arial Narrow"/>
      <w:sz w:val="20"/>
    </w:rPr>
  </w:style>
  <w:style w:type="character" w:customStyle="1" w:styleId="text">
    <w:name w:val="text"/>
    <w:basedOn w:val="DefaultParagraphFont"/>
    <w:rsid w:val="00B3586B"/>
  </w:style>
  <w:style w:type="character" w:customStyle="1" w:styleId="klink">
    <w:name w:val="klink"/>
    <w:basedOn w:val="DefaultParagraphFont"/>
    <w:rsid w:val="00B3586B"/>
  </w:style>
  <w:style w:type="character" w:styleId="Hyperlink">
    <w:name w:val="Hyperlink"/>
    <w:basedOn w:val="DefaultParagraphFont"/>
    <w:rsid w:val="00E8409F"/>
    <w:rPr>
      <w:color w:val="0000FF"/>
      <w:u w:val="single"/>
    </w:rPr>
  </w:style>
  <w:style w:type="character" w:styleId="FollowedHyperlink">
    <w:name w:val="FollowedHyperlink"/>
    <w:basedOn w:val="DefaultParagraphFont"/>
    <w:rsid w:val="002C46B5"/>
    <w:rPr>
      <w:color w:val="800080"/>
      <w:u w:val="single"/>
    </w:rPr>
  </w:style>
  <w:style w:type="paragraph" w:customStyle="1" w:styleId="DateRange">
    <w:name w:val="Date Range"/>
    <w:basedOn w:val="Normal"/>
    <w:qFormat/>
    <w:rsid w:val="00376C33"/>
    <w:pPr>
      <w:tabs>
        <w:tab w:val="left" w:pos="7920"/>
      </w:tabs>
      <w:ind w:right="108" w:firstLine="720"/>
    </w:pPr>
    <w:rPr>
      <w:rFonts w:ascii="Arial Narrow" w:hAnsi="Arial Narrow"/>
      <w:bCs/>
      <w:i/>
      <w:iCs/>
      <w:sz w:val="20"/>
    </w:rPr>
  </w:style>
  <w:style w:type="paragraph" w:customStyle="1" w:styleId="mynormal">
    <w:name w:val="mynormal"/>
    <w:basedOn w:val="Achievement"/>
    <w:qFormat/>
    <w:rsid w:val="00F706F0"/>
    <w:pPr>
      <w:tabs>
        <w:tab w:val="num" w:pos="720"/>
        <w:tab w:val="left" w:pos="6480"/>
      </w:tabs>
      <w:spacing w:after="0" w:line="240" w:lineRule="auto"/>
      <w:ind w:left="720" w:right="245" w:hanging="360"/>
    </w:pPr>
    <w:rPr>
      <w:szCs w:val="22"/>
    </w:rPr>
  </w:style>
  <w:style w:type="character" w:customStyle="1" w:styleId="AchievementChar">
    <w:name w:val="Achievement Char"/>
    <w:basedOn w:val="DefaultParagraphFont"/>
    <w:link w:val="Achievement"/>
    <w:rsid w:val="00F706F0"/>
    <w:rPr>
      <w:rFonts w:ascii="Garamond" w:hAnsi="Garamond"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E0705B"/>
    <w:rPr>
      <w:rFonts w:ascii="Garamond" w:hAnsi="Garamond"/>
    </w:rPr>
  </w:style>
  <w:style w:type="character" w:customStyle="1" w:styleId="BodyText2Char">
    <w:name w:val="Body Text 2 Char"/>
    <w:basedOn w:val="DefaultParagraphFont"/>
    <w:link w:val="BodyText2"/>
    <w:rsid w:val="00E0705B"/>
    <w:rPr>
      <w:rFonts w:ascii="Garamond" w:hAnsi="Garamond"/>
      <w:b/>
      <w:sz w:val="24"/>
      <w:u w:val="single"/>
    </w:rPr>
  </w:style>
  <w:style w:type="paragraph" w:customStyle="1" w:styleId="Index">
    <w:name w:val="Index"/>
    <w:basedOn w:val="Normal"/>
    <w:rsid w:val="00D95FF8"/>
    <w:pPr>
      <w:widowControl w:val="0"/>
      <w:suppressLineNumbers/>
      <w:suppressAutoHyphens/>
      <w:jc w:val="left"/>
    </w:pPr>
    <w:rPr>
      <w:rFonts w:ascii="Times New Roman" w:eastAsia="Lucida Sans Unicode" w:hAnsi="Times New Roman" w:cs="Tahoma"/>
      <w:kern w:val="1"/>
      <w:sz w:val="24"/>
      <w:szCs w:val="24"/>
    </w:rPr>
  </w:style>
  <w:style w:type="character" w:customStyle="1" w:styleId="apple-style-span">
    <w:name w:val="apple-style-span"/>
    <w:basedOn w:val="DefaultParagraphFont"/>
    <w:rsid w:val="002205E3"/>
  </w:style>
  <w:style w:type="table" w:styleId="TableGrid">
    <w:name w:val="Table Grid"/>
    <w:basedOn w:val="TableNormal"/>
    <w:uiPriority w:val="59"/>
    <w:rsid w:val="00BF78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FF63B0"/>
    <w:pPr>
      <w:jc w:val="both"/>
    </w:pPr>
    <w:rPr>
      <w:rFonts w:ascii="Garamond" w:hAnsi="Garamond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36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eltoidus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heltortoiseus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OFFICE97.80\TEMPLATE\Other%20Documents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1F946-2F58-4947-88A3-39BCF3FC2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Elegant Resume.dot</Template>
  <TotalTime>129</TotalTime>
  <Pages>1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University of Pittsburgh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Michael Tran</dc:creator>
  <cp:lastModifiedBy>Tyler Shelter</cp:lastModifiedBy>
  <cp:revision>25</cp:revision>
  <cp:lastPrinted>2020-07-14T23:55:00Z</cp:lastPrinted>
  <dcterms:created xsi:type="dcterms:W3CDTF">2020-09-21T19:11:00Z</dcterms:created>
  <dcterms:modified xsi:type="dcterms:W3CDTF">2021-07-15T00:12:00Z</dcterms:modified>
</cp:coreProperties>
</file>