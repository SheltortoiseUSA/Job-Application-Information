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72889" w14:textId="2C1ED9AB" w:rsidR="00035A3A" w:rsidRPr="005378C6" w:rsidRDefault="00035A3A" w:rsidP="00035A3A">
      <w:pPr>
        <w:pStyle w:val="CompanyName"/>
        <w:spacing w:before="240"/>
        <w:jc w:val="center"/>
        <w:rPr>
          <w:szCs w:val="22"/>
        </w:rPr>
      </w:pPr>
      <w:r>
        <w:rPr>
          <w:szCs w:val="22"/>
        </w:rPr>
        <w:t>A recent University of Redlands Computer Science graduate with strong proficiencies in front-end programming, back-end development, Android, and web design</w:t>
      </w:r>
    </w:p>
    <w:p w14:paraId="6C5B0901" w14:textId="77777777" w:rsidR="00035A3A" w:rsidRPr="00062A52" w:rsidRDefault="00035A3A" w:rsidP="00035A3A">
      <w:pPr>
        <w:pStyle w:val="Heading2"/>
        <w:spacing w:before="200"/>
        <w:rPr>
          <w:sz w:val="26"/>
          <w:szCs w:val="26"/>
        </w:rPr>
      </w:pPr>
      <w:r w:rsidRPr="00062A52">
        <w:rPr>
          <w:sz w:val="26"/>
          <w:szCs w:val="26"/>
        </w:rPr>
        <w:t>Education</w:t>
      </w:r>
      <w:r w:rsidRPr="00062A52">
        <w:rPr>
          <w:sz w:val="26"/>
          <w:szCs w:val="26"/>
        </w:rPr>
        <w:tab/>
        <w:t xml:space="preserve"> </w:t>
      </w:r>
    </w:p>
    <w:p w14:paraId="7B754CB1" w14:textId="77777777" w:rsidR="00035A3A" w:rsidRPr="008E0F08" w:rsidRDefault="00035A3A" w:rsidP="00035A3A">
      <w:pPr>
        <w:pStyle w:val="Heading3"/>
        <w:spacing w:before="60"/>
        <w:ind w:right="115"/>
        <w:jc w:val="left"/>
      </w:pPr>
      <w:r>
        <w:t>B</w:t>
      </w:r>
      <w:r w:rsidRPr="008E0F08">
        <w:t>.</w:t>
      </w:r>
      <w:r>
        <w:t>A. in Computer Science</w:t>
      </w:r>
      <w:r>
        <w:tab/>
      </w:r>
      <w:r>
        <w:tab/>
      </w:r>
      <w:r>
        <w:tab/>
        <w:t xml:space="preserve">        </w:t>
      </w:r>
      <w:proofErr w:type="gramStart"/>
      <w:r>
        <w:rPr>
          <w:sz w:val="22"/>
          <w:szCs w:val="22"/>
        </w:rPr>
        <w:t>June,</w:t>
      </w:r>
      <w:proofErr w:type="gramEnd"/>
      <w:r>
        <w:rPr>
          <w:sz w:val="22"/>
          <w:szCs w:val="22"/>
        </w:rPr>
        <w:t xml:space="preserve"> 2019</w:t>
      </w:r>
    </w:p>
    <w:p w14:paraId="5E0C20B4" w14:textId="77777777" w:rsidR="00035A3A" w:rsidRPr="00FB2F1F" w:rsidRDefault="00035A3A" w:rsidP="00035A3A">
      <w:pPr>
        <w:pStyle w:val="Heading3"/>
        <w:rPr>
          <w:lang w:val="it-IT"/>
        </w:rPr>
      </w:pPr>
      <w:r>
        <w:rPr>
          <w:lang w:val="it-IT"/>
        </w:rPr>
        <w:t xml:space="preserve">University of Redlands                                                         </w:t>
      </w:r>
      <w:r>
        <w:rPr>
          <w:lang w:val="it-IT"/>
        </w:rPr>
        <w:tab/>
        <w:t xml:space="preserve">               </w:t>
      </w:r>
      <w:r>
        <w:rPr>
          <w:sz w:val="22"/>
          <w:szCs w:val="22"/>
          <w:lang w:val="it-IT"/>
        </w:rPr>
        <w:t>Redlands, CA</w:t>
      </w:r>
    </w:p>
    <w:p w14:paraId="124F83B8" w14:textId="2C7750F5" w:rsidR="00035A3A" w:rsidRPr="00A9181D" w:rsidRDefault="00035A3A" w:rsidP="00035A3A">
      <w:pPr>
        <w:pStyle w:val="Achievement"/>
        <w:numPr>
          <w:ilvl w:val="0"/>
          <w:numId w:val="1"/>
        </w:numPr>
        <w:spacing w:after="0" w:line="240" w:lineRule="exact"/>
        <w:ind w:right="245"/>
        <w:rPr>
          <w:szCs w:val="22"/>
        </w:rPr>
      </w:pPr>
      <w:r>
        <w:rPr>
          <w:b/>
          <w:szCs w:val="22"/>
        </w:rPr>
        <w:t xml:space="preserve">Honors: </w:t>
      </w:r>
      <w:r w:rsidRPr="00166088">
        <w:rPr>
          <w:bCs/>
          <w:szCs w:val="22"/>
        </w:rPr>
        <w:t>Freshman Dean’s List</w:t>
      </w:r>
    </w:p>
    <w:p w14:paraId="0F7CD3A8" w14:textId="77777777" w:rsidR="00035A3A" w:rsidRDefault="00035A3A" w:rsidP="00035A3A">
      <w:pPr>
        <w:pStyle w:val="Achievement"/>
        <w:numPr>
          <w:ilvl w:val="0"/>
          <w:numId w:val="1"/>
        </w:numPr>
        <w:spacing w:after="0" w:line="240" w:lineRule="exact"/>
        <w:ind w:right="245"/>
        <w:rPr>
          <w:szCs w:val="22"/>
        </w:rPr>
      </w:pPr>
      <w:r w:rsidRPr="009E5161">
        <w:rPr>
          <w:b/>
          <w:bCs/>
          <w:szCs w:val="22"/>
        </w:rPr>
        <w:t>Concepts:</w:t>
      </w:r>
      <w:r>
        <w:rPr>
          <w:szCs w:val="22"/>
        </w:rPr>
        <w:t xml:space="preserve"> Polymorphism, Inheritance, Interfaces, OOP, Algorithms, Multithreading, and Overloading</w:t>
      </w:r>
    </w:p>
    <w:p w14:paraId="42D09525" w14:textId="36914FB6" w:rsidR="00035A3A" w:rsidRDefault="00035A3A" w:rsidP="00035A3A">
      <w:pPr>
        <w:pStyle w:val="Achievement"/>
        <w:numPr>
          <w:ilvl w:val="0"/>
          <w:numId w:val="1"/>
        </w:numPr>
        <w:spacing w:line="240" w:lineRule="exact"/>
        <w:ind w:right="245"/>
        <w:rPr>
          <w:szCs w:val="22"/>
        </w:rPr>
      </w:pPr>
      <w:r>
        <w:rPr>
          <w:b/>
          <w:bCs/>
          <w:szCs w:val="22"/>
        </w:rPr>
        <w:t>Classes:</w:t>
      </w:r>
      <w:r>
        <w:rPr>
          <w:szCs w:val="22"/>
        </w:rPr>
        <w:t xml:space="preserve"> </w:t>
      </w:r>
      <w:r w:rsidRPr="004C42C5">
        <w:rPr>
          <w:szCs w:val="22"/>
        </w:rPr>
        <w:t>Introduction to Programming</w:t>
      </w:r>
      <w:r>
        <w:rPr>
          <w:szCs w:val="22"/>
        </w:rPr>
        <w:t>;</w:t>
      </w:r>
      <w:r w:rsidRPr="004C42C5">
        <w:rPr>
          <w:szCs w:val="22"/>
        </w:rPr>
        <w:t xml:space="preserve"> Data, File Structures</w:t>
      </w:r>
      <w:r>
        <w:rPr>
          <w:szCs w:val="22"/>
        </w:rPr>
        <w:t xml:space="preserve">, OOP; </w:t>
      </w:r>
      <w:r w:rsidRPr="004C42C5">
        <w:rPr>
          <w:szCs w:val="22"/>
        </w:rPr>
        <w:t>Programming the World Wide Web</w:t>
      </w:r>
      <w:r>
        <w:rPr>
          <w:szCs w:val="22"/>
        </w:rPr>
        <w:t xml:space="preserve">; </w:t>
      </w:r>
      <w:r w:rsidRPr="002A59B8">
        <w:rPr>
          <w:szCs w:val="22"/>
        </w:rPr>
        <w:t>Multimedia and Game Programming;</w:t>
      </w:r>
      <w:r>
        <w:rPr>
          <w:szCs w:val="22"/>
        </w:rPr>
        <w:t xml:space="preserve"> </w:t>
      </w:r>
      <w:r w:rsidRPr="002A59B8">
        <w:rPr>
          <w:szCs w:val="22"/>
        </w:rPr>
        <w:t>C++ Programming;</w:t>
      </w:r>
      <w:r>
        <w:rPr>
          <w:szCs w:val="22"/>
        </w:rPr>
        <w:t xml:space="preserve"> </w:t>
      </w:r>
      <w:r w:rsidRPr="002A59B8">
        <w:rPr>
          <w:szCs w:val="22"/>
        </w:rPr>
        <w:t xml:space="preserve">Mobile Programming; Database Management; Programming Languages; </w:t>
      </w:r>
      <w:r>
        <w:rPr>
          <w:szCs w:val="22"/>
        </w:rPr>
        <w:t xml:space="preserve">and </w:t>
      </w:r>
      <w:r w:rsidRPr="002A59B8">
        <w:rPr>
          <w:szCs w:val="22"/>
        </w:rPr>
        <w:t>Senior Capstone</w:t>
      </w:r>
    </w:p>
    <w:p w14:paraId="7FABC3BE" w14:textId="78A13966" w:rsidR="009966AA" w:rsidRPr="002A59B8" w:rsidRDefault="009966AA" w:rsidP="00035A3A">
      <w:pPr>
        <w:pStyle w:val="Achievement"/>
        <w:numPr>
          <w:ilvl w:val="0"/>
          <w:numId w:val="1"/>
        </w:numPr>
        <w:spacing w:line="240" w:lineRule="exact"/>
        <w:ind w:right="245"/>
        <w:rPr>
          <w:szCs w:val="22"/>
        </w:rPr>
      </w:pPr>
      <w:r>
        <w:rPr>
          <w:b/>
          <w:bCs/>
          <w:szCs w:val="22"/>
        </w:rPr>
        <w:t>Class Code:</w:t>
      </w:r>
      <w:r>
        <w:rPr>
          <w:szCs w:val="22"/>
        </w:rPr>
        <w:t xml:space="preserve"> </w:t>
      </w:r>
      <w:hyperlink r:id="rId8" w:history="1">
        <w:r w:rsidRPr="007E4351">
          <w:rPr>
            <w:rStyle w:val="Hyperlink"/>
            <w:szCs w:val="22"/>
          </w:rPr>
          <w:t>https://github.com/SheltortoiseUSA?tab=repositories</w:t>
        </w:r>
      </w:hyperlink>
    </w:p>
    <w:p w14:paraId="56F6805C" w14:textId="77777777" w:rsidR="00035A3A" w:rsidRPr="00EF3D83" w:rsidRDefault="00035A3A" w:rsidP="00035A3A">
      <w:pPr>
        <w:pStyle w:val="Heading2"/>
        <w:spacing w:before="200"/>
        <w:rPr>
          <w:b w:val="0"/>
          <w:sz w:val="12"/>
          <w:szCs w:val="12"/>
        </w:rPr>
      </w:pPr>
      <w:r>
        <w:rPr>
          <w:sz w:val="26"/>
          <w:szCs w:val="26"/>
        </w:rPr>
        <w:t>skills</w:t>
      </w:r>
      <w:r w:rsidRPr="00062A52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br/>
      </w:r>
    </w:p>
    <w:p w14:paraId="49A7340B" w14:textId="77777777" w:rsidR="00035A3A" w:rsidRDefault="00035A3A" w:rsidP="00035A3A">
      <w:pPr>
        <w:pStyle w:val="Achievement"/>
        <w:numPr>
          <w:ilvl w:val="0"/>
          <w:numId w:val="5"/>
        </w:numPr>
        <w:spacing w:after="0" w:line="240" w:lineRule="exact"/>
        <w:ind w:right="245"/>
        <w:jc w:val="left"/>
        <w:rPr>
          <w:szCs w:val="22"/>
        </w:rPr>
      </w:pPr>
      <w:r w:rsidRPr="009966AA">
        <w:rPr>
          <w:b/>
          <w:bCs/>
          <w:szCs w:val="22"/>
        </w:rPr>
        <w:t>Programming:</w:t>
      </w:r>
      <w:r>
        <w:rPr>
          <w:szCs w:val="22"/>
        </w:rPr>
        <w:t xml:space="preserve"> Java, C++, Python, HTML, XML, CSS, PHP, JavaScript and SQL</w:t>
      </w:r>
    </w:p>
    <w:p w14:paraId="2E84760B" w14:textId="41004AC5" w:rsidR="00035A3A" w:rsidRPr="0060337E" w:rsidRDefault="00035A3A" w:rsidP="00035A3A">
      <w:pPr>
        <w:pStyle w:val="Achievement"/>
        <w:numPr>
          <w:ilvl w:val="0"/>
          <w:numId w:val="5"/>
        </w:numPr>
        <w:spacing w:after="0" w:line="240" w:lineRule="exact"/>
        <w:ind w:right="245"/>
        <w:jc w:val="left"/>
        <w:rPr>
          <w:szCs w:val="22"/>
        </w:rPr>
      </w:pPr>
      <w:r w:rsidRPr="009966AA">
        <w:rPr>
          <w:b/>
          <w:bCs/>
          <w:szCs w:val="22"/>
        </w:rPr>
        <w:t>Software:</w:t>
      </w:r>
      <w:r>
        <w:rPr>
          <w:szCs w:val="22"/>
        </w:rPr>
        <w:t xml:space="preserve"> GitHub, Android Studio, Animate, Atom, Eclipse, Code Blocks, Illustrator, Photoshop, </w:t>
      </w:r>
      <w:bookmarkStart w:id="0" w:name="_GoBack"/>
      <w:bookmarkEnd w:id="0"/>
      <w:r>
        <w:rPr>
          <w:szCs w:val="22"/>
        </w:rPr>
        <w:t>InDesign, Audacity, Premiere, Word, Excel, PowerPoint, and Access</w:t>
      </w:r>
    </w:p>
    <w:p w14:paraId="2AB15AFD" w14:textId="77777777" w:rsidR="00035A3A" w:rsidRPr="00062A52" w:rsidRDefault="00035A3A" w:rsidP="00035A3A">
      <w:pPr>
        <w:pStyle w:val="Heading2"/>
        <w:spacing w:before="200"/>
        <w:rPr>
          <w:sz w:val="26"/>
          <w:szCs w:val="26"/>
        </w:rPr>
      </w:pPr>
      <w:r>
        <w:rPr>
          <w:sz w:val="26"/>
          <w:szCs w:val="26"/>
        </w:rPr>
        <w:t>Relevant Projects</w:t>
      </w:r>
      <w:r w:rsidRPr="00062A52">
        <w:rPr>
          <w:sz w:val="26"/>
          <w:szCs w:val="26"/>
        </w:rPr>
        <w:tab/>
      </w:r>
    </w:p>
    <w:p w14:paraId="70FC7153" w14:textId="77777777" w:rsidR="00035A3A" w:rsidRDefault="00035A3A" w:rsidP="00035A3A">
      <w:pPr>
        <w:pStyle w:val="Heading3"/>
        <w:tabs>
          <w:tab w:val="clear" w:pos="6390"/>
          <w:tab w:val="left" w:pos="6660"/>
        </w:tabs>
        <w:spacing w:before="80"/>
        <w:ind w:right="115"/>
        <w:rPr>
          <w:sz w:val="22"/>
          <w:szCs w:val="22"/>
        </w:rPr>
      </w:pPr>
      <w:r>
        <w:rPr>
          <w:i/>
          <w:sz w:val="26"/>
          <w:szCs w:val="26"/>
        </w:rPr>
        <w:t xml:space="preserve">Senior Capstone Project                                                       </w:t>
      </w:r>
      <w:r w:rsidRPr="003A6BB8">
        <w:rPr>
          <w:sz w:val="22"/>
          <w:szCs w:val="22"/>
        </w:rPr>
        <w:t>January 2019 – April 2019</w:t>
      </w:r>
    </w:p>
    <w:p w14:paraId="1F94800E" w14:textId="77777777" w:rsidR="00035A3A" w:rsidRDefault="00035A3A" w:rsidP="00035A3A">
      <w:pPr>
        <w:pStyle w:val="NoSpacing"/>
        <w:spacing w:after="60"/>
      </w:pPr>
      <w:r>
        <w:rPr>
          <w:b/>
          <w:sz w:val="24"/>
          <w:szCs w:val="24"/>
        </w:rPr>
        <w:t xml:space="preserve">University of Redlands </w:t>
      </w:r>
    </w:p>
    <w:p w14:paraId="1F015927" w14:textId="0EAB2C93" w:rsidR="00035A3A" w:rsidRDefault="00035A3A" w:rsidP="00035A3A">
      <w:pPr>
        <w:pStyle w:val="NoSpacing"/>
        <w:numPr>
          <w:ilvl w:val="0"/>
          <w:numId w:val="4"/>
        </w:numPr>
      </w:pPr>
      <w:r>
        <w:t>Designed a fully functional Android App based on my strategy board game utilizing Java and XML</w:t>
      </w:r>
    </w:p>
    <w:p w14:paraId="11C5EC43" w14:textId="459FFA55" w:rsidR="00035A3A" w:rsidRDefault="00035A3A" w:rsidP="00035A3A">
      <w:pPr>
        <w:pStyle w:val="NoSpacing"/>
        <w:numPr>
          <w:ilvl w:val="0"/>
          <w:numId w:val="4"/>
        </w:numPr>
      </w:pPr>
      <w:r>
        <w:t xml:space="preserve">Navigated all design processes within a </w:t>
      </w:r>
      <w:proofErr w:type="gramStart"/>
      <w:r>
        <w:t>four month</w:t>
      </w:r>
      <w:proofErr w:type="gramEnd"/>
      <w:r>
        <w:t xml:space="preserve"> time frame including</w:t>
      </w:r>
      <w:r w:rsidR="00D4776D">
        <w:t>:</w:t>
      </w:r>
      <w:r>
        <w:t xml:space="preserve"> </w:t>
      </w:r>
      <w:r w:rsidR="00D4776D">
        <w:t>U</w:t>
      </w:r>
      <w:r>
        <w:t xml:space="preserve">ser </w:t>
      </w:r>
      <w:r w:rsidR="00D4776D">
        <w:t>A</w:t>
      </w:r>
      <w:r>
        <w:t xml:space="preserve">nalytics, UML </w:t>
      </w:r>
      <w:r w:rsidR="00D4776D">
        <w:t>D</w:t>
      </w:r>
      <w:r>
        <w:t xml:space="preserve">iagrams, </w:t>
      </w:r>
      <w:r w:rsidR="00D4776D">
        <w:t>D</w:t>
      </w:r>
      <w:r>
        <w:t xml:space="preserve">ata </w:t>
      </w:r>
      <w:r w:rsidR="00D4776D">
        <w:t>M</w:t>
      </w:r>
      <w:r>
        <w:t xml:space="preserve">anagement, GUI’s, </w:t>
      </w:r>
      <w:r w:rsidR="00D4776D">
        <w:t>U</w:t>
      </w:r>
      <w:r>
        <w:t>se</w:t>
      </w:r>
      <w:r w:rsidR="00D4776D">
        <w:t xml:space="preserve"> C</w:t>
      </w:r>
      <w:r>
        <w:t xml:space="preserve">ase </w:t>
      </w:r>
      <w:r w:rsidR="00D4776D">
        <w:t>S</w:t>
      </w:r>
      <w:r>
        <w:t xml:space="preserve">cenarios, </w:t>
      </w:r>
      <w:r w:rsidR="00D4776D">
        <w:t>P</w:t>
      </w:r>
      <w:r>
        <w:t xml:space="preserve">erformance </w:t>
      </w:r>
      <w:r w:rsidR="00D4776D">
        <w:t>T</w:t>
      </w:r>
      <w:r>
        <w:t xml:space="preserve">esting, and </w:t>
      </w:r>
      <w:proofErr w:type="spellStart"/>
      <w:r>
        <w:t>Github</w:t>
      </w:r>
      <w:proofErr w:type="spellEnd"/>
      <w:r>
        <w:t xml:space="preserve"> </w:t>
      </w:r>
      <w:r w:rsidR="00D4776D">
        <w:t>D</w:t>
      </w:r>
      <w:r>
        <w:t>eployment</w:t>
      </w:r>
    </w:p>
    <w:p w14:paraId="71057791" w14:textId="06BE0916" w:rsidR="00035A3A" w:rsidRDefault="00035A3A" w:rsidP="00035A3A">
      <w:pPr>
        <w:pStyle w:val="NoSpacing"/>
        <w:numPr>
          <w:ilvl w:val="0"/>
          <w:numId w:val="4"/>
        </w:numPr>
      </w:pPr>
      <w:r>
        <w:t xml:space="preserve">Developed architecture for </w:t>
      </w:r>
      <w:r w:rsidR="00D4776D">
        <w:t>C</w:t>
      </w:r>
      <w:r>
        <w:t xml:space="preserve">ontroller </w:t>
      </w:r>
      <w:r w:rsidR="00D4776D">
        <w:t>M</w:t>
      </w:r>
      <w:r>
        <w:t xml:space="preserve">odel </w:t>
      </w:r>
      <w:r w:rsidR="00D4776D">
        <w:t>V</w:t>
      </w:r>
      <w:r>
        <w:t xml:space="preserve">iew, </w:t>
      </w:r>
      <w:r w:rsidR="00D4776D">
        <w:t>M</w:t>
      </w:r>
      <w:r>
        <w:t xml:space="preserve">enu </w:t>
      </w:r>
      <w:r w:rsidR="00D4776D">
        <w:t>N</w:t>
      </w:r>
      <w:r>
        <w:t xml:space="preserve">avigation, </w:t>
      </w:r>
      <w:r w:rsidR="00D4776D">
        <w:t>S</w:t>
      </w:r>
      <w:r>
        <w:t xml:space="preserve">tatic </w:t>
      </w:r>
      <w:r w:rsidR="00D4776D">
        <w:t>O</w:t>
      </w:r>
      <w:r>
        <w:t xml:space="preserve">ptions </w:t>
      </w:r>
      <w:r w:rsidR="00D4776D">
        <w:t>P</w:t>
      </w:r>
      <w:r>
        <w:t xml:space="preserve">anels, </w:t>
      </w:r>
      <w:r w:rsidR="00D4776D">
        <w:t>V</w:t>
      </w:r>
      <w:r>
        <w:t xml:space="preserve">irtual </w:t>
      </w:r>
      <w:r w:rsidR="00D4776D">
        <w:t>M</w:t>
      </w:r>
      <w:r>
        <w:t xml:space="preserve">apping, </w:t>
      </w:r>
      <w:r w:rsidR="00D4776D">
        <w:t>S</w:t>
      </w:r>
      <w:r>
        <w:t xml:space="preserve">cale </w:t>
      </w:r>
      <w:r w:rsidR="00D4776D">
        <w:t>G</w:t>
      </w:r>
      <w:r>
        <w:t xml:space="preserve">esture </w:t>
      </w:r>
      <w:r w:rsidR="00D4776D">
        <w:t>D</w:t>
      </w:r>
      <w:r>
        <w:t xml:space="preserve">etection, and </w:t>
      </w:r>
      <w:r w:rsidR="00D4776D">
        <w:t>P</w:t>
      </w:r>
      <w:r>
        <w:t xml:space="preserve">anning </w:t>
      </w:r>
      <w:r w:rsidR="00D4776D">
        <w:t>G</w:t>
      </w:r>
      <w:r>
        <w:t xml:space="preserve">esture </w:t>
      </w:r>
      <w:r w:rsidR="00D4776D">
        <w:t>D</w:t>
      </w:r>
      <w:r>
        <w:t>etection</w:t>
      </w:r>
    </w:p>
    <w:p w14:paraId="79C8DC79" w14:textId="77777777" w:rsidR="00035A3A" w:rsidRDefault="00035A3A" w:rsidP="00035A3A">
      <w:pPr>
        <w:pStyle w:val="NoSpacing"/>
        <w:numPr>
          <w:ilvl w:val="0"/>
          <w:numId w:val="4"/>
        </w:numPr>
      </w:pPr>
      <w:r w:rsidRPr="009966AA">
        <w:rPr>
          <w:b/>
          <w:bCs/>
        </w:rPr>
        <w:t>Project Code:</w:t>
      </w:r>
      <w:r>
        <w:t xml:space="preserve"> </w:t>
      </w:r>
      <w:hyperlink r:id="rId9" w:history="1">
        <w:r w:rsidRPr="00341255">
          <w:rPr>
            <w:rStyle w:val="Hyperlink"/>
          </w:rPr>
          <w:t>https://github.com/SheltoidUSA/UD-Boardgame-App</w:t>
        </w:r>
      </w:hyperlink>
    </w:p>
    <w:p w14:paraId="29BF1641" w14:textId="77777777" w:rsidR="00035A3A" w:rsidRDefault="00035A3A" w:rsidP="00035A3A">
      <w:pPr>
        <w:pStyle w:val="NoSpacing"/>
      </w:pPr>
    </w:p>
    <w:p w14:paraId="22C57EAD" w14:textId="77777777" w:rsidR="00035A3A" w:rsidRDefault="00035A3A" w:rsidP="00035A3A">
      <w:pPr>
        <w:pStyle w:val="Heading3"/>
        <w:tabs>
          <w:tab w:val="clear" w:pos="6390"/>
          <w:tab w:val="left" w:pos="6660"/>
        </w:tabs>
        <w:spacing w:before="80"/>
        <w:ind w:right="115"/>
        <w:rPr>
          <w:sz w:val="22"/>
          <w:szCs w:val="22"/>
        </w:rPr>
      </w:pPr>
      <w:r>
        <w:rPr>
          <w:i/>
          <w:sz w:val="26"/>
          <w:szCs w:val="26"/>
        </w:rPr>
        <w:t xml:space="preserve">Timestamp Buddy App Project                                               </w:t>
      </w:r>
      <w:r>
        <w:rPr>
          <w:sz w:val="22"/>
          <w:szCs w:val="22"/>
        </w:rPr>
        <w:t>April 2016</w:t>
      </w:r>
      <w:r w:rsidRPr="009F7055">
        <w:rPr>
          <w:sz w:val="22"/>
          <w:szCs w:val="22"/>
        </w:rPr>
        <w:t xml:space="preserve"> – </w:t>
      </w:r>
      <w:r>
        <w:rPr>
          <w:sz w:val="22"/>
          <w:szCs w:val="22"/>
        </w:rPr>
        <w:t>September 2016</w:t>
      </w:r>
    </w:p>
    <w:p w14:paraId="0D997C22" w14:textId="77777777" w:rsidR="00035A3A" w:rsidRDefault="00035A3A" w:rsidP="00035A3A">
      <w:pPr>
        <w:pStyle w:val="NoSpacing"/>
        <w:spacing w:after="60"/>
      </w:pPr>
      <w:r>
        <w:rPr>
          <w:b/>
          <w:sz w:val="24"/>
          <w:szCs w:val="24"/>
        </w:rPr>
        <w:t>University of Redlands</w:t>
      </w:r>
    </w:p>
    <w:p w14:paraId="543BCA30" w14:textId="77777777" w:rsidR="00035A3A" w:rsidRDefault="00035A3A" w:rsidP="00035A3A">
      <w:pPr>
        <w:pStyle w:val="NoSpacing"/>
        <w:numPr>
          <w:ilvl w:val="0"/>
          <w:numId w:val="4"/>
        </w:numPr>
      </w:pPr>
      <w:r>
        <w:t>Created an app to log timestamps and dialogue based on user requests</w:t>
      </w:r>
    </w:p>
    <w:p w14:paraId="14C8893A" w14:textId="77777777" w:rsidR="00035A3A" w:rsidRDefault="00035A3A" w:rsidP="00035A3A">
      <w:pPr>
        <w:pStyle w:val="NoSpacing"/>
        <w:numPr>
          <w:ilvl w:val="0"/>
          <w:numId w:val="4"/>
        </w:numPr>
      </w:pPr>
      <w:r>
        <w:t>Successfully utilized Android Studio, Java, and XML in development</w:t>
      </w:r>
    </w:p>
    <w:p w14:paraId="6C453E39" w14:textId="79749834" w:rsidR="00035A3A" w:rsidRDefault="00035A3A" w:rsidP="00035A3A">
      <w:pPr>
        <w:pStyle w:val="NoSpacing"/>
        <w:numPr>
          <w:ilvl w:val="0"/>
          <w:numId w:val="4"/>
        </w:numPr>
      </w:pPr>
      <w:r>
        <w:t xml:space="preserve">Used </w:t>
      </w:r>
      <w:proofErr w:type="spellStart"/>
      <w:r>
        <w:t>Inflaters</w:t>
      </w:r>
      <w:proofErr w:type="spellEnd"/>
      <w:r>
        <w:t>, Adapters, View, and Timestamp Items to populate the screen with the appropriate data</w:t>
      </w:r>
    </w:p>
    <w:p w14:paraId="37710DD7" w14:textId="77777777" w:rsidR="00035A3A" w:rsidRDefault="00035A3A" w:rsidP="00035A3A">
      <w:pPr>
        <w:pStyle w:val="NoSpacing"/>
        <w:numPr>
          <w:ilvl w:val="0"/>
          <w:numId w:val="4"/>
        </w:numPr>
      </w:pPr>
      <w:r w:rsidRPr="009966AA">
        <w:rPr>
          <w:b/>
          <w:bCs/>
        </w:rPr>
        <w:t>Project Code:</w:t>
      </w:r>
      <w:r>
        <w:t xml:space="preserve"> </w:t>
      </w:r>
      <w:hyperlink r:id="rId10" w:history="1">
        <w:r w:rsidRPr="00341255">
          <w:rPr>
            <w:rStyle w:val="Hyperlink"/>
          </w:rPr>
          <w:t>https://github.com/SheltoidUSA/MSB-Timestamp-App</w:t>
        </w:r>
      </w:hyperlink>
    </w:p>
    <w:p w14:paraId="072CB1C6" w14:textId="77777777" w:rsidR="00035A3A" w:rsidRPr="00062A52" w:rsidRDefault="00035A3A" w:rsidP="00035A3A">
      <w:pPr>
        <w:pStyle w:val="Heading2"/>
        <w:spacing w:before="200"/>
        <w:rPr>
          <w:sz w:val="26"/>
          <w:szCs w:val="26"/>
        </w:rPr>
      </w:pPr>
      <w:r w:rsidRPr="00062A52">
        <w:rPr>
          <w:sz w:val="26"/>
          <w:szCs w:val="26"/>
        </w:rPr>
        <w:t>work experience</w:t>
      </w:r>
      <w:r w:rsidRPr="00062A52">
        <w:rPr>
          <w:sz w:val="26"/>
          <w:szCs w:val="26"/>
        </w:rPr>
        <w:tab/>
      </w:r>
    </w:p>
    <w:p w14:paraId="58ACA30A" w14:textId="77777777" w:rsidR="00035A3A" w:rsidRDefault="00035A3A" w:rsidP="00035A3A">
      <w:pPr>
        <w:pStyle w:val="Heading3"/>
        <w:tabs>
          <w:tab w:val="clear" w:pos="6390"/>
          <w:tab w:val="left" w:pos="6660"/>
        </w:tabs>
        <w:spacing w:before="80"/>
        <w:ind w:right="115"/>
        <w:rPr>
          <w:sz w:val="22"/>
          <w:szCs w:val="22"/>
        </w:rPr>
      </w:pPr>
      <w:r>
        <w:rPr>
          <w:i/>
          <w:sz w:val="26"/>
          <w:szCs w:val="26"/>
        </w:rPr>
        <w:t xml:space="preserve">Theater Technician                                                                          </w:t>
      </w:r>
      <w:r w:rsidRPr="0055714B">
        <w:rPr>
          <w:sz w:val="22"/>
          <w:szCs w:val="22"/>
        </w:rPr>
        <w:t>Fall &amp; Spring 2016-2019</w:t>
      </w:r>
    </w:p>
    <w:p w14:paraId="71F7939E" w14:textId="77777777" w:rsidR="00035A3A" w:rsidRDefault="00035A3A" w:rsidP="00035A3A">
      <w:pPr>
        <w:pStyle w:val="NoSpacing"/>
        <w:spacing w:after="60"/>
      </w:pPr>
      <w:r>
        <w:rPr>
          <w:b/>
          <w:sz w:val="24"/>
          <w:szCs w:val="24"/>
        </w:rPr>
        <w:t>University of Redlands</w:t>
      </w:r>
      <w:r w:rsidRPr="00FF63B0">
        <w:rPr>
          <w:b/>
          <w:sz w:val="24"/>
          <w:szCs w:val="24"/>
        </w:rPr>
        <w:t xml:space="preserve">                                                                     </w:t>
      </w:r>
      <w:r>
        <w:rPr>
          <w:b/>
          <w:sz w:val="24"/>
          <w:szCs w:val="24"/>
        </w:rPr>
        <w:t xml:space="preserve">              </w:t>
      </w:r>
      <w:proofErr w:type="spellStart"/>
      <w:r>
        <w:rPr>
          <w:b/>
        </w:rPr>
        <w:t>Redlands</w:t>
      </w:r>
      <w:proofErr w:type="spellEnd"/>
      <w:r>
        <w:rPr>
          <w:b/>
        </w:rPr>
        <w:t>, CA</w:t>
      </w:r>
    </w:p>
    <w:p w14:paraId="41E6FE33" w14:textId="77777777" w:rsidR="00035A3A" w:rsidRDefault="00035A3A" w:rsidP="00035A3A">
      <w:pPr>
        <w:pStyle w:val="NoSpacing"/>
        <w:numPr>
          <w:ilvl w:val="0"/>
          <w:numId w:val="4"/>
        </w:numPr>
      </w:pPr>
      <w:r>
        <w:t>Built sets and assisted with hands-on theater construction projects</w:t>
      </w:r>
    </w:p>
    <w:p w14:paraId="55B2B049" w14:textId="77777777" w:rsidR="00035A3A" w:rsidRDefault="00035A3A" w:rsidP="00035A3A">
      <w:pPr>
        <w:pStyle w:val="NoSpacing"/>
        <w:numPr>
          <w:ilvl w:val="0"/>
          <w:numId w:val="4"/>
        </w:numPr>
      </w:pPr>
      <w:r>
        <w:t xml:space="preserve">Utilized various skills such as </w:t>
      </w:r>
      <w:proofErr w:type="spellStart"/>
      <w:r>
        <w:t>capentry</w:t>
      </w:r>
      <w:proofErr w:type="spellEnd"/>
      <w:r>
        <w:t>, welding, painting, lifting, measuring, hanging lights, and building sets for the University of Redlands Theater Arts Department</w:t>
      </w:r>
    </w:p>
    <w:p w14:paraId="4321BE7B" w14:textId="77777777" w:rsidR="00035A3A" w:rsidRPr="00E60A57" w:rsidRDefault="00035A3A" w:rsidP="00035A3A">
      <w:pPr>
        <w:pStyle w:val="Achievement"/>
        <w:spacing w:after="0" w:line="240" w:lineRule="exact"/>
        <w:ind w:left="0" w:right="245" w:firstLine="0"/>
        <w:rPr>
          <w:szCs w:val="22"/>
        </w:rPr>
      </w:pPr>
    </w:p>
    <w:p w14:paraId="009545FC" w14:textId="77777777" w:rsidR="00035A3A" w:rsidRDefault="00035A3A" w:rsidP="00035A3A">
      <w:pPr>
        <w:pStyle w:val="Heading3"/>
        <w:tabs>
          <w:tab w:val="clear" w:pos="6390"/>
          <w:tab w:val="left" w:pos="6660"/>
        </w:tabs>
        <w:spacing w:before="80"/>
        <w:ind w:right="115"/>
        <w:rPr>
          <w:sz w:val="22"/>
          <w:szCs w:val="22"/>
        </w:rPr>
      </w:pPr>
      <w:r>
        <w:rPr>
          <w:i/>
          <w:sz w:val="26"/>
          <w:szCs w:val="26"/>
        </w:rPr>
        <w:t xml:space="preserve">Cash Handler                                                                   </w:t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  <w:t xml:space="preserve">   </w:t>
      </w:r>
      <w:r>
        <w:rPr>
          <w:sz w:val="22"/>
          <w:szCs w:val="22"/>
        </w:rPr>
        <w:t>Summer 2016 – 2019</w:t>
      </w:r>
    </w:p>
    <w:p w14:paraId="79AA8B17" w14:textId="77777777" w:rsidR="00035A3A" w:rsidRDefault="00035A3A" w:rsidP="00035A3A">
      <w:pPr>
        <w:pStyle w:val="NoSpacing"/>
        <w:spacing w:after="60"/>
      </w:pPr>
      <w:r>
        <w:rPr>
          <w:b/>
          <w:sz w:val="24"/>
          <w:szCs w:val="24"/>
        </w:rPr>
        <w:t>Storm Stadium</w:t>
      </w:r>
      <w:r w:rsidRPr="00FF63B0">
        <w:rPr>
          <w:b/>
          <w:sz w:val="24"/>
          <w:szCs w:val="24"/>
        </w:rPr>
        <w:t xml:space="preserve">                                                                     </w:t>
      </w:r>
      <w:r>
        <w:rPr>
          <w:b/>
          <w:sz w:val="24"/>
          <w:szCs w:val="24"/>
        </w:rPr>
        <w:t xml:space="preserve">                            </w:t>
      </w:r>
      <w:r>
        <w:rPr>
          <w:b/>
        </w:rPr>
        <w:t>Lake Elsinore, CA</w:t>
      </w:r>
    </w:p>
    <w:p w14:paraId="1EA6FA8D" w14:textId="77777777" w:rsidR="00035A3A" w:rsidRDefault="00035A3A" w:rsidP="00035A3A">
      <w:pPr>
        <w:pStyle w:val="NoSpacing"/>
        <w:numPr>
          <w:ilvl w:val="0"/>
          <w:numId w:val="4"/>
        </w:numPr>
      </w:pPr>
      <w:r>
        <w:t>Handled cash payments for customer parking at Lake Elsinore Storm minor league baseball games</w:t>
      </w:r>
    </w:p>
    <w:p w14:paraId="06E6C8B8" w14:textId="77777777" w:rsidR="00035A3A" w:rsidRDefault="00035A3A" w:rsidP="00035A3A">
      <w:pPr>
        <w:pStyle w:val="NoSpacing"/>
        <w:numPr>
          <w:ilvl w:val="0"/>
          <w:numId w:val="4"/>
        </w:numPr>
      </w:pPr>
      <w:r>
        <w:t>Directed traffic for an average of 4,500 vehicles daily, with a high of 10,000 vehicles in a single day</w:t>
      </w:r>
    </w:p>
    <w:p w14:paraId="5EAEF7FC" w14:textId="77777777" w:rsidR="00035A3A" w:rsidRPr="005A3878" w:rsidRDefault="00035A3A" w:rsidP="00035A3A">
      <w:pPr>
        <w:pStyle w:val="NoSpacing"/>
        <w:numPr>
          <w:ilvl w:val="0"/>
          <w:numId w:val="4"/>
        </w:numPr>
      </w:pPr>
      <w:r>
        <w:t>Maintained knowledge of current traffic safety protocol and successfully enforced protocol for attendees</w:t>
      </w:r>
    </w:p>
    <w:p w14:paraId="36CBB14B" w14:textId="69BC8DFC" w:rsidR="001643F8" w:rsidRPr="00035A3A" w:rsidRDefault="001643F8" w:rsidP="00035A3A"/>
    <w:sectPr w:rsidR="001643F8" w:rsidRPr="00035A3A" w:rsidSect="00161BDA">
      <w:headerReference w:type="default" r:id="rId11"/>
      <w:footerReference w:type="default" r:id="rId12"/>
      <w:pgSz w:w="12240" w:h="15840" w:code="1"/>
      <w:pgMar w:top="567" w:right="1008" w:bottom="567" w:left="1008" w:header="432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D3BE7" w14:textId="77777777" w:rsidR="001C559A" w:rsidRDefault="001C559A">
      <w:r>
        <w:separator/>
      </w:r>
    </w:p>
  </w:endnote>
  <w:endnote w:type="continuationSeparator" w:id="0">
    <w:p w14:paraId="0BCD3B86" w14:textId="77777777" w:rsidR="001C559A" w:rsidRDefault="001C5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5C8A2" w14:textId="77777777" w:rsidR="001643F8" w:rsidRDefault="001643F8" w:rsidP="0057506D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424ED" w14:textId="77777777" w:rsidR="001C559A" w:rsidRDefault="001C559A">
      <w:r>
        <w:separator/>
      </w:r>
    </w:p>
  </w:footnote>
  <w:footnote w:type="continuationSeparator" w:id="0">
    <w:p w14:paraId="7DFDBBEF" w14:textId="77777777" w:rsidR="001C559A" w:rsidRDefault="001C5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EBA81" w14:textId="7934D8AE" w:rsidR="001643F8" w:rsidRPr="00AA0DC8" w:rsidRDefault="001643F8" w:rsidP="00514AA8">
    <w:pPr>
      <w:pStyle w:val="Name"/>
      <w:pBdr>
        <w:bottom w:val="single" w:sz="4" w:space="0" w:color="auto"/>
      </w:pBdr>
      <w:spacing w:before="120" w:after="0" w:line="240" w:lineRule="auto"/>
      <w:jc w:val="left"/>
      <w:rPr>
        <w:sz w:val="16"/>
        <w:szCs w:val="16"/>
        <w:lang w:val="it-IT"/>
      </w:rPr>
    </w:pPr>
    <w:r>
      <w:rPr>
        <w:lang w:val="it-IT"/>
      </w:rPr>
      <w:t>Tyler Shelter</w:t>
    </w:r>
  </w:p>
  <w:p w14:paraId="3AD5CE1D" w14:textId="76C6A8B6" w:rsidR="001643F8" w:rsidRPr="00847A65" w:rsidRDefault="0086466D" w:rsidP="00D1038A">
    <w:pPr>
      <w:pStyle w:val="Address2"/>
      <w:framePr w:w="0" w:hRule="auto" w:wrap="auto" w:vAnchor="margin" w:hAnchor="text" w:xAlign="left" w:yAlign="inline"/>
      <w:pBdr>
        <w:top w:val="single" w:sz="4" w:space="1" w:color="auto"/>
      </w:pBdr>
      <w:spacing w:line="240" w:lineRule="auto"/>
      <w:jc w:val="left"/>
      <w:rPr>
        <w:sz w:val="16"/>
        <w:szCs w:val="16"/>
        <w:lang w:val="it-IT"/>
      </w:rPr>
    </w:pPr>
    <w:r>
      <w:rPr>
        <w:sz w:val="16"/>
        <w:szCs w:val="16"/>
        <w:lang w:val="it-IT"/>
      </w:rPr>
      <w:t>14452</w:t>
    </w:r>
    <w:r w:rsidR="001643F8">
      <w:rPr>
        <w:sz w:val="16"/>
        <w:szCs w:val="16"/>
        <w:lang w:val="it-IT"/>
      </w:rPr>
      <w:t xml:space="preserve"> </w:t>
    </w:r>
    <w:r>
      <w:rPr>
        <w:sz w:val="16"/>
        <w:szCs w:val="16"/>
        <w:lang w:val="it-IT"/>
      </w:rPr>
      <w:t>Mesa Circle</w:t>
    </w:r>
    <w:r w:rsidR="001643F8">
      <w:rPr>
        <w:sz w:val="16"/>
        <w:szCs w:val="16"/>
        <w:lang w:val="it-IT"/>
      </w:rPr>
      <w:t xml:space="preserve"> • </w:t>
    </w:r>
    <w:r>
      <w:rPr>
        <w:sz w:val="16"/>
        <w:szCs w:val="16"/>
        <w:lang w:val="it-IT"/>
      </w:rPr>
      <w:t>Westminster</w:t>
    </w:r>
    <w:r w:rsidR="001643F8">
      <w:rPr>
        <w:sz w:val="16"/>
        <w:szCs w:val="16"/>
        <w:lang w:val="it-IT"/>
      </w:rPr>
      <w:t>, CA 92</w:t>
    </w:r>
    <w:r>
      <w:rPr>
        <w:sz w:val="16"/>
        <w:szCs w:val="16"/>
        <w:lang w:val="it-IT"/>
      </w:rPr>
      <w:t>683</w:t>
    </w:r>
    <w:r w:rsidR="001643F8">
      <w:rPr>
        <w:sz w:val="16"/>
        <w:szCs w:val="16"/>
        <w:lang w:val="it-IT"/>
      </w:rPr>
      <w:t xml:space="preserve"> • tylershelter@yahoo.com • (951) 816-9564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20FA9"/>
    <w:multiLevelType w:val="hybridMultilevel"/>
    <w:tmpl w:val="CECC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E244E"/>
    <w:multiLevelType w:val="hybridMultilevel"/>
    <w:tmpl w:val="56C435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31829"/>
    <w:multiLevelType w:val="hybridMultilevel"/>
    <w:tmpl w:val="2F4A8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C1777"/>
    <w:multiLevelType w:val="hybridMultilevel"/>
    <w:tmpl w:val="D38C4A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A7EE0"/>
    <w:multiLevelType w:val="hybridMultilevel"/>
    <w:tmpl w:val="3684C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hideSpellingErrors/>
  <w:hideGrammaticalErrors/>
  <w:activeWritingStyle w:appName="MSWord" w:lang="en-US" w:vendorID="8" w:dllVersion="513" w:checkStyle="0"/>
  <w:activeWritingStyle w:appName="MSWord" w:lang="it-IT" w:vendorID="3" w:dllVersion="517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78"/>
    <w:rsid w:val="00017DE9"/>
    <w:rsid w:val="000224AE"/>
    <w:rsid w:val="00024007"/>
    <w:rsid w:val="00026083"/>
    <w:rsid w:val="00031C7A"/>
    <w:rsid w:val="00035A3A"/>
    <w:rsid w:val="00042C83"/>
    <w:rsid w:val="000433D5"/>
    <w:rsid w:val="0004391D"/>
    <w:rsid w:val="00044EA7"/>
    <w:rsid w:val="00062419"/>
    <w:rsid w:val="00062A52"/>
    <w:rsid w:val="00073511"/>
    <w:rsid w:val="00074EA9"/>
    <w:rsid w:val="000765B1"/>
    <w:rsid w:val="0007754B"/>
    <w:rsid w:val="0008581D"/>
    <w:rsid w:val="000A022A"/>
    <w:rsid w:val="000A2BFD"/>
    <w:rsid w:val="000B1C82"/>
    <w:rsid w:val="000B2490"/>
    <w:rsid w:val="000B46D6"/>
    <w:rsid w:val="000B6502"/>
    <w:rsid w:val="000B75F1"/>
    <w:rsid w:val="000C00A2"/>
    <w:rsid w:val="000C131C"/>
    <w:rsid w:val="000C182D"/>
    <w:rsid w:val="000C3A95"/>
    <w:rsid w:val="000C766F"/>
    <w:rsid w:val="000D2A11"/>
    <w:rsid w:val="000D513A"/>
    <w:rsid w:val="000E6C64"/>
    <w:rsid w:val="000E7B51"/>
    <w:rsid w:val="00101D28"/>
    <w:rsid w:val="00102A7C"/>
    <w:rsid w:val="00107160"/>
    <w:rsid w:val="0011776D"/>
    <w:rsid w:val="001213BA"/>
    <w:rsid w:val="001224F9"/>
    <w:rsid w:val="00125250"/>
    <w:rsid w:val="00133AFC"/>
    <w:rsid w:val="0013404A"/>
    <w:rsid w:val="00135EBF"/>
    <w:rsid w:val="00146D4D"/>
    <w:rsid w:val="00155D26"/>
    <w:rsid w:val="00157168"/>
    <w:rsid w:val="00161BDA"/>
    <w:rsid w:val="001643F8"/>
    <w:rsid w:val="001654CE"/>
    <w:rsid w:val="00165537"/>
    <w:rsid w:val="00166088"/>
    <w:rsid w:val="001714AF"/>
    <w:rsid w:val="00173971"/>
    <w:rsid w:val="001827FA"/>
    <w:rsid w:val="001A0CB1"/>
    <w:rsid w:val="001B0209"/>
    <w:rsid w:val="001B3A6D"/>
    <w:rsid w:val="001C195B"/>
    <w:rsid w:val="001C1FD0"/>
    <w:rsid w:val="001C3CBF"/>
    <w:rsid w:val="001C559A"/>
    <w:rsid w:val="001D3842"/>
    <w:rsid w:val="001D6510"/>
    <w:rsid w:val="001D6D27"/>
    <w:rsid w:val="001D7710"/>
    <w:rsid w:val="001E1E99"/>
    <w:rsid w:val="001F1CDE"/>
    <w:rsid w:val="00204F80"/>
    <w:rsid w:val="00205156"/>
    <w:rsid w:val="00212E6D"/>
    <w:rsid w:val="00216720"/>
    <w:rsid w:val="002205E3"/>
    <w:rsid w:val="00231B00"/>
    <w:rsid w:val="00235BEF"/>
    <w:rsid w:val="00241C71"/>
    <w:rsid w:val="002465E5"/>
    <w:rsid w:val="002536C1"/>
    <w:rsid w:val="00266F16"/>
    <w:rsid w:val="00271E8B"/>
    <w:rsid w:val="002827F0"/>
    <w:rsid w:val="00283A8B"/>
    <w:rsid w:val="00284241"/>
    <w:rsid w:val="002842E9"/>
    <w:rsid w:val="0029528D"/>
    <w:rsid w:val="002A5FB5"/>
    <w:rsid w:val="002A6D0B"/>
    <w:rsid w:val="002A72CA"/>
    <w:rsid w:val="002C3204"/>
    <w:rsid w:val="002C46B5"/>
    <w:rsid w:val="002D02F8"/>
    <w:rsid w:val="002D3A9D"/>
    <w:rsid w:val="002D6407"/>
    <w:rsid w:val="002D7866"/>
    <w:rsid w:val="002E0ED4"/>
    <w:rsid w:val="002F17F3"/>
    <w:rsid w:val="002F3707"/>
    <w:rsid w:val="002F79D0"/>
    <w:rsid w:val="003037CD"/>
    <w:rsid w:val="00305AB4"/>
    <w:rsid w:val="00305BD2"/>
    <w:rsid w:val="00305CFD"/>
    <w:rsid w:val="00315C66"/>
    <w:rsid w:val="00323FB3"/>
    <w:rsid w:val="003313AC"/>
    <w:rsid w:val="00343A6C"/>
    <w:rsid w:val="003464AB"/>
    <w:rsid w:val="00347997"/>
    <w:rsid w:val="0035304F"/>
    <w:rsid w:val="00362448"/>
    <w:rsid w:val="00365C6C"/>
    <w:rsid w:val="00374DF6"/>
    <w:rsid w:val="00376C33"/>
    <w:rsid w:val="003777D4"/>
    <w:rsid w:val="00381969"/>
    <w:rsid w:val="00382D6A"/>
    <w:rsid w:val="00387D28"/>
    <w:rsid w:val="003907E9"/>
    <w:rsid w:val="003920A7"/>
    <w:rsid w:val="00393640"/>
    <w:rsid w:val="003A414B"/>
    <w:rsid w:val="003A4989"/>
    <w:rsid w:val="003A4D99"/>
    <w:rsid w:val="003A6BB8"/>
    <w:rsid w:val="003A6C94"/>
    <w:rsid w:val="003B009A"/>
    <w:rsid w:val="003D01BF"/>
    <w:rsid w:val="003D03CD"/>
    <w:rsid w:val="003F1B5A"/>
    <w:rsid w:val="00404435"/>
    <w:rsid w:val="00412A35"/>
    <w:rsid w:val="004165EF"/>
    <w:rsid w:val="004260A7"/>
    <w:rsid w:val="004378AE"/>
    <w:rsid w:val="0044429F"/>
    <w:rsid w:val="0044476A"/>
    <w:rsid w:val="00455152"/>
    <w:rsid w:val="0047005D"/>
    <w:rsid w:val="00473094"/>
    <w:rsid w:val="004779A0"/>
    <w:rsid w:val="00491254"/>
    <w:rsid w:val="00495FBA"/>
    <w:rsid w:val="004A3AE0"/>
    <w:rsid w:val="004A4AED"/>
    <w:rsid w:val="004A5B2C"/>
    <w:rsid w:val="004C3ADC"/>
    <w:rsid w:val="004D0DFE"/>
    <w:rsid w:val="004D3B12"/>
    <w:rsid w:val="004E0BFA"/>
    <w:rsid w:val="004E1CAF"/>
    <w:rsid w:val="004E3190"/>
    <w:rsid w:val="004E65DD"/>
    <w:rsid w:val="004F02D3"/>
    <w:rsid w:val="004F47EF"/>
    <w:rsid w:val="005025DC"/>
    <w:rsid w:val="00506E1F"/>
    <w:rsid w:val="00511178"/>
    <w:rsid w:val="0051127F"/>
    <w:rsid w:val="00514AA8"/>
    <w:rsid w:val="005222A0"/>
    <w:rsid w:val="00525C41"/>
    <w:rsid w:val="00527DAD"/>
    <w:rsid w:val="00530C3B"/>
    <w:rsid w:val="005366CD"/>
    <w:rsid w:val="00536D23"/>
    <w:rsid w:val="005377BE"/>
    <w:rsid w:val="005378C6"/>
    <w:rsid w:val="00542754"/>
    <w:rsid w:val="00544675"/>
    <w:rsid w:val="00544D93"/>
    <w:rsid w:val="00544EDB"/>
    <w:rsid w:val="00550F47"/>
    <w:rsid w:val="0055343C"/>
    <w:rsid w:val="0055714B"/>
    <w:rsid w:val="00557844"/>
    <w:rsid w:val="00563119"/>
    <w:rsid w:val="0057230D"/>
    <w:rsid w:val="005747DF"/>
    <w:rsid w:val="0057506D"/>
    <w:rsid w:val="005820E6"/>
    <w:rsid w:val="00586D10"/>
    <w:rsid w:val="005A3878"/>
    <w:rsid w:val="005B2CF8"/>
    <w:rsid w:val="005B53E5"/>
    <w:rsid w:val="005B55C3"/>
    <w:rsid w:val="005C5B84"/>
    <w:rsid w:val="005D006B"/>
    <w:rsid w:val="005D229A"/>
    <w:rsid w:val="005D3772"/>
    <w:rsid w:val="005D51D6"/>
    <w:rsid w:val="005D69E9"/>
    <w:rsid w:val="005E0442"/>
    <w:rsid w:val="005E0E7C"/>
    <w:rsid w:val="005E2C7C"/>
    <w:rsid w:val="005E332B"/>
    <w:rsid w:val="005E3818"/>
    <w:rsid w:val="005E3C4B"/>
    <w:rsid w:val="005E681D"/>
    <w:rsid w:val="005F2BFA"/>
    <w:rsid w:val="005F5613"/>
    <w:rsid w:val="0060337E"/>
    <w:rsid w:val="00606C23"/>
    <w:rsid w:val="0060708B"/>
    <w:rsid w:val="0061321F"/>
    <w:rsid w:val="006132E2"/>
    <w:rsid w:val="0062290E"/>
    <w:rsid w:val="006259BC"/>
    <w:rsid w:val="006265D7"/>
    <w:rsid w:val="00627B2B"/>
    <w:rsid w:val="00632DF3"/>
    <w:rsid w:val="00632E09"/>
    <w:rsid w:val="00640062"/>
    <w:rsid w:val="00643FFF"/>
    <w:rsid w:val="006511E8"/>
    <w:rsid w:val="0065283B"/>
    <w:rsid w:val="006720F3"/>
    <w:rsid w:val="00675AC6"/>
    <w:rsid w:val="0067747F"/>
    <w:rsid w:val="00683CC4"/>
    <w:rsid w:val="00687932"/>
    <w:rsid w:val="00691CAC"/>
    <w:rsid w:val="00696C26"/>
    <w:rsid w:val="006B18EE"/>
    <w:rsid w:val="006B21DA"/>
    <w:rsid w:val="006C44D6"/>
    <w:rsid w:val="006C4F70"/>
    <w:rsid w:val="006D1AA2"/>
    <w:rsid w:val="006D59C9"/>
    <w:rsid w:val="006D70EB"/>
    <w:rsid w:val="006F0190"/>
    <w:rsid w:val="006F72EC"/>
    <w:rsid w:val="00715B4D"/>
    <w:rsid w:val="00717FD0"/>
    <w:rsid w:val="00721FAB"/>
    <w:rsid w:val="00723408"/>
    <w:rsid w:val="00725E04"/>
    <w:rsid w:val="0073292C"/>
    <w:rsid w:val="00741534"/>
    <w:rsid w:val="007443F2"/>
    <w:rsid w:val="0074462A"/>
    <w:rsid w:val="00745F2E"/>
    <w:rsid w:val="00747507"/>
    <w:rsid w:val="00747CF2"/>
    <w:rsid w:val="0075460D"/>
    <w:rsid w:val="00757947"/>
    <w:rsid w:val="00774234"/>
    <w:rsid w:val="00775ED4"/>
    <w:rsid w:val="00780DE2"/>
    <w:rsid w:val="00786017"/>
    <w:rsid w:val="0079007A"/>
    <w:rsid w:val="00790D8E"/>
    <w:rsid w:val="007941C5"/>
    <w:rsid w:val="0079434B"/>
    <w:rsid w:val="00794630"/>
    <w:rsid w:val="00795FAD"/>
    <w:rsid w:val="007A1F8A"/>
    <w:rsid w:val="007A2DDC"/>
    <w:rsid w:val="007A40EF"/>
    <w:rsid w:val="007E0CCE"/>
    <w:rsid w:val="007F12AA"/>
    <w:rsid w:val="00801433"/>
    <w:rsid w:val="0080498E"/>
    <w:rsid w:val="008059BE"/>
    <w:rsid w:val="00807256"/>
    <w:rsid w:val="0081399D"/>
    <w:rsid w:val="00823D84"/>
    <w:rsid w:val="00832287"/>
    <w:rsid w:val="0083702D"/>
    <w:rsid w:val="00844CC3"/>
    <w:rsid w:val="00847A65"/>
    <w:rsid w:val="00852373"/>
    <w:rsid w:val="00853153"/>
    <w:rsid w:val="0086466D"/>
    <w:rsid w:val="00865C2F"/>
    <w:rsid w:val="00870EA1"/>
    <w:rsid w:val="00880312"/>
    <w:rsid w:val="00881566"/>
    <w:rsid w:val="008820F7"/>
    <w:rsid w:val="00883281"/>
    <w:rsid w:val="00884CE3"/>
    <w:rsid w:val="008865C5"/>
    <w:rsid w:val="00892275"/>
    <w:rsid w:val="008A5196"/>
    <w:rsid w:val="008A7313"/>
    <w:rsid w:val="008B0D45"/>
    <w:rsid w:val="008B2170"/>
    <w:rsid w:val="008B51C6"/>
    <w:rsid w:val="008B570E"/>
    <w:rsid w:val="008C2F46"/>
    <w:rsid w:val="008C7C3D"/>
    <w:rsid w:val="008D1AB5"/>
    <w:rsid w:val="008D631F"/>
    <w:rsid w:val="008E0F08"/>
    <w:rsid w:val="008E4190"/>
    <w:rsid w:val="00900248"/>
    <w:rsid w:val="00901737"/>
    <w:rsid w:val="00901D36"/>
    <w:rsid w:val="009035A9"/>
    <w:rsid w:val="00905464"/>
    <w:rsid w:val="00926D6A"/>
    <w:rsid w:val="00943DDE"/>
    <w:rsid w:val="00944ED3"/>
    <w:rsid w:val="0094532D"/>
    <w:rsid w:val="009464EC"/>
    <w:rsid w:val="00947FDB"/>
    <w:rsid w:val="00954E58"/>
    <w:rsid w:val="009619C5"/>
    <w:rsid w:val="009657CD"/>
    <w:rsid w:val="009737BA"/>
    <w:rsid w:val="00981408"/>
    <w:rsid w:val="009833AD"/>
    <w:rsid w:val="009901B6"/>
    <w:rsid w:val="00992CEA"/>
    <w:rsid w:val="00995827"/>
    <w:rsid w:val="009966AA"/>
    <w:rsid w:val="009A415E"/>
    <w:rsid w:val="009B57DE"/>
    <w:rsid w:val="009C4007"/>
    <w:rsid w:val="009C7577"/>
    <w:rsid w:val="009C78E9"/>
    <w:rsid w:val="009D1F86"/>
    <w:rsid w:val="009D583A"/>
    <w:rsid w:val="009E10D7"/>
    <w:rsid w:val="009E5161"/>
    <w:rsid w:val="009E691C"/>
    <w:rsid w:val="009F27AB"/>
    <w:rsid w:val="009F7055"/>
    <w:rsid w:val="00A17885"/>
    <w:rsid w:val="00A219F2"/>
    <w:rsid w:val="00A22A93"/>
    <w:rsid w:val="00A22AD7"/>
    <w:rsid w:val="00A245F2"/>
    <w:rsid w:val="00A247D2"/>
    <w:rsid w:val="00A31CAE"/>
    <w:rsid w:val="00A36D21"/>
    <w:rsid w:val="00A406D7"/>
    <w:rsid w:val="00A40EC7"/>
    <w:rsid w:val="00A41512"/>
    <w:rsid w:val="00A449B7"/>
    <w:rsid w:val="00A50AEE"/>
    <w:rsid w:val="00A50BF9"/>
    <w:rsid w:val="00A62977"/>
    <w:rsid w:val="00A712C3"/>
    <w:rsid w:val="00A761CF"/>
    <w:rsid w:val="00A846D9"/>
    <w:rsid w:val="00A9181D"/>
    <w:rsid w:val="00A92352"/>
    <w:rsid w:val="00AA0DC8"/>
    <w:rsid w:val="00AA73A9"/>
    <w:rsid w:val="00AB2086"/>
    <w:rsid w:val="00AB2357"/>
    <w:rsid w:val="00AB4FCC"/>
    <w:rsid w:val="00AB6C0F"/>
    <w:rsid w:val="00AB7AA1"/>
    <w:rsid w:val="00AC6F56"/>
    <w:rsid w:val="00AC7F62"/>
    <w:rsid w:val="00AD5368"/>
    <w:rsid w:val="00AE1676"/>
    <w:rsid w:val="00AE40A5"/>
    <w:rsid w:val="00AE617F"/>
    <w:rsid w:val="00AE7570"/>
    <w:rsid w:val="00AF47B9"/>
    <w:rsid w:val="00B013FD"/>
    <w:rsid w:val="00B07B80"/>
    <w:rsid w:val="00B1500E"/>
    <w:rsid w:val="00B17B08"/>
    <w:rsid w:val="00B3586B"/>
    <w:rsid w:val="00B35EAE"/>
    <w:rsid w:val="00B36437"/>
    <w:rsid w:val="00B4765D"/>
    <w:rsid w:val="00B52CD1"/>
    <w:rsid w:val="00B54278"/>
    <w:rsid w:val="00B5695A"/>
    <w:rsid w:val="00B81EB2"/>
    <w:rsid w:val="00B860DF"/>
    <w:rsid w:val="00B90BD5"/>
    <w:rsid w:val="00B93200"/>
    <w:rsid w:val="00BA04EC"/>
    <w:rsid w:val="00BA0F7E"/>
    <w:rsid w:val="00BB0515"/>
    <w:rsid w:val="00BB0BA6"/>
    <w:rsid w:val="00BB113D"/>
    <w:rsid w:val="00BB1E39"/>
    <w:rsid w:val="00BB2779"/>
    <w:rsid w:val="00BB548C"/>
    <w:rsid w:val="00BB7112"/>
    <w:rsid w:val="00BC101E"/>
    <w:rsid w:val="00BC5EA2"/>
    <w:rsid w:val="00BD2AC7"/>
    <w:rsid w:val="00BE1BC5"/>
    <w:rsid w:val="00BF1870"/>
    <w:rsid w:val="00BF2B6A"/>
    <w:rsid w:val="00BF3BDD"/>
    <w:rsid w:val="00BF75BA"/>
    <w:rsid w:val="00BF787D"/>
    <w:rsid w:val="00C05996"/>
    <w:rsid w:val="00C144A3"/>
    <w:rsid w:val="00C165AB"/>
    <w:rsid w:val="00C20E4B"/>
    <w:rsid w:val="00C21171"/>
    <w:rsid w:val="00C25545"/>
    <w:rsid w:val="00C425E9"/>
    <w:rsid w:val="00C44A12"/>
    <w:rsid w:val="00C467E0"/>
    <w:rsid w:val="00C47D6A"/>
    <w:rsid w:val="00C53B38"/>
    <w:rsid w:val="00C63FD9"/>
    <w:rsid w:val="00C72F49"/>
    <w:rsid w:val="00C74831"/>
    <w:rsid w:val="00C76432"/>
    <w:rsid w:val="00C80733"/>
    <w:rsid w:val="00C82EAA"/>
    <w:rsid w:val="00C936F3"/>
    <w:rsid w:val="00CA6701"/>
    <w:rsid w:val="00CB22B3"/>
    <w:rsid w:val="00CB2BEC"/>
    <w:rsid w:val="00CC2A26"/>
    <w:rsid w:val="00CC6B57"/>
    <w:rsid w:val="00CC6E45"/>
    <w:rsid w:val="00CD1509"/>
    <w:rsid w:val="00CD1864"/>
    <w:rsid w:val="00CD2579"/>
    <w:rsid w:val="00CD3E47"/>
    <w:rsid w:val="00CD3FC7"/>
    <w:rsid w:val="00CD7EF3"/>
    <w:rsid w:val="00CE73DD"/>
    <w:rsid w:val="00D01FCF"/>
    <w:rsid w:val="00D04F40"/>
    <w:rsid w:val="00D1038A"/>
    <w:rsid w:val="00D200C5"/>
    <w:rsid w:val="00D220A9"/>
    <w:rsid w:val="00D238FA"/>
    <w:rsid w:val="00D23E75"/>
    <w:rsid w:val="00D419B2"/>
    <w:rsid w:val="00D4776D"/>
    <w:rsid w:val="00D6051D"/>
    <w:rsid w:val="00D60CFF"/>
    <w:rsid w:val="00D70B66"/>
    <w:rsid w:val="00D76ACE"/>
    <w:rsid w:val="00D77149"/>
    <w:rsid w:val="00D95FE9"/>
    <w:rsid w:val="00D95FF8"/>
    <w:rsid w:val="00D97F52"/>
    <w:rsid w:val="00DA161A"/>
    <w:rsid w:val="00DA7EFA"/>
    <w:rsid w:val="00DB354B"/>
    <w:rsid w:val="00DB4B17"/>
    <w:rsid w:val="00DC1DBD"/>
    <w:rsid w:val="00DC1F4D"/>
    <w:rsid w:val="00DC53E3"/>
    <w:rsid w:val="00DE123A"/>
    <w:rsid w:val="00DE1BA3"/>
    <w:rsid w:val="00DE4D46"/>
    <w:rsid w:val="00E02802"/>
    <w:rsid w:val="00E02E59"/>
    <w:rsid w:val="00E05510"/>
    <w:rsid w:val="00E0705B"/>
    <w:rsid w:val="00E071C8"/>
    <w:rsid w:val="00E13427"/>
    <w:rsid w:val="00E13AB3"/>
    <w:rsid w:val="00E14BE8"/>
    <w:rsid w:val="00E220B3"/>
    <w:rsid w:val="00E26249"/>
    <w:rsid w:val="00E272A8"/>
    <w:rsid w:val="00E34F7E"/>
    <w:rsid w:val="00E35099"/>
    <w:rsid w:val="00E37545"/>
    <w:rsid w:val="00E40F1A"/>
    <w:rsid w:val="00E5474D"/>
    <w:rsid w:val="00E54CFC"/>
    <w:rsid w:val="00E5603A"/>
    <w:rsid w:val="00E60A57"/>
    <w:rsid w:val="00E63A2B"/>
    <w:rsid w:val="00E64959"/>
    <w:rsid w:val="00E661A0"/>
    <w:rsid w:val="00E66D42"/>
    <w:rsid w:val="00E70D37"/>
    <w:rsid w:val="00E7140F"/>
    <w:rsid w:val="00E779D9"/>
    <w:rsid w:val="00E81D22"/>
    <w:rsid w:val="00E8409F"/>
    <w:rsid w:val="00E85E79"/>
    <w:rsid w:val="00E959FC"/>
    <w:rsid w:val="00EA0E6A"/>
    <w:rsid w:val="00EA5D93"/>
    <w:rsid w:val="00EB1458"/>
    <w:rsid w:val="00EC686D"/>
    <w:rsid w:val="00ED3978"/>
    <w:rsid w:val="00EE017B"/>
    <w:rsid w:val="00EE2E7D"/>
    <w:rsid w:val="00EF03CC"/>
    <w:rsid w:val="00EF3D83"/>
    <w:rsid w:val="00EF65D5"/>
    <w:rsid w:val="00F03987"/>
    <w:rsid w:val="00F0420F"/>
    <w:rsid w:val="00F12DCD"/>
    <w:rsid w:val="00F14443"/>
    <w:rsid w:val="00F144A1"/>
    <w:rsid w:val="00F17611"/>
    <w:rsid w:val="00F208B2"/>
    <w:rsid w:val="00F24354"/>
    <w:rsid w:val="00F31439"/>
    <w:rsid w:val="00F336D2"/>
    <w:rsid w:val="00F42440"/>
    <w:rsid w:val="00F45915"/>
    <w:rsid w:val="00F477A0"/>
    <w:rsid w:val="00F51AB4"/>
    <w:rsid w:val="00F51BCB"/>
    <w:rsid w:val="00F57B08"/>
    <w:rsid w:val="00F614B6"/>
    <w:rsid w:val="00F61D9C"/>
    <w:rsid w:val="00F65AC9"/>
    <w:rsid w:val="00F67032"/>
    <w:rsid w:val="00F706F0"/>
    <w:rsid w:val="00F7086B"/>
    <w:rsid w:val="00F8523F"/>
    <w:rsid w:val="00F86DA9"/>
    <w:rsid w:val="00FA10F7"/>
    <w:rsid w:val="00FA2CEB"/>
    <w:rsid w:val="00FA2F3F"/>
    <w:rsid w:val="00FA38B4"/>
    <w:rsid w:val="00FA47F6"/>
    <w:rsid w:val="00FA6CF1"/>
    <w:rsid w:val="00FB0566"/>
    <w:rsid w:val="00FB16CF"/>
    <w:rsid w:val="00FB2F1F"/>
    <w:rsid w:val="00FC67A9"/>
    <w:rsid w:val="00FD01AD"/>
    <w:rsid w:val="00FD0391"/>
    <w:rsid w:val="00FD4EED"/>
    <w:rsid w:val="00FD514F"/>
    <w:rsid w:val="00FE264A"/>
    <w:rsid w:val="00FE4CE7"/>
    <w:rsid w:val="00FE4D50"/>
    <w:rsid w:val="00FE7595"/>
    <w:rsid w:val="00FF2584"/>
    <w:rsid w:val="00FF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B7579"/>
  <w15:docId w15:val="{7D9D9028-2939-4C5E-81FB-66FDF786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2A9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B3586B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BodyText2"/>
    <w:next w:val="BodyText"/>
    <w:qFormat/>
    <w:rsid w:val="00B1500E"/>
    <w:pPr>
      <w:widowControl/>
      <w:tabs>
        <w:tab w:val="left" w:pos="9900"/>
      </w:tabs>
      <w:outlineLvl w:val="1"/>
    </w:pPr>
    <w:rPr>
      <w:caps/>
      <w:szCs w:val="24"/>
    </w:rPr>
  </w:style>
  <w:style w:type="paragraph" w:styleId="Heading3">
    <w:name w:val="heading 3"/>
    <w:basedOn w:val="Normal"/>
    <w:next w:val="BodyText"/>
    <w:qFormat/>
    <w:rsid w:val="00B1500E"/>
    <w:pPr>
      <w:tabs>
        <w:tab w:val="left" w:pos="6390"/>
      </w:tabs>
      <w:ind w:right="108"/>
      <w:outlineLvl w:val="2"/>
    </w:pPr>
    <w:rPr>
      <w:b/>
      <w:bCs/>
      <w:iCs/>
      <w:sz w:val="24"/>
      <w:szCs w:val="24"/>
    </w:rPr>
  </w:style>
  <w:style w:type="paragraph" w:styleId="Heading4">
    <w:name w:val="heading 4"/>
    <w:basedOn w:val="HeadingBase"/>
    <w:next w:val="BodyText"/>
    <w:qFormat/>
    <w:rsid w:val="00B3586B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B3586B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B3586B"/>
    <w:p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B3586B"/>
    <w:pPr>
      <w:keepNext/>
      <w:ind w:left="180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B3586B"/>
    <w:pPr>
      <w:keepNext/>
      <w:widowControl w:val="0"/>
      <w:ind w:left="1872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B3586B"/>
    <w:pPr>
      <w:keepNext/>
      <w:widowControl w:val="0"/>
      <w:ind w:left="1872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B3586B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B3586B"/>
    <w:pPr>
      <w:spacing w:after="220" w:line="240" w:lineRule="atLeast"/>
    </w:pPr>
  </w:style>
  <w:style w:type="paragraph" w:customStyle="1" w:styleId="HeaderBase">
    <w:name w:val="Header Base"/>
    <w:basedOn w:val="Normal"/>
    <w:rsid w:val="00B3586B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B3586B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B3586B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B3586B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B3586B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B3586B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link w:val="AchievementChar"/>
    <w:rsid w:val="00B3586B"/>
    <w:pPr>
      <w:spacing w:after="60"/>
      <w:ind w:left="240" w:hanging="240"/>
    </w:pPr>
  </w:style>
  <w:style w:type="paragraph" w:customStyle="1" w:styleId="Name">
    <w:name w:val="Name"/>
    <w:basedOn w:val="Normal"/>
    <w:next w:val="Normal"/>
    <w:rsid w:val="00B3586B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styleId="Date">
    <w:name w:val="Date"/>
    <w:basedOn w:val="BodyText"/>
    <w:rsid w:val="00B3586B"/>
    <w:pPr>
      <w:keepNext/>
    </w:pPr>
  </w:style>
  <w:style w:type="paragraph" w:customStyle="1" w:styleId="CityState">
    <w:name w:val="City/State"/>
    <w:basedOn w:val="BodyText"/>
    <w:next w:val="BodyText"/>
    <w:rsid w:val="00B3586B"/>
    <w:pPr>
      <w:keepNext/>
    </w:pPr>
  </w:style>
  <w:style w:type="paragraph" w:customStyle="1" w:styleId="Institution">
    <w:name w:val="Institution"/>
    <w:basedOn w:val="Normal"/>
    <w:next w:val="Achievement"/>
    <w:rsid w:val="00B3586B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B3586B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B3586B"/>
  </w:style>
  <w:style w:type="paragraph" w:styleId="Footer">
    <w:name w:val="footer"/>
    <w:basedOn w:val="HeaderBase"/>
    <w:rsid w:val="00B3586B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B3586B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B3586B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B3586B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B3586B"/>
    <w:rPr>
      <w:sz w:val="24"/>
    </w:rPr>
  </w:style>
  <w:style w:type="character" w:styleId="Emphasis">
    <w:name w:val="Emphasis"/>
    <w:qFormat/>
    <w:rsid w:val="00B3586B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B3586B"/>
    <w:pPr>
      <w:ind w:left="720"/>
    </w:pPr>
  </w:style>
  <w:style w:type="character" w:customStyle="1" w:styleId="Job">
    <w:name w:val="Job"/>
    <w:basedOn w:val="DefaultParagraphFont"/>
    <w:rsid w:val="00B3586B"/>
  </w:style>
  <w:style w:type="paragraph" w:customStyle="1" w:styleId="PersonalData">
    <w:name w:val="Personal Data"/>
    <w:basedOn w:val="BodyText"/>
    <w:rsid w:val="00B3586B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B3586B"/>
    <w:pPr>
      <w:spacing w:before="60"/>
    </w:pPr>
  </w:style>
  <w:style w:type="paragraph" w:customStyle="1" w:styleId="NoTitle">
    <w:name w:val="No Title"/>
    <w:basedOn w:val="SectionTitle"/>
    <w:rsid w:val="00B3586B"/>
    <w:pPr>
      <w:pBdr>
        <w:bottom w:val="none" w:sz="0" w:space="0" w:color="auto"/>
      </w:pBdr>
    </w:pPr>
  </w:style>
  <w:style w:type="paragraph" w:customStyle="1" w:styleId="bullets">
    <w:name w:val="bullets"/>
    <w:basedOn w:val="PlainText"/>
    <w:rsid w:val="00B3586B"/>
    <w:pPr>
      <w:ind w:left="3150" w:hanging="270"/>
      <w:jc w:val="left"/>
    </w:pPr>
    <w:rPr>
      <w:rFonts w:ascii="Arial" w:eastAsia="Times" w:hAnsi="Arial" w:cs="Times New Roman"/>
    </w:rPr>
  </w:style>
  <w:style w:type="paragraph" w:customStyle="1" w:styleId="PersonalInfo">
    <w:name w:val="Personal Info"/>
    <w:basedOn w:val="Achievement"/>
    <w:next w:val="Achievement"/>
    <w:rsid w:val="00B3586B"/>
    <w:pPr>
      <w:spacing w:before="220"/>
      <w:ind w:left="245" w:hanging="245"/>
    </w:pPr>
  </w:style>
  <w:style w:type="paragraph" w:styleId="PlainText">
    <w:name w:val="Plain Text"/>
    <w:basedOn w:val="Normal"/>
    <w:rsid w:val="00B3586B"/>
    <w:rPr>
      <w:rFonts w:ascii="Courier New" w:hAnsi="Courier New" w:cs="Courier New"/>
      <w:sz w:val="20"/>
    </w:rPr>
  </w:style>
  <w:style w:type="paragraph" w:styleId="BodyTextIndent2">
    <w:name w:val="Body Text Indent 2"/>
    <w:basedOn w:val="Normal"/>
    <w:rsid w:val="00B3586B"/>
    <w:pPr>
      <w:ind w:left="2520"/>
    </w:pPr>
    <w:rPr>
      <w:sz w:val="21"/>
      <w:szCs w:val="21"/>
    </w:rPr>
  </w:style>
  <w:style w:type="paragraph" w:styleId="BodyText2">
    <w:name w:val="Body Text 2"/>
    <w:basedOn w:val="Normal"/>
    <w:link w:val="BodyText2Char"/>
    <w:rsid w:val="00B3586B"/>
    <w:pPr>
      <w:widowControl w:val="0"/>
    </w:pPr>
    <w:rPr>
      <w:b/>
      <w:sz w:val="24"/>
      <w:u w:val="single"/>
    </w:rPr>
  </w:style>
  <w:style w:type="paragraph" w:styleId="BodyTextIndent3">
    <w:name w:val="Body Text Indent 3"/>
    <w:basedOn w:val="Normal"/>
    <w:rsid w:val="00B3586B"/>
    <w:pPr>
      <w:ind w:left="2250" w:hanging="450"/>
    </w:pPr>
  </w:style>
  <w:style w:type="paragraph" w:styleId="ListParagraph">
    <w:name w:val="List Paragraph"/>
    <w:basedOn w:val="Normal"/>
    <w:qFormat/>
    <w:rsid w:val="00B3586B"/>
    <w:pPr>
      <w:spacing w:after="200" w:line="276" w:lineRule="auto"/>
      <w:ind w:left="720"/>
      <w:contextualSpacing/>
      <w:jc w:val="left"/>
    </w:pPr>
    <w:rPr>
      <w:rFonts w:ascii="Tw Cen MT" w:hAnsi="Tw Cen MT"/>
      <w:szCs w:val="22"/>
    </w:rPr>
  </w:style>
  <w:style w:type="paragraph" w:styleId="NormalWeb">
    <w:name w:val="Normal (Web)"/>
    <w:basedOn w:val="Normal"/>
    <w:rsid w:val="00B3586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ES" w:eastAsia="es-ES"/>
    </w:rPr>
  </w:style>
  <w:style w:type="character" w:styleId="CommentReference">
    <w:name w:val="annotation reference"/>
    <w:basedOn w:val="DefaultParagraphFont"/>
    <w:semiHidden/>
    <w:rsid w:val="00B3586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3586B"/>
    <w:rPr>
      <w:sz w:val="20"/>
    </w:rPr>
  </w:style>
  <w:style w:type="paragraph" w:styleId="CommentSubject">
    <w:name w:val="annotation subject"/>
    <w:basedOn w:val="CommentText"/>
    <w:next w:val="CommentText"/>
    <w:semiHidden/>
    <w:rsid w:val="00B3586B"/>
    <w:rPr>
      <w:b/>
      <w:bCs/>
    </w:rPr>
  </w:style>
  <w:style w:type="paragraph" w:styleId="BalloonText">
    <w:name w:val="Balloon Text"/>
    <w:basedOn w:val="Normal"/>
    <w:semiHidden/>
    <w:rsid w:val="00B3586B"/>
    <w:rPr>
      <w:rFonts w:ascii="Tahoma" w:hAnsi="Tahoma" w:cs="Tahoma"/>
      <w:sz w:val="16"/>
      <w:szCs w:val="16"/>
    </w:rPr>
  </w:style>
  <w:style w:type="paragraph" w:customStyle="1" w:styleId="arialnarrow">
    <w:name w:val="arial narrow"/>
    <w:basedOn w:val="Achievement"/>
    <w:rsid w:val="00B3586B"/>
    <w:pPr>
      <w:tabs>
        <w:tab w:val="num" w:pos="1080"/>
      </w:tabs>
      <w:spacing w:after="0" w:line="240" w:lineRule="exact"/>
      <w:ind w:left="1080" w:right="245" w:hanging="360"/>
      <w:jc w:val="left"/>
    </w:pPr>
    <w:rPr>
      <w:rFonts w:ascii="Arial Narrow" w:hAnsi="Arial Narrow"/>
      <w:sz w:val="20"/>
    </w:rPr>
  </w:style>
  <w:style w:type="character" w:customStyle="1" w:styleId="text">
    <w:name w:val="text"/>
    <w:basedOn w:val="DefaultParagraphFont"/>
    <w:rsid w:val="00B3586B"/>
  </w:style>
  <w:style w:type="character" w:customStyle="1" w:styleId="klink">
    <w:name w:val="klink"/>
    <w:basedOn w:val="DefaultParagraphFont"/>
    <w:rsid w:val="00B3586B"/>
  </w:style>
  <w:style w:type="character" w:styleId="Hyperlink">
    <w:name w:val="Hyperlink"/>
    <w:basedOn w:val="DefaultParagraphFont"/>
    <w:rsid w:val="00E8409F"/>
    <w:rPr>
      <w:color w:val="0000FF"/>
      <w:u w:val="single"/>
    </w:rPr>
  </w:style>
  <w:style w:type="character" w:styleId="FollowedHyperlink">
    <w:name w:val="FollowedHyperlink"/>
    <w:basedOn w:val="DefaultParagraphFont"/>
    <w:rsid w:val="002C46B5"/>
    <w:rPr>
      <w:color w:val="800080"/>
      <w:u w:val="single"/>
    </w:rPr>
  </w:style>
  <w:style w:type="paragraph" w:customStyle="1" w:styleId="DateRange">
    <w:name w:val="Date Range"/>
    <w:basedOn w:val="Normal"/>
    <w:qFormat/>
    <w:rsid w:val="00376C33"/>
    <w:pPr>
      <w:tabs>
        <w:tab w:val="left" w:pos="7920"/>
      </w:tabs>
      <w:ind w:right="108" w:firstLine="720"/>
    </w:pPr>
    <w:rPr>
      <w:rFonts w:ascii="Arial Narrow" w:hAnsi="Arial Narrow"/>
      <w:bCs/>
      <w:i/>
      <w:iCs/>
      <w:sz w:val="20"/>
    </w:rPr>
  </w:style>
  <w:style w:type="paragraph" w:customStyle="1" w:styleId="mynormal">
    <w:name w:val="mynormal"/>
    <w:basedOn w:val="Achievement"/>
    <w:qFormat/>
    <w:rsid w:val="00F706F0"/>
    <w:pPr>
      <w:tabs>
        <w:tab w:val="num" w:pos="720"/>
        <w:tab w:val="left" w:pos="6480"/>
      </w:tabs>
      <w:spacing w:after="0" w:line="240" w:lineRule="auto"/>
      <w:ind w:left="720" w:right="245" w:hanging="360"/>
    </w:pPr>
    <w:rPr>
      <w:szCs w:val="22"/>
    </w:rPr>
  </w:style>
  <w:style w:type="character" w:customStyle="1" w:styleId="AchievementChar">
    <w:name w:val="Achievement Char"/>
    <w:basedOn w:val="DefaultParagraphFont"/>
    <w:link w:val="Achievement"/>
    <w:rsid w:val="00F706F0"/>
    <w:rPr>
      <w:rFonts w:ascii="Garamond" w:hAnsi="Garamond"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E0705B"/>
    <w:rPr>
      <w:rFonts w:ascii="Garamond" w:hAnsi="Garamond"/>
    </w:rPr>
  </w:style>
  <w:style w:type="character" w:customStyle="1" w:styleId="BodyText2Char">
    <w:name w:val="Body Text 2 Char"/>
    <w:basedOn w:val="DefaultParagraphFont"/>
    <w:link w:val="BodyText2"/>
    <w:rsid w:val="00E0705B"/>
    <w:rPr>
      <w:rFonts w:ascii="Garamond" w:hAnsi="Garamond"/>
      <w:b/>
      <w:sz w:val="24"/>
      <w:u w:val="single"/>
    </w:rPr>
  </w:style>
  <w:style w:type="paragraph" w:customStyle="1" w:styleId="Index">
    <w:name w:val="Index"/>
    <w:basedOn w:val="Normal"/>
    <w:rsid w:val="00D95FF8"/>
    <w:pPr>
      <w:widowControl w:val="0"/>
      <w:suppressLineNumbers/>
      <w:suppressAutoHyphens/>
      <w:jc w:val="left"/>
    </w:pPr>
    <w:rPr>
      <w:rFonts w:ascii="Times New Roman" w:eastAsia="Lucida Sans Unicode" w:hAnsi="Times New Roman" w:cs="Tahoma"/>
      <w:kern w:val="1"/>
      <w:sz w:val="24"/>
      <w:szCs w:val="24"/>
    </w:rPr>
  </w:style>
  <w:style w:type="character" w:customStyle="1" w:styleId="apple-style-span">
    <w:name w:val="apple-style-span"/>
    <w:basedOn w:val="DefaultParagraphFont"/>
    <w:rsid w:val="002205E3"/>
  </w:style>
  <w:style w:type="table" w:styleId="TableGrid">
    <w:name w:val="Table Grid"/>
    <w:basedOn w:val="TableNormal"/>
    <w:uiPriority w:val="59"/>
    <w:rsid w:val="00BF78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FF63B0"/>
    <w:pPr>
      <w:jc w:val="both"/>
    </w:pPr>
    <w:rPr>
      <w:rFonts w:ascii="Garamond" w:hAnsi="Garamond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36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eltortoiseUSA?tab=repositori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heltoidUSA/MSB-Timestamp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eltoidUSA/UD-Boardgame-App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OFFICE97.80\TEMPLATE\Other%20Documents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5AFB7-C2E8-47CB-81E6-CAD7B4516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Elegant Resume</Template>
  <TotalTime>290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University of Pittsburgh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Michael Tran</dc:creator>
  <cp:lastModifiedBy>Alpha Kanein</cp:lastModifiedBy>
  <cp:revision>24</cp:revision>
  <cp:lastPrinted>2015-07-02T03:37:00Z</cp:lastPrinted>
  <dcterms:created xsi:type="dcterms:W3CDTF">2019-07-14T23:45:00Z</dcterms:created>
  <dcterms:modified xsi:type="dcterms:W3CDTF">2019-08-09T01:26:00Z</dcterms:modified>
</cp:coreProperties>
</file>