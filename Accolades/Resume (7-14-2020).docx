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2889" w14:textId="7BD48DCF" w:rsidR="00035A3A" w:rsidRPr="005378C6" w:rsidRDefault="00035A3A" w:rsidP="00035A3A">
      <w:pPr>
        <w:pStyle w:val="CompanyName"/>
        <w:spacing w:before="240"/>
        <w:jc w:val="center"/>
        <w:rPr>
          <w:szCs w:val="22"/>
        </w:rPr>
      </w:pPr>
      <w:r>
        <w:rPr>
          <w:szCs w:val="22"/>
        </w:rPr>
        <w:t xml:space="preserve">A University of Redlands Computer Science graduate with strong proficiencies in front-end programming, back-end development, </w:t>
      </w:r>
      <w:r w:rsidR="00C05727">
        <w:rPr>
          <w:szCs w:val="22"/>
        </w:rPr>
        <w:t xml:space="preserve">specialties in </w:t>
      </w:r>
      <w:r>
        <w:rPr>
          <w:szCs w:val="22"/>
        </w:rPr>
        <w:t>Android</w:t>
      </w:r>
      <w:r w:rsidR="00226F49">
        <w:rPr>
          <w:szCs w:val="22"/>
        </w:rPr>
        <w:t xml:space="preserve"> programming</w:t>
      </w:r>
      <w:r>
        <w:rPr>
          <w:szCs w:val="22"/>
        </w:rPr>
        <w:t>, and web design</w:t>
      </w:r>
    </w:p>
    <w:p w14:paraId="1F53D06D" w14:textId="6D6F99BE" w:rsidR="00B86595" w:rsidRPr="00062A52" w:rsidRDefault="00B86595" w:rsidP="00B86595">
      <w:pPr>
        <w:pStyle w:val="Heading2"/>
        <w:spacing w:before="200"/>
        <w:rPr>
          <w:sz w:val="26"/>
          <w:szCs w:val="26"/>
        </w:rPr>
      </w:pPr>
      <w:r w:rsidRPr="00062A52">
        <w:rPr>
          <w:sz w:val="26"/>
          <w:szCs w:val="26"/>
        </w:rPr>
        <w:t>work experience</w:t>
      </w:r>
      <w:r w:rsidR="00B75E66">
        <w:rPr>
          <w:sz w:val="26"/>
          <w:szCs w:val="26"/>
        </w:rPr>
        <w:t xml:space="preserve"> [Approx. 1 Year]</w:t>
      </w:r>
      <w:r w:rsidRPr="00062A52">
        <w:rPr>
          <w:sz w:val="26"/>
          <w:szCs w:val="26"/>
        </w:rPr>
        <w:tab/>
      </w:r>
    </w:p>
    <w:p w14:paraId="6D6FB35F" w14:textId="58019ACF" w:rsidR="00B86595" w:rsidRDefault="00B86595" w:rsidP="00B86595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Android Software Engineer                                                                         </w:t>
      </w:r>
      <w:r>
        <w:rPr>
          <w:sz w:val="22"/>
          <w:szCs w:val="22"/>
        </w:rPr>
        <w:t>September</w:t>
      </w:r>
      <w:r w:rsidRPr="0055714B">
        <w:rPr>
          <w:sz w:val="22"/>
          <w:szCs w:val="22"/>
        </w:rPr>
        <w:t xml:space="preserve"> 2016-</w:t>
      </w:r>
      <w:r>
        <w:rPr>
          <w:sz w:val="22"/>
          <w:szCs w:val="22"/>
        </w:rPr>
        <w:t xml:space="preserve"> Current</w:t>
      </w:r>
    </w:p>
    <w:p w14:paraId="7141322E" w14:textId="1C621006" w:rsidR="00B86595" w:rsidRDefault="00B86595" w:rsidP="00B86595">
      <w:pPr>
        <w:pStyle w:val="NoSpacing"/>
        <w:spacing w:after="60"/>
      </w:pPr>
      <w:r>
        <w:rPr>
          <w:b/>
          <w:sz w:val="24"/>
          <w:szCs w:val="24"/>
        </w:rPr>
        <w:t xml:space="preserve">Advanced Mobile Payment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Huntington Beach</w:t>
      </w:r>
      <w:r>
        <w:rPr>
          <w:b/>
        </w:rPr>
        <w:t>, CA</w:t>
      </w:r>
    </w:p>
    <w:p w14:paraId="6D2EF37D" w14:textId="557591AE" w:rsidR="00B86595" w:rsidRDefault="00B86595" w:rsidP="00B86595">
      <w:pPr>
        <w:pStyle w:val="NoSpacing"/>
        <w:numPr>
          <w:ilvl w:val="0"/>
          <w:numId w:val="4"/>
        </w:numPr>
      </w:pPr>
      <w:r>
        <w:t xml:space="preserve">Built and </w:t>
      </w:r>
      <w:r w:rsidR="00B75E66">
        <w:t xml:space="preserve">designed </w:t>
      </w:r>
      <w:proofErr w:type="gramStart"/>
      <w:r w:rsidR="00B75E66">
        <w:t>intent based</w:t>
      </w:r>
      <w:proofErr w:type="gramEnd"/>
      <w:r w:rsidR="00B75E66">
        <w:t xml:space="preserve"> API protocols to facilitate contact, contactless, and magnetic stripe transactions.</w:t>
      </w:r>
    </w:p>
    <w:p w14:paraId="1A62B028" w14:textId="323DC434" w:rsidR="001E1413" w:rsidRDefault="001E1413" w:rsidP="00B86595">
      <w:pPr>
        <w:pStyle w:val="NoSpacing"/>
        <w:numPr>
          <w:ilvl w:val="0"/>
          <w:numId w:val="4"/>
        </w:numPr>
      </w:pPr>
      <w:r>
        <w:t xml:space="preserve">Developed in both high level Java and </w:t>
      </w:r>
      <w:proofErr w:type="gramStart"/>
      <w:r>
        <w:t>low level</w:t>
      </w:r>
      <w:proofErr w:type="gramEnd"/>
      <w:r>
        <w:t xml:space="preserve"> C++ programming.</w:t>
      </w:r>
    </w:p>
    <w:p w14:paraId="069CD7C2" w14:textId="5722D4D7" w:rsidR="001E1413" w:rsidRDefault="001E1413" w:rsidP="001E1413">
      <w:pPr>
        <w:pStyle w:val="NoSpacing"/>
        <w:numPr>
          <w:ilvl w:val="1"/>
          <w:numId w:val="4"/>
        </w:numPr>
      </w:pPr>
      <w:r>
        <w:t xml:space="preserve">This involved </w:t>
      </w:r>
      <w:proofErr w:type="spellStart"/>
      <w:r>
        <w:t>communicatating</w:t>
      </w:r>
      <w:proofErr w:type="spellEnd"/>
      <w:r>
        <w:t xml:space="preserve"> between the two languages using Android’s JNI interface.</w:t>
      </w:r>
    </w:p>
    <w:p w14:paraId="3D3FE817" w14:textId="68FE6751" w:rsidR="00B86595" w:rsidRDefault="00B86595" w:rsidP="00B86595">
      <w:pPr>
        <w:pStyle w:val="NoSpacing"/>
        <w:numPr>
          <w:ilvl w:val="0"/>
          <w:numId w:val="4"/>
        </w:numPr>
      </w:pPr>
      <w:r>
        <w:t xml:space="preserve">Utilized various skills such as </w:t>
      </w:r>
      <w:r w:rsidR="00B75E66">
        <w:t>Jav</w:t>
      </w:r>
      <w:r w:rsidR="00FA49E4">
        <w:t>a</w:t>
      </w:r>
      <w:r w:rsidR="00B75E66">
        <w:t>, C++, XML, Gradle, and INI</w:t>
      </w:r>
      <w:r w:rsidR="00C05727">
        <w:t xml:space="preserve"> to complete </w:t>
      </w:r>
      <w:proofErr w:type="gramStart"/>
      <w:r w:rsidR="00C05727">
        <w:t>all of</w:t>
      </w:r>
      <w:proofErr w:type="gramEnd"/>
      <w:r w:rsidR="00C05727">
        <w:t xml:space="preserve"> the tasks assigned to me</w:t>
      </w:r>
      <w:r w:rsidR="00B75E66">
        <w:t>.</w:t>
      </w:r>
    </w:p>
    <w:p w14:paraId="39BDD779" w14:textId="47E7502D" w:rsidR="00C05727" w:rsidRDefault="002744AA" w:rsidP="00C05727">
      <w:pPr>
        <w:pStyle w:val="NoSpacing"/>
        <w:numPr>
          <w:ilvl w:val="1"/>
          <w:numId w:val="4"/>
        </w:numPr>
      </w:pPr>
      <w:r>
        <w:t xml:space="preserve"> </w:t>
      </w:r>
      <w:r w:rsidR="001E1413">
        <w:t xml:space="preserve">I am task oriented: </w:t>
      </w:r>
      <w:r>
        <w:t xml:space="preserve">I completed my first project two weeks ahead of schedule, my second project a week ahead of schedule, my third project on time. </w:t>
      </w:r>
      <w:r w:rsidR="00C05727">
        <w:t xml:space="preserve">and </w:t>
      </w:r>
      <w:r>
        <w:t>my fourth project on schedul</w:t>
      </w:r>
      <w:r w:rsidR="00C05727">
        <w:t xml:space="preserve">e. </w:t>
      </w:r>
    </w:p>
    <w:p w14:paraId="2EFF60D7" w14:textId="7B5D643F" w:rsidR="00A241A0" w:rsidRDefault="001E1413" w:rsidP="00A241A0">
      <w:pPr>
        <w:pStyle w:val="NoSpacing"/>
        <w:numPr>
          <w:ilvl w:val="0"/>
          <w:numId w:val="4"/>
        </w:numPr>
      </w:pPr>
      <w:r>
        <w:t>Normally a full team is deployed to handle the tasks that I accomplished</w:t>
      </w:r>
      <w:r w:rsidR="00A241A0">
        <w:t>: QA, Customer Support, and Development during US hours and Dubai hours [Average 8-12</w:t>
      </w:r>
      <w:r w:rsidR="00FA49E4">
        <w:t xml:space="preserve"> Hours</w:t>
      </w:r>
      <w:r w:rsidR="00A241A0">
        <w:t xml:space="preserve">/ </w:t>
      </w:r>
      <w:r w:rsidR="00FA49E4">
        <w:t>Day</w:t>
      </w:r>
      <w:r w:rsidR="00A241A0">
        <w:t>].</w:t>
      </w:r>
    </w:p>
    <w:p w14:paraId="25EF6EC0" w14:textId="77777777" w:rsidR="00B86595" w:rsidRDefault="00B86595" w:rsidP="00B86595">
      <w:pPr>
        <w:pStyle w:val="Heading2"/>
        <w:spacing w:before="200"/>
        <w:rPr>
          <w:sz w:val="26"/>
          <w:szCs w:val="26"/>
        </w:rPr>
      </w:pPr>
      <w:r>
        <w:rPr>
          <w:sz w:val="26"/>
          <w:szCs w:val="26"/>
        </w:rPr>
        <w:t>Relevant Projects</w:t>
      </w:r>
      <w:r w:rsidRPr="00062A52">
        <w:rPr>
          <w:sz w:val="26"/>
          <w:szCs w:val="26"/>
        </w:rPr>
        <w:tab/>
      </w:r>
    </w:p>
    <w:p w14:paraId="7EB2EA66" w14:textId="1FC72FCD" w:rsidR="00B86595" w:rsidRPr="00B86595" w:rsidRDefault="009C5861" w:rsidP="00B86595">
      <w:pPr>
        <w:pStyle w:val="Heading2"/>
        <w:spacing w:before="200"/>
        <w:rPr>
          <w:sz w:val="26"/>
          <w:szCs w:val="26"/>
        </w:rPr>
      </w:pPr>
      <w:r>
        <w:rPr>
          <w:i/>
          <w:sz w:val="26"/>
          <w:szCs w:val="26"/>
        </w:rPr>
        <w:t xml:space="preserve">Big Payment Project                                                           </w:t>
      </w:r>
      <w:r w:rsidR="00B75E66">
        <w:rPr>
          <w:i/>
          <w:sz w:val="26"/>
          <w:szCs w:val="26"/>
        </w:rPr>
        <w:t>October</w:t>
      </w:r>
      <w:r w:rsidR="00B86595" w:rsidRPr="003A6BB8">
        <w:rPr>
          <w:sz w:val="22"/>
          <w:szCs w:val="22"/>
        </w:rPr>
        <w:t xml:space="preserve"> 2019 – </w:t>
      </w:r>
      <w:r>
        <w:rPr>
          <w:sz w:val="22"/>
          <w:szCs w:val="22"/>
        </w:rPr>
        <w:t>July</w:t>
      </w:r>
      <w:r w:rsidR="00B86595" w:rsidRPr="003A6BB8">
        <w:rPr>
          <w:sz w:val="22"/>
          <w:szCs w:val="22"/>
        </w:rPr>
        <w:t xml:space="preserve"> 20</w:t>
      </w:r>
      <w:r>
        <w:rPr>
          <w:sz w:val="22"/>
          <w:szCs w:val="22"/>
        </w:rPr>
        <w:t>20</w:t>
      </w:r>
    </w:p>
    <w:p w14:paraId="30D73CDF" w14:textId="5F99D6F3" w:rsidR="00B86595" w:rsidRDefault="009C5861" w:rsidP="00B86595">
      <w:pPr>
        <w:pStyle w:val="NoSpacing"/>
        <w:spacing w:after="60"/>
      </w:pPr>
      <w:r>
        <w:rPr>
          <w:b/>
          <w:sz w:val="24"/>
          <w:szCs w:val="24"/>
        </w:rPr>
        <w:t>Advanced Mobile Payment</w:t>
      </w:r>
    </w:p>
    <w:p w14:paraId="11D265A2" w14:textId="3B1A186F" w:rsidR="00833858" w:rsidRDefault="00B75E66" w:rsidP="00833858">
      <w:pPr>
        <w:pStyle w:val="NoSpacing"/>
        <w:numPr>
          <w:ilvl w:val="0"/>
          <w:numId w:val="4"/>
        </w:numPr>
      </w:pPr>
      <w:r>
        <w:t>Established</w:t>
      </w:r>
      <w:r w:rsidR="00833858">
        <w:t xml:space="preserve"> serial communication</w:t>
      </w:r>
      <w:r w:rsidR="002744AA">
        <w:t xml:space="preserve"> </w:t>
      </w:r>
      <w:r w:rsidR="00833858">
        <w:t xml:space="preserve">between our payment device and a </w:t>
      </w:r>
      <w:proofErr w:type="gramStart"/>
      <w:r w:rsidR="00833858">
        <w:t>third party</w:t>
      </w:r>
      <w:proofErr w:type="gramEnd"/>
      <w:r w:rsidR="002744AA">
        <w:t xml:space="preserve"> device</w:t>
      </w:r>
      <w:r w:rsidR="00833858">
        <w:t>.</w:t>
      </w:r>
    </w:p>
    <w:p w14:paraId="5593806C" w14:textId="142767BA" w:rsidR="00833858" w:rsidRDefault="00833858" w:rsidP="00833858">
      <w:pPr>
        <w:pStyle w:val="NoSpacing"/>
        <w:numPr>
          <w:ilvl w:val="1"/>
          <w:numId w:val="4"/>
        </w:numPr>
      </w:pPr>
      <w:r>
        <w:t xml:space="preserve">This task </w:t>
      </w:r>
      <w:r w:rsidR="00A241A0">
        <w:t>was no easy task</w:t>
      </w:r>
      <w:r>
        <w:t xml:space="preserve"> as Android does not support USB communication, especially across </w:t>
      </w:r>
      <w:r w:rsidR="00A241A0">
        <w:t xml:space="preserve">our </w:t>
      </w:r>
      <w:r>
        <w:t>proprietary cables, so I established  communication protocol that carried a JSON payload, bidirectional, between the third party</w:t>
      </w:r>
      <w:r w:rsidR="002744AA">
        <w:t xml:space="preserve"> device</w:t>
      </w:r>
      <w:r>
        <w:t xml:space="preserve"> and the buffer on our device.</w:t>
      </w:r>
    </w:p>
    <w:p w14:paraId="1CBD31AD" w14:textId="07657C24" w:rsidR="00833858" w:rsidRDefault="00833858" w:rsidP="00833858">
      <w:pPr>
        <w:pStyle w:val="NoSpacing"/>
        <w:numPr>
          <w:ilvl w:val="1"/>
          <w:numId w:val="4"/>
        </w:numPr>
      </w:pPr>
      <w:r>
        <w:t>I originally attempted to use open source API libraries to achieve this task, but</w:t>
      </w:r>
      <w:r w:rsidR="00B75E66">
        <w:t xml:space="preserve"> our</w:t>
      </w:r>
      <w:r>
        <w:t xml:space="preserve"> </w:t>
      </w:r>
      <w:r w:rsidR="00B75E66">
        <w:t>hardware</w:t>
      </w:r>
      <w:r>
        <w:t xml:space="preserve"> did not recognize the </w:t>
      </w:r>
      <w:r w:rsidR="00B75E66">
        <w:t>client device due to firmware limitations.</w:t>
      </w:r>
    </w:p>
    <w:p w14:paraId="0BF19388" w14:textId="1D207C6E" w:rsidR="00B75E66" w:rsidRDefault="00B75E66" w:rsidP="00B75E66">
      <w:pPr>
        <w:pStyle w:val="NoSpacing"/>
        <w:numPr>
          <w:ilvl w:val="0"/>
          <w:numId w:val="4"/>
        </w:numPr>
      </w:pPr>
      <w:r>
        <w:t>Facilitated communication between multiple devices across hundreds of classes, across several differe</w:t>
      </w:r>
      <w:r w:rsidR="001E1413">
        <w:t>nt</w:t>
      </w:r>
      <w:r>
        <w:t xml:space="preserve"> communication protocols</w:t>
      </w:r>
      <w:r w:rsidR="002744AA">
        <w:t>, and between several different languages.</w:t>
      </w:r>
    </w:p>
    <w:p w14:paraId="02524721" w14:textId="13E8A808" w:rsidR="001E1413" w:rsidRDefault="00FA49E4" w:rsidP="001E1413">
      <w:pPr>
        <w:pStyle w:val="NoSpacing"/>
        <w:numPr>
          <w:ilvl w:val="1"/>
          <w:numId w:val="4"/>
        </w:numPr>
      </w:pPr>
      <w:r>
        <w:t>[</w:t>
      </w:r>
      <w:r w:rsidR="001E1413">
        <w:t>3</w:t>
      </w:r>
      <w:r w:rsidR="001E1413" w:rsidRPr="001E1413">
        <w:rPr>
          <w:vertAlign w:val="superscript"/>
        </w:rPr>
        <w:t>rd</w:t>
      </w:r>
      <w:r w:rsidR="001E1413">
        <w:t xml:space="preserve"> party App </w:t>
      </w:r>
      <w:r>
        <w:sym w:font="Wingdings" w:char="F0E0"/>
      </w:r>
      <w:r w:rsidR="00A51628">
        <w:t xml:space="preserve"> (USB) </w:t>
      </w:r>
      <w:r>
        <w:sym w:font="Wingdings" w:char="F0E0"/>
      </w:r>
      <w:r w:rsidR="001E1413">
        <w:t xml:space="preserve"> My App</w:t>
      </w:r>
      <w:r w:rsidR="00A51628">
        <w:t xml:space="preserve"> </w:t>
      </w:r>
      <w:r>
        <w:sym w:font="Wingdings" w:char="F0E0"/>
      </w:r>
      <w:r w:rsidR="00A51628">
        <w:t xml:space="preserve"> (Intent API)</w:t>
      </w:r>
      <w:r w:rsidR="001E1413">
        <w:t xml:space="preserve"> </w:t>
      </w:r>
      <w:r>
        <w:sym w:font="Wingdings" w:char="F0E0"/>
      </w:r>
      <w:r w:rsidR="001E1413">
        <w:t xml:space="preserve"> My Other App </w:t>
      </w:r>
      <w:r>
        <w:sym w:font="Wingdings" w:char="F0E0"/>
      </w:r>
      <w:r w:rsidR="00A51628">
        <w:t xml:space="preserve"> (HTTPS) </w:t>
      </w:r>
      <w:r>
        <w:sym w:font="Wingdings" w:char="F0E0"/>
      </w:r>
      <w:r w:rsidR="001E1413">
        <w:t xml:space="preserve"> Gateway </w:t>
      </w:r>
      <w:r>
        <w:sym w:font="Wingdings" w:char="F0E0"/>
      </w:r>
      <w:r w:rsidR="001E1413">
        <w:t xml:space="preserve"> …</w:t>
      </w:r>
      <w:r>
        <w:t>]</w:t>
      </w:r>
    </w:p>
    <w:p w14:paraId="67F52A59" w14:textId="3E110AFD" w:rsidR="001E1413" w:rsidRDefault="001E1413" w:rsidP="001E1413">
      <w:pPr>
        <w:pStyle w:val="NoSpacing"/>
        <w:numPr>
          <w:ilvl w:val="1"/>
          <w:numId w:val="4"/>
        </w:numPr>
      </w:pPr>
      <w:r>
        <w:t xml:space="preserve">USB Communication, JSON parsing into pipes on sending app, intent handling on receiving app, and </w:t>
      </w:r>
      <w:proofErr w:type="gramStart"/>
      <w:r>
        <w:t>high</w:t>
      </w:r>
      <w:r w:rsidR="00FA49E4">
        <w:t>er</w:t>
      </w:r>
      <w:r>
        <w:t xml:space="preserve"> level</w:t>
      </w:r>
      <w:proofErr w:type="gramEnd"/>
      <w:r>
        <w:t xml:space="preserve"> payment logic handling.</w:t>
      </w:r>
    </w:p>
    <w:p w14:paraId="42667116" w14:textId="2EF0DA78" w:rsidR="00B75E66" w:rsidRDefault="00B75E66" w:rsidP="00B75E66">
      <w:pPr>
        <w:pStyle w:val="NoSpacing"/>
        <w:numPr>
          <w:ilvl w:val="0"/>
          <w:numId w:val="4"/>
        </w:numPr>
      </w:pPr>
      <w:r>
        <w:t xml:space="preserve">Features </w:t>
      </w:r>
      <w:r w:rsidR="002744AA">
        <w:t>I</w:t>
      </w:r>
      <w:r>
        <w:t>nclude</w:t>
      </w:r>
      <w:r w:rsidR="002744AA">
        <w:t>d</w:t>
      </w:r>
      <w:r>
        <w:t xml:space="preserve">: Fullscreen Android UI, Disabled Navigation and Status Bars, </w:t>
      </w:r>
      <w:r w:rsidR="002744AA">
        <w:t>USB Serial Communication, Intent-Based API’s,</w:t>
      </w:r>
      <w:r w:rsidR="00A51628">
        <w:t xml:space="preserve"> </w:t>
      </w:r>
      <w:proofErr w:type="gramStart"/>
      <w:r w:rsidR="00A51628">
        <w:t xml:space="preserve">and </w:t>
      </w:r>
      <w:r w:rsidR="002744AA">
        <w:t xml:space="preserve"> JNI</w:t>
      </w:r>
      <w:proofErr w:type="gramEnd"/>
      <w:r w:rsidR="002744AA">
        <w:t xml:space="preserve"> Interfacing, </w:t>
      </w:r>
    </w:p>
    <w:p w14:paraId="68F9F7FF" w14:textId="5BCCA72A" w:rsidR="00A241A0" w:rsidRDefault="00A241A0" w:rsidP="00B75E66">
      <w:pPr>
        <w:pStyle w:val="NoSpacing"/>
        <w:numPr>
          <w:ilvl w:val="0"/>
          <w:numId w:val="4"/>
        </w:numPr>
      </w:pPr>
      <w:r>
        <w:t>During this project, I controlle</w:t>
      </w:r>
      <w:r w:rsidR="00D73CA2">
        <w:t>d</w:t>
      </w:r>
      <w:r>
        <w:t xml:space="preserve"> my own </w:t>
      </w:r>
      <w:r w:rsidR="00D73CA2">
        <w:t xml:space="preserve">schedule, and I finished the job despite </w:t>
      </w:r>
      <w:proofErr w:type="gramStart"/>
      <w:r w:rsidR="00D73CA2">
        <w:t>all of</w:t>
      </w:r>
      <w:proofErr w:type="gramEnd"/>
      <w:r w:rsidR="00D73CA2">
        <w:t xml:space="preserve"> the roadblocks encountered.</w:t>
      </w:r>
    </w:p>
    <w:p w14:paraId="6C5B0901" w14:textId="4CE4BC46" w:rsidR="00035A3A" w:rsidRPr="00062A52" w:rsidRDefault="00035A3A" w:rsidP="00035A3A">
      <w:pPr>
        <w:pStyle w:val="Heading2"/>
        <w:spacing w:before="200"/>
        <w:rPr>
          <w:sz w:val="26"/>
          <w:szCs w:val="26"/>
        </w:rPr>
      </w:pPr>
      <w:r w:rsidRPr="00062A52">
        <w:rPr>
          <w:sz w:val="26"/>
          <w:szCs w:val="26"/>
        </w:rPr>
        <w:t>Education</w:t>
      </w:r>
      <w:r w:rsidRPr="00062A52">
        <w:rPr>
          <w:sz w:val="26"/>
          <w:szCs w:val="26"/>
        </w:rPr>
        <w:tab/>
        <w:t xml:space="preserve"> </w:t>
      </w:r>
    </w:p>
    <w:p w14:paraId="7B754CB1" w14:textId="77777777" w:rsidR="00035A3A" w:rsidRPr="008E0F08" w:rsidRDefault="00035A3A" w:rsidP="00035A3A">
      <w:pPr>
        <w:pStyle w:val="Heading3"/>
        <w:spacing w:before="60"/>
        <w:ind w:right="115"/>
        <w:jc w:val="left"/>
      </w:pPr>
      <w:r>
        <w:t>B</w:t>
      </w:r>
      <w:r w:rsidRPr="008E0F08">
        <w:t>.</w:t>
      </w:r>
      <w:r>
        <w:t>A. in Computer Science</w:t>
      </w:r>
      <w:r>
        <w:tab/>
      </w:r>
      <w:r>
        <w:tab/>
      </w:r>
      <w:r>
        <w:tab/>
        <w:t xml:space="preserve">        </w:t>
      </w:r>
      <w:proofErr w:type="gramStart"/>
      <w:r>
        <w:rPr>
          <w:sz w:val="22"/>
          <w:szCs w:val="22"/>
        </w:rPr>
        <w:t>June,</w:t>
      </w:r>
      <w:proofErr w:type="gramEnd"/>
      <w:r>
        <w:rPr>
          <w:sz w:val="22"/>
          <w:szCs w:val="22"/>
        </w:rPr>
        <w:t xml:space="preserve"> 2019</w:t>
      </w:r>
    </w:p>
    <w:p w14:paraId="5E0C20B4" w14:textId="77777777" w:rsidR="00035A3A" w:rsidRPr="00FB2F1F" w:rsidRDefault="00035A3A" w:rsidP="00035A3A">
      <w:pPr>
        <w:pStyle w:val="Heading3"/>
        <w:rPr>
          <w:lang w:val="it-IT"/>
        </w:rPr>
      </w:pPr>
      <w:r>
        <w:rPr>
          <w:lang w:val="it-IT"/>
        </w:rPr>
        <w:t xml:space="preserve">University of Redlands                                                         </w:t>
      </w:r>
      <w:r>
        <w:rPr>
          <w:lang w:val="it-IT"/>
        </w:rPr>
        <w:tab/>
        <w:t xml:space="preserve">               </w:t>
      </w:r>
      <w:r>
        <w:rPr>
          <w:sz w:val="22"/>
          <w:szCs w:val="22"/>
          <w:lang w:val="it-IT"/>
        </w:rPr>
        <w:t>Redlands, CA</w:t>
      </w:r>
    </w:p>
    <w:p w14:paraId="0F7CD3A8" w14:textId="31D66699" w:rsidR="00035A3A" w:rsidRDefault="00035A3A" w:rsidP="00035A3A">
      <w:pPr>
        <w:pStyle w:val="Achievement"/>
        <w:numPr>
          <w:ilvl w:val="0"/>
          <w:numId w:val="1"/>
        </w:numPr>
        <w:spacing w:after="0" w:line="240" w:lineRule="exact"/>
        <w:ind w:right="245"/>
        <w:rPr>
          <w:szCs w:val="22"/>
        </w:rPr>
      </w:pPr>
      <w:r w:rsidRPr="009E5161">
        <w:rPr>
          <w:b/>
          <w:bCs/>
          <w:szCs w:val="22"/>
        </w:rPr>
        <w:t>Concepts:</w:t>
      </w:r>
      <w:r>
        <w:rPr>
          <w:szCs w:val="22"/>
        </w:rPr>
        <w:t xml:space="preserve"> Inheritance, OOP, Multithreading,</w:t>
      </w:r>
      <w:r w:rsidR="007E5072">
        <w:rPr>
          <w:szCs w:val="22"/>
        </w:rPr>
        <w:t xml:space="preserve"> </w:t>
      </w:r>
      <w:r w:rsidR="008E64B1">
        <w:rPr>
          <w:szCs w:val="22"/>
        </w:rPr>
        <w:t xml:space="preserve">Serial Communication, Intent Based API, JSON Payload Management, Version Control Management, </w:t>
      </w:r>
      <w:r w:rsidR="00FA49E4">
        <w:rPr>
          <w:szCs w:val="22"/>
        </w:rPr>
        <w:t xml:space="preserve">and </w:t>
      </w:r>
      <w:r w:rsidR="002744AA">
        <w:rPr>
          <w:szCs w:val="22"/>
        </w:rPr>
        <w:t xml:space="preserve">thorough </w:t>
      </w:r>
      <w:r w:rsidR="00A241A0">
        <w:rPr>
          <w:szCs w:val="22"/>
        </w:rPr>
        <w:t xml:space="preserve">Android </w:t>
      </w:r>
      <w:r w:rsidR="002744AA">
        <w:rPr>
          <w:szCs w:val="22"/>
        </w:rPr>
        <w:t>debugging</w:t>
      </w:r>
      <w:r w:rsidR="00FA49E4">
        <w:rPr>
          <w:szCs w:val="22"/>
        </w:rPr>
        <w:t>.</w:t>
      </w:r>
    </w:p>
    <w:p w14:paraId="42D09525" w14:textId="0CB7CF78" w:rsidR="00035A3A" w:rsidRDefault="00035A3A" w:rsidP="00035A3A">
      <w:pPr>
        <w:pStyle w:val="Achievement"/>
        <w:numPr>
          <w:ilvl w:val="0"/>
          <w:numId w:val="1"/>
        </w:numPr>
        <w:spacing w:line="240" w:lineRule="exact"/>
        <w:ind w:right="245"/>
        <w:rPr>
          <w:szCs w:val="22"/>
        </w:rPr>
      </w:pPr>
      <w:r>
        <w:rPr>
          <w:b/>
          <w:bCs/>
          <w:szCs w:val="22"/>
        </w:rPr>
        <w:t>Classes:</w:t>
      </w:r>
      <w:r>
        <w:rPr>
          <w:szCs w:val="22"/>
        </w:rPr>
        <w:t xml:space="preserve"> </w:t>
      </w:r>
      <w:r w:rsidRPr="004C42C5">
        <w:rPr>
          <w:szCs w:val="22"/>
        </w:rPr>
        <w:t>Introduction to Programming</w:t>
      </w:r>
      <w:r>
        <w:rPr>
          <w:szCs w:val="22"/>
        </w:rPr>
        <w:t>;</w:t>
      </w:r>
      <w:r w:rsidRPr="004C42C5">
        <w:rPr>
          <w:szCs w:val="22"/>
        </w:rPr>
        <w:t xml:space="preserve"> Data, File Structures</w:t>
      </w:r>
      <w:r>
        <w:rPr>
          <w:szCs w:val="22"/>
        </w:rPr>
        <w:t xml:space="preserve">, OOP; </w:t>
      </w:r>
      <w:r w:rsidRPr="004C42C5">
        <w:rPr>
          <w:szCs w:val="22"/>
        </w:rPr>
        <w:t>Programming the World Wide Web</w:t>
      </w:r>
      <w:r>
        <w:rPr>
          <w:szCs w:val="22"/>
        </w:rPr>
        <w:t xml:space="preserve">; </w:t>
      </w:r>
      <w:r w:rsidRPr="002A59B8">
        <w:rPr>
          <w:szCs w:val="22"/>
        </w:rPr>
        <w:t>Multimedia and Game Programming;</w:t>
      </w:r>
      <w:r>
        <w:rPr>
          <w:szCs w:val="22"/>
        </w:rPr>
        <w:t xml:space="preserve"> </w:t>
      </w:r>
      <w:r w:rsidRPr="002A59B8">
        <w:rPr>
          <w:szCs w:val="22"/>
        </w:rPr>
        <w:t>C++ Programming;</w:t>
      </w:r>
      <w:r>
        <w:rPr>
          <w:szCs w:val="22"/>
        </w:rPr>
        <w:t xml:space="preserve"> </w:t>
      </w:r>
      <w:r w:rsidRPr="002A59B8">
        <w:rPr>
          <w:szCs w:val="22"/>
        </w:rPr>
        <w:t xml:space="preserve">Mobile Programming; Database Management; Programming Languages; </w:t>
      </w:r>
      <w:r>
        <w:rPr>
          <w:szCs w:val="22"/>
        </w:rPr>
        <w:t xml:space="preserve">and </w:t>
      </w:r>
      <w:r w:rsidRPr="002A59B8">
        <w:rPr>
          <w:szCs w:val="22"/>
        </w:rPr>
        <w:t>Senior Capstone</w:t>
      </w:r>
      <w:r w:rsidR="00E04FBA">
        <w:rPr>
          <w:szCs w:val="22"/>
        </w:rPr>
        <w:t>.</w:t>
      </w:r>
    </w:p>
    <w:p w14:paraId="7FABC3BE" w14:textId="78A13966" w:rsidR="009966AA" w:rsidRPr="002A59B8" w:rsidRDefault="009966AA" w:rsidP="00035A3A">
      <w:pPr>
        <w:pStyle w:val="Achievement"/>
        <w:numPr>
          <w:ilvl w:val="0"/>
          <w:numId w:val="1"/>
        </w:numPr>
        <w:spacing w:line="240" w:lineRule="exact"/>
        <w:ind w:right="245"/>
        <w:rPr>
          <w:szCs w:val="22"/>
        </w:rPr>
      </w:pPr>
      <w:r>
        <w:rPr>
          <w:b/>
          <w:bCs/>
          <w:szCs w:val="22"/>
        </w:rPr>
        <w:t>Class Code:</w:t>
      </w:r>
      <w:r>
        <w:rPr>
          <w:szCs w:val="22"/>
        </w:rPr>
        <w:t xml:space="preserve"> </w:t>
      </w:r>
      <w:hyperlink r:id="rId8" w:history="1">
        <w:r w:rsidRPr="007E4351">
          <w:rPr>
            <w:rStyle w:val="Hyperlink"/>
            <w:szCs w:val="22"/>
          </w:rPr>
          <w:t>https://github.com/SheltortoiseUSA?tab=repositorie</w:t>
        </w:r>
        <w:r w:rsidRPr="007E4351">
          <w:rPr>
            <w:rStyle w:val="Hyperlink"/>
            <w:szCs w:val="22"/>
          </w:rPr>
          <w:t>s</w:t>
        </w:r>
      </w:hyperlink>
    </w:p>
    <w:p w14:paraId="56F6805C" w14:textId="77777777" w:rsidR="00035A3A" w:rsidRPr="00EF3D83" w:rsidRDefault="00035A3A" w:rsidP="00035A3A">
      <w:pPr>
        <w:pStyle w:val="Heading2"/>
        <w:spacing w:before="200"/>
        <w:rPr>
          <w:b w:val="0"/>
          <w:sz w:val="12"/>
          <w:szCs w:val="12"/>
        </w:rPr>
      </w:pPr>
      <w:r>
        <w:rPr>
          <w:sz w:val="26"/>
          <w:szCs w:val="26"/>
        </w:rPr>
        <w:t>skills</w:t>
      </w:r>
      <w:r w:rsidRPr="00062A52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br/>
      </w:r>
    </w:p>
    <w:p w14:paraId="49A7340B" w14:textId="6D6832B8" w:rsidR="00035A3A" w:rsidRDefault="00035A3A" w:rsidP="00035A3A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 w:rsidRPr="009966AA">
        <w:rPr>
          <w:b/>
          <w:bCs/>
          <w:szCs w:val="22"/>
        </w:rPr>
        <w:t>Programming:</w:t>
      </w:r>
      <w:r>
        <w:rPr>
          <w:szCs w:val="22"/>
        </w:rPr>
        <w:t xml:space="preserve"> Java</w:t>
      </w:r>
      <w:r w:rsidR="00E04FBA">
        <w:rPr>
          <w:szCs w:val="22"/>
        </w:rPr>
        <w:t xml:space="preserve">, </w:t>
      </w:r>
      <w:proofErr w:type="gramStart"/>
      <w:r w:rsidR="006B69ED">
        <w:rPr>
          <w:szCs w:val="22"/>
        </w:rPr>
        <w:t>C++</w:t>
      </w:r>
      <w:r w:rsidR="00B86595">
        <w:rPr>
          <w:szCs w:val="22"/>
        </w:rPr>
        <w:t xml:space="preserve"> </w:t>
      </w:r>
      <w:r w:rsidR="004460F6">
        <w:rPr>
          <w:szCs w:val="22"/>
        </w:rPr>
        <w:t>,</w:t>
      </w:r>
      <w:proofErr w:type="gramEnd"/>
      <w:r>
        <w:rPr>
          <w:szCs w:val="22"/>
        </w:rPr>
        <w:t xml:space="preserve"> HTML, XML, CSS, PHP,</w:t>
      </w:r>
      <w:r w:rsidR="00B75E66">
        <w:rPr>
          <w:szCs w:val="22"/>
        </w:rPr>
        <w:t xml:space="preserve"> INI,</w:t>
      </w:r>
      <w:r>
        <w:rPr>
          <w:szCs w:val="22"/>
        </w:rPr>
        <w:t xml:space="preserve"> JavaScript</w:t>
      </w:r>
      <w:r w:rsidR="00A12ADE">
        <w:rPr>
          <w:szCs w:val="22"/>
        </w:rPr>
        <w:t>, ActionScript</w:t>
      </w:r>
      <w:r w:rsidR="009C5861">
        <w:rPr>
          <w:szCs w:val="22"/>
        </w:rPr>
        <w:t>, Source Control</w:t>
      </w:r>
      <w:r w:rsidR="00E04FBA">
        <w:rPr>
          <w:szCs w:val="22"/>
        </w:rPr>
        <w:t xml:space="preserve">, Git, </w:t>
      </w:r>
      <w:r>
        <w:rPr>
          <w:szCs w:val="22"/>
        </w:rPr>
        <w:t>SQ</w:t>
      </w:r>
      <w:r w:rsidR="00A241A0">
        <w:rPr>
          <w:szCs w:val="22"/>
        </w:rPr>
        <w:t>L, Issue Management, Group Collaboration</w:t>
      </w:r>
      <w:r w:rsidR="00FA49E4">
        <w:rPr>
          <w:szCs w:val="22"/>
        </w:rPr>
        <w:t>, and</w:t>
      </w:r>
      <w:r w:rsidR="00A241A0">
        <w:rPr>
          <w:szCs w:val="22"/>
        </w:rPr>
        <w:t xml:space="preserve"> Working Independently.</w:t>
      </w:r>
    </w:p>
    <w:p w14:paraId="2E84760B" w14:textId="56311CC3" w:rsidR="00035A3A" w:rsidRPr="0060337E" w:rsidRDefault="00035A3A" w:rsidP="00035A3A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 w:rsidRPr="009966AA">
        <w:rPr>
          <w:b/>
          <w:bCs/>
          <w:szCs w:val="22"/>
        </w:rPr>
        <w:t>Software:</w:t>
      </w:r>
      <w:r>
        <w:rPr>
          <w:szCs w:val="22"/>
        </w:rPr>
        <w:t xml:space="preserve"> GitHub, Android Studio, Animate, Atom, Eclipse, Code Blocks,</w:t>
      </w:r>
      <w:r w:rsidR="009C5861">
        <w:rPr>
          <w:szCs w:val="22"/>
        </w:rPr>
        <w:t xml:space="preserve"> SourceTree, Bitbucket, Confluence, JIRA, Teams, Beyond Compare, </w:t>
      </w:r>
      <w:proofErr w:type="spellStart"/>
      <w:r w:rsidR="009C5861">
        <w:rPr>
          <w:szCs w:val="22"/>
        </w:rPr>
        <w:t>SourceInsight</w:t>
      </w:r>
      <w:proofErr w:type="spellEnd"/>
      <w:r w:rsidR="009C5861">
        <w:rPr>
          <w:szCs w:val="22"/>
        </w:rPr>
        <w:t xml:space="preserve">, </w:t>
      </w:r>
      <w:proofErr w:type="spellStart"/>
      <w:r w:rsidR="008E64B1">
        <w:rPr>
          <w:szCs w:val="22"/>
        </w:rPr>
        <w:t>Docklight</w:t>
      </w:r>
      <w:proofErr w:type="spellEnd"/>
      <w:r w:rsidR="008E64B1">
        <w:rPr>
          <w:szCs w:val="22"/>
        </w:rPr>
        <w:t>,</w:t>
      </w:r>
      <w:r>
        <w:rPr>
          <w:szCs w:val="22"/>
        </w:rPr>
        <w:t xml:space="preserve"> Illustrator, Photoshop, InDesign, Audacity, Premiere,</w:t>
      </w:r>
      <w:r w:rsidR="008E64B1">
        <w:rPr>
          <w:szCs w:val="22"/>
        </w:rPr>
        <w:t xml:space="preserve"> Acrobat,</w:t>
      </w:r>
      <w:r>
        <w:rPr>
          <w:szCs w:val="22"/>
        </w:rPr>
        <w:t xml:space="preserve"> Word, Excel, PowerPoint, and Access</w:t>
      </w:r>
      <w:r w:rsidR="00E04FBA">
        <w:rPr>
          <w:szCs w:val="22"/>
        </w:rPr>
        <w:t>.</w:t>
      </w:r>
    </w:p>
    <w:sectPr w:rsidR="00035A3A" w:rsidRPr="0060337E" w:rsidSect="00161BDA">
      <w:headerReference w:type="default" r:id="rId9"/>
      <w:footerReference w:type="default" r:id="rId10"/>
      <w:pgSz w:w="12240" w:h="15840" w:code="1"/>
      <w:pgMar w:top="567" w:right="1008" w:bottom="567" w:left="1008" w:header="43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EB8D9" w14:textId="77777777" w:rsidR="00FE1E96" w:rsidRDefault="00FE1E96">
      <w:r>
        <w:separator/>
      </w:r>
    </w:p>
  </w:endnote>
  <w:endnote w:type="continuationSeparator" w:id="0">
    <w:p w14:paraId="538F714C" w14:textId="77777777" w:rsidR="00FE1E96" w:rsidRDefault="00FE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C8A2" w14:textId="77777777" w:rsidR="001643F8" w:rsidRDefault="001643F8" w:rsidP="0057506D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462CE" w14:textId="77777777" w:rsidR="00FE1E96" w:rsidRDefault="00FE1E96">
      <w:r>
        <w:separator/>
      </w:r>
    </w:p>
  </w:footnote>
  <w:footnote w:type="continuationSeparator" w:id="0">
    <w:p w14:paraId="61CD77E8" w14:textId="77777777" w:rsidR="00FE1E96" w:rsidRDefault="00FE1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EBA81" w14:textId="7934D8AE" w:rsidR="001643F8" w:rsidRPr="00AA0DC8" w:rsidRDefault="001643F8" w:rsidP="00514AA8">
    <w:pPr>
      <w:pStyle w:val="Name"/>
      <w:pBdr>
        <w:bottom w:val="single" w:sz="4" w:space="0" w:color="auto"/>
      </w:pBdr>
      <w:spacing w:before="120" w:after="0" w:line="240" w:lineRule="auto"/>
      <w:jc w:val="left"/>
      <w:rPr>
        <w:sz w:val="16"/>
        <w:szCs w:val="16"/>
        <w:lang w:val="it-IT"/>
      </w:rPr>
    </w:pPr>
    <w:r>
      <w:rPr>
        <w:lang w:val="it-IT"/>
      </w:rPr>
      <w:t>Tyler Shelter</w:t>
    </w:r>
  </w:p>
  <w:p w14:paraId="3AD5CE1D" w14:textId="76C6A8B6" w:rsidR="001643F8" w:rsidRPr="00847A65" w:rsidRDefault="0086466D" w:rsidP="00D1038A">
    <w:pPr>
      <w:pStyle w:val="Address2"/>
      <w:framePr w:w="0" w:hRule="auto" w:wrap="auto" w:vAnchor="margin" w:hAnchor="text" w:xAlign="left" w:yAlign="inline"/>
      <w:pBdr>
        <w:top w:val="single" w:sz="4" w:space="1" w:color="auto"/>
      </w:pBdr>
      <w:spacing w:line="240" w:lineRule="auto"/>
      <w:jc w:val="left"/>
      <w:rPr>
        <w:sz w:val="16"/>
        <w:szCs w:val="16"/>
        <w:lang w:val="it-IT"/>
      </w:rPr>
    </w:pPr>
    <w:r>
      <w:rPr>
        <w:sz w:val="16"/>
        <w:szCs w:val="16"/>
        <w:lang w:val="it-IT"/>
      </w:rPr>
      <w:t>14452</w:t>
    </w:r>
    <w:r w:rsidR="001643F8">
      <w:rPr>
        <w:sz w:val="16"/>
        <w:szCs w:val="16"/>
        <w:lang w:val="it-IT"/>
      </w:rPr>
      <w:t xml:space="preserve"> </w:t>
    </w:r>
    <w:r>
      <w:rPr>
        <w:sz w:val="16"/>
        <w:szCs w:val="16"/>
        <w:lang w:val="it-IT"/>
      </w:rPr>
      <w:t>Mesa Circle</w:t>
    </w:r>
    <w:r w:rsidR="001643F8">
      <w:rPr>
        <w:sz w:val="16"/>
        <w:szCs w:val="16"/>
        <w:lang w:val="it-IT"/>
      </w:rPr>
      <w:t xml:space="preserve"> • </w:t>
    </w:r>
    <w:r>
      <w:rPr>
        <w:sz w:val="16"/>
        <w:szCs w:val="16"/>
        <w:lang w:val="it-IT"/>
      </w:rPr>
      <w:t>Westminster</w:t>
    </w:r>
    <w:r w:rsidR="001643F8">
      <w:rPr>
        <w:sz w:val="16"/>
        <w:szCs w:val="16"/>
        <w:lang w:val="it-IT"/>
      </w:rPr>
      <w:t>, CA 92</w:t>
    </w:r>
    <w:r>
      <w:rPr>
        <w:sz w:val="16"/>
        <w:szCs w:val="16"/>
        <w:lang w:val="it-IT"/>
      </w:rPr>
      <w:t>683</w:t>
    </w:r>
    <w:r w:rsidR="001643F8">
      <w:rPr>
        <w:sz w:val="16"/>
        <w:szCs w:val="16"/>
        <w:lang w:val="it-IT"/>
      </w:rPr>
      <w:t xml:space="preserve"> • tylershelter@yahoo.com • (951) 816-9564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0FA9"/>
    <w:multiLevelType w:val="hybridMultilevel"/>
    <w:tmpl w:val="CECC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244E"/>
    <w:multiLevelType w:val="hybridMultilevel"/>
    <w:tmpl w:val="56C43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829"/>
    <w:multiLevelType w:val="hybridMultilevel"/>
    <w:tmpl w:val="2F4A8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C1777"/>
    <w:multiLevelType w:val="hybridMultilevel"/>
    <w:tmpl w:val="D38C4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A7EE0"/>
    <w:multiLevelType w:val="hybridMultilevel"/>
    <w:tmpl w:val="3684C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hideSpellingErrors/>
  <w:hideGrammaticalErrors/>
  <w:activeWritingStyle w:appName="MSWord" w:lang="en-US" w:vendorID="8" w:dllVersion="513" w:checkStyle="0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78"/>
    <w:rsid w:val="00017DE9"/>
    <w:rsid w:val="000224AE"/>
    <w:rsid w:val="00024007"/>
    <w:rsid w:val="00026083"/>
    <w:rsid w:val="00031C7A"/>
    <w:rsid w:val="00035A3A"/>
    <w:rsid w:val="00042C83"/>
    <w:rsid w:val="000433D5"/>
    <w:rsid w:val="0004391D"/>
    <w:rsid w:val="00044EA7"/>
    <w:rsid w:val="00062419"/>
    <w:rsid w:val="00062A52"/>
    <w:rsid w:val="00073511"/>
    <w:rsid w:val="00074EA9"/>
    <w:rsid w:val="000765B1"/>
    <w:rsid w:val="0007754B"/>
    <w:rsid w:val="0008581D"/>
    <w:rsid w:val="000A022A"/>
    <w:rsid w:val="000A2BFD"/>
    <w:rsid w:val="000B1C82"/>
    <w:rsid w:val="000B2490"/>
    <w:rsid w:val="000B46D6"/>
    <w:rsid w:val="000B6502"/>
    <w:rsid w:val="000B75F1"/>
    <w:rsid w:val="000C00A2"/>
    <w:rsid w:val="000C131C"/>
    <w:rsid w:val="000C182D"/>
    <w:rsid w:val="000C3A95"/>
    <w:rsid w:val="000C766F"/>
    <w:rsid w:val="000D2A11"/>
    <w:rsid w:val="000D513A"/>
    <w:rsid w:val="000E6C64"/>
    <w:rsid w:val="000E7B51"/>
    <w:rsid w:val="00101D28"/>
    <w:rsid w:val="00102A7C"/>
    <w:rsid w:val="00107160"/>
    <w:rsid w:val="0011776D"/>
    <w:rsid w:val="001213BA"/>
    <w:rsid w:val="001224F9"/>
    <w:rsid w:val="00125250"/>
    <w:rsid w:val="00133AFC"/>
    <w:rsid w:val="0013404A"/>
    <w:rsid w:val="00135EBF"/>
    <w:rsid w:val="00146D4D"/>
    <w:rsid w:val="00155D26"/>
    <w:rsid w:val="00157168"/>
    <w:rsid w:val="00161BDA"/>
    <w:rsid w:val="001643F8"/>
    <w:rsid w:val="001654CE"/>
    <w:rsid w:val="00165537"/>
    <w:rsid w:val="00166088"/>
    <w:rsid w:val="001714AF"/>
    <w:rsid w:val="00173971"/>
    <w:rsid w:val="001827FA"/>
    <w:rsid w:val="001A0CB1"/>
    <w:rsid w:val="001B0209"/>
    <w:rsid w:val="001B3A6D"/>
    <w:rsid w:val="001C195B"/>
    <w:rsid w:val="001C1FD0"/>
    <w:rsid w:val="001C3CBF"/>
    <w:rsid w:val="001C559A"/>
    <w:rsid w:val="001D3842"/>
    <w:rsid w:val="001D6510"/>
    <w:rsid w:val="001D6D27"/>
    <w:rsid w:val="001D7710"/>
    <w:rsid w:val="001E1413"/>
    <w:rsid w:val="001E1E99"/>
    <w:rsid w:val="001F1CDE"/>
    <w:rsid w:val="00204F80"/>
    <w:rsid w:val="00205156"/>
    <w:rsid w:val="00212E6D"/>
    <w:rsid w:val="00216720"/>
    <w:rsid w:val="002205E3"/>
    <w:rsid w:val="00226F49"/>
    <w:rsid w:val="00231B00"/>
    <w:rsid w:val="00235BEF"/>
    <w:rsid w:val="00241C71"/>
    <w:rsid w:val="002465E5"/>
    <w:rsid w:val="002536C1"/>
    <w:rsid w:val="00266F16"/>
    <w:rsid w:val="00271E8B"/>
    <w:rsid w:val="002744AA"/>
    <w:rsid w:val="002827F0"/>
    <w:rsid w:val="00283A8B"/>
    <w:rsid w:val="00284241"/>
    <w:rsid w:val="002842E9"/>
    <w:rsid w:val="0029528D"/>
    <w:rsid w:val="002A5FB5"/>
    <w:rsid w:val="002A6D0B"/>
    <w:rsid w:val="002A72CA"/>
    <w:rsid w:val="002C3204"/>
    <w:rsid w:val="002C46B5"/>
    <w:rsid w:val="002D02F8"/>
    <w:rsid w:val="002D3A9D"/>
    <w:rsid w:val="002D6407"/>
    <w:rsid w:val="002D7866"/>
    <w:rsid w:val="002E0ED4"/>
    <w:rsid w:val="002F17F3"/>
    <w:rsid w:val="002F3707"/>
    <w:rsid w:val="002F79D0"/>
    <w:rsid w:val="003037CD"/>
    <w:rsid w:val="00305AB4"/>
    <w:rsid w:val="00305BD2"/>
    <w:rsid w:val="00305CFD"/>
    <w:rsid w:val="00315C66"/>
    <w:rsid w:val="00323FB3"/>
    <w:rsid w:val="003313AC"/>
    <w:rsid w:val="00343A6C"/>
    <w:rsid w:val="003464AB"/>
    <w:rsid w:val="00347997"/>
    <w:rsid w:val="0035304F"/>
    <w:rsid w:val="00362448"/>
    <w:rsid w:val="00365C6C"/>
    <w:rsid w:val="00374DF6"/>
    <w:rsid w:val="00376C33"/>
    <w:rsid w:val="003777D4"/>
    <w:rsid w:val="00381969"/>
    <w:rsid w:val="00382D6A"/>
    <w:rsid w:val="00387D28"/>
    <w:rsid w:val="003907E9"/>
    <w:rsid w:val="003920A7"/>
    <w:rsid w:val="00393640"/>
    <w:rsid w:val="003A414B"/>
    <w:rsid w:val="003A4989"/>
    <w:rsid w:val="003A4D99"/>
    <w:rsid w:val="003A6BB8"/>
    <w:rsid w:val="003A6C94"/>
    <w:rsid w:val="003B009A"/>
    <w:rsid w:val="003D01BF"/>
    <w:rsid w:val="003D03CD"/>
    <w:rsid w:val="003F1B5A"/>
    <w:rsid w:val="00404435"/>
    <w:rsid w:val="00412A35"/>
    <w:rsid w:val="004165EF"/>
    <w:rsid w:val="004260A7"/>
    <w:rsid w:val="004378AE"/>
    <w:rsid w:val="0044429F"/>
    <w:rsid w:val="0044476A"/>
    <w:rsid w:val="004460F6"/>
    <w:rsid w:val="00455152"/>
    <w:rsid w:val="0047005D"/>
    <w:rsid w:val="00473094"/>
    <w:rsid w:val="004779A0"/>
    <w:rsid w:val="00491254"/>
    <w:rsid w:val="00495FBA"/>
    <w:rsid w:val="004A3AE0"/>
    <w:rsid w:val="004A4AED"/>
    <w:rsid w:val="004A5B2C"/>
    <w:rsid w:val="004C3ADC"/>
    <w:rsid w:val="004D0DFE"/>
    <w:rsid w:val="004D3B12"/>
    <w:rsid w:val="004E0BFA"/>
    <w:rsid w:val="004E1CAF"/>
    <w:rsid w:val="004E3190"/>
    <w:rsid w:val="004E65DD"/>
    <w:rsid w:val="004F02D3"/>
    <w:rsid w:val="004F47EF"/>
    <w:rsid w:val="005025DC"/>
    <w:rsid w:val="00506E1F"/>
    <w:rsid w:val="00511178"/>
    <w:rsid w:val="0051127F"/>
    <w:rsid w:val="00514AA8"/>
    <w:rsid w:val="005222A0"/>
    <w:rsid w:val="00525C41"/>
    <w:rsid w:val="00527DAD"/>
    <w:rsid w:val="005308DA"/>
    <w:rsid w:val="00530C3B"/>
    <w:rsid w:val="005366CD"/>
    <w:rsid w:val="00536D23"/>
    <w:rsid w:val="005377BE"/>
    <w:rsid w:val="005378C6"/>
    <w:rsid w:val="00542754"/>
    <w:rsid w:val="00544675"/>
    <w:rsid w:val="00544D93"/>
    <w:rsid w:val="00544EDB"/>
    <w:rsid w:val="00550F47"/>
    <w:rsid w:val="0055343C"/>
    <w:rsid w:val="0055714B"/>
    <w:rsid w:val="00557844"/>
    <w:rsid w:val="00563119"/>
    <w:rsid w:val="0057230D"/>
    <w:rsid w:val="005747DF"/>
    <w:rsid w:val="0057506D"/>
    <w:rsid w:val="005820E6"/>
    <w:rsid w:val="00586D10"/>
    <w:rsid w:val="005A3878"/>
    <w:rsid w:val="005B2CF8"/>
    <w:rsid w:val="005B53E5"/>
    <w:rsid w:val="005B55C3"/>
    <w:rsid w:val="005C5B84"/>
    <w:rsid w:val="005D006B"/>
    <w:rsid w:val="005D229A"/>
    <w:rsid w:val="005D3772"/>
    <w:rsid w:val="005D51D6"/>
    <w:rsid w:val="005D69E9"/>
    <w:rsid w:val="005E0442"/>
    <w:rsid w:val="005E0E7C"/>
    <w:rsid w:val="005E2C7C"/>
    <w:rsid w:val="005E332B"/>
    <w:rsid w:val="005E3818"/>
    <w:rsid w:val="005E3C4B"/>
    <w:rsid w:val="005E681D"/>
    <w:rsid w:val="005F2BFA"/>
    <w:rsid w:val="005F5613"/>
    <w:rsid w:val="0060337E"/>
    <w:rsid w:val="00606C23"/>
    <w:rsid w:val="0060708B"/>
    <w:rsid w:val="0061321F"/>
    <w:rsid w:val="006132E2"/>
    <w:rsid w:val="00617509"/>
    <w:rsid w:val="0062290E"/>
    <w:rsid w:val="006259BC"/>
    <w:rsid w:val="006265D7"/>
    <w:rsid w:val="00627B2B"/>
    <w:rsid w:val="00632DF3"/>
    <w:rsid w:val="00632E09"/>
    <w:rsid w:val="00640062"/>
    <w:rsid w:val="00643FFF"/>
    <w:rsid w:val="006511E8"/>
    <w:rsid w:val="0065283B"/>
    <w:rsid w:val="006720F3"/>
    <w:rsid w:val="00675AC6"/>
    <w:rsid w:val="0067747F"/>
    <w:rsid w:val="00683CC4"/>
    <w:rsid w:val="00687932"/>
    <w:rsid w:val="00691CAC"/>
    <w:rsid w:val="00696C26"/>
    <w:rsid w:val="006B18EE"/>
    <w:rsid w:val="006B21DA"/>
    <w:rsid w:val="006B69ED"/>
    <w:rsid w:val="006C44D6"/>
    <w:rsid w:val="006C4F70"/>
    <w:rsid w:val="006D1AA2"/>
    <w:rsid w:val="006D59C9"/>
    <w:rsid w:val="006D70EB"/>
    <w:rsid w:val="006F0190"/>
    <w:rsid w:val="006F72EC"/>
    <w:rsid w:val="00704A3E"/>
    <w:rsid w:val="00715B4D"/>
    <w:rsid w:val="00717FD0"/>
    <w:rsid w:val="00721FAB"/>
    <w:rsid w:val="00723408"/>
    <w:rsid w:val="00725E04"/>
    <w:rsid w:val="0073292C"/>
    <w:rsid w:val="00741534"/>
    <w:rsid w:val="007443F2"/>
    <w:rsid w:val="0074462A"/>
    <w:rsid w:val="00745F2E"/>
    <w:rsid w:val="00747507"/>
    <w:rsid w:val="00747CF2"/>
    <w:rsid w:val="0075460D"/>
    <w:rsid w:val="00757947"/>
    <w:rsid w:val="00774234"/>
    <w:rsid w:val="00775ED4"/>
    <w:rsid w:val="00780DE2"/>
    <w:rsid w:val="00786017"/>
    <w:rsid w:val="0079007A"/>
    <w:rsid w:val="00790D8E"/>
    <w:rsid w:val="007941C5"/>
    <w:rsid w:val="0079434B"/>
    <w:rsid w:val="00794630"/>
    <w:rsid w:val="00795FAD"/>
    <w:rsid w:val="007A1F8A"/>
    <w:rsid w:val="007A2DDC"/>
    <w:rsid w:val="007A40EF"/>
    <w:rsid w:val="007B6378"/>
    <w:rsid w:val="007E0CCE"/>
    <w:rsid w:val="007E5072"/>
    <w:rsid w:val="007F12AA"/>
    <w:rsid w:val="00801433"/>
    <w:rsid w:val="0080498E"/>
    <w:rsid w:val="008059BE"/>
    <w:rsid w:val="00807256"/>
    <w:rsid w:val="0081399D"/>
    <w:rsid w:val="00823D84"/>
    <w:rsid w:val="00832287"/>
    <w:rsid w:val="00833858"/>
    <w:rsid w:val="0083702D"/>
    <w:rsid w:val="00844CC3"/>
    <w:rsid w:val="00847A65"/>
    <w:rsid w:val="00852373"/>
    <w:rsid w:val="00853153"/>
    <w:rsid w:val="0086466D"/>
    <w:rsid w:val="00865C2F"/>
    <w:rsid w:val="00870EA1"/>
    <w:rsid w:val="008736CC"/>
    <w:rsid w:val="00880312"/>
    <w:rsid w:val="00881566"/>
    <w:rsid w:val="008820F7"/>
    <w:rsid w:val="00883281"/>
    <w:rsid w:val="00884CE3"/>
    <w:rsid w:val="008865C5"/>
    <w:rsid w:val="00892275"/>
    <w:rsid w:val="008A5196"/>
    <w:rsid w:val="008A7313"/>
    <w:rsid w:val="008A7788"/>
    <w:rsid w:val="008B0D45"/>
    <w:rsid w:val="008B2170"/>
    <w:rsid w:val="008B51C6"/>
    <w:rsid w:val="008B570E"/>
    <w:rsid w:val="008C2F46"/>
    <w:rsid w:val="008C7C3D"/>
    <w:rsid w:val="008D1AB5"/>
    <w:rsid w:val="008D631F"/>
    <w:rsid w:val="008E0F08"/>
    <w:rsid w:val="008E4190"/>
    <w:rsid w:val="008E64B1"/>
    <w:rsid w:val="00900248"/>
    <w:rsid w:val="00901737"/>
    <w:rsid w:val="00901D36"/>
    <w:rsid w:val="009035A9"/>
    <w:rsid w:val="00905464"/>
    <w:rsid w:val="00926D6A"/>
    <w:rsid w:val="00943DDE"/>
    <w:rsid w:val="00944ED3"/>
    <w:rsid w:val="0094532D"/>
    <w:rsid w:val="009464EC"/>
    <w:rsid w:val="00947FDB"/>
    <w:rsid w:val="00954E58"/>
    <w:rsid w:val="009619C5"/>
    <w:rsid w:val="009657CD"/>
    <w:rsid w:val="009737BA"/>
    <w:rsid w:val="00981408"/>
    <w:rsid w:val="009833AD"/>
    <w:rsid w:val="009901B6"/>
    <w:rsid w:val="00992CEA"/>
    <w:rsid w:val="00995827"/>
    <w:rsid w:val="009966AA"/>
    <w:rsid w:val="009A415E"/>
    <w:rsid w:val="009B57DE"/>
    <w:rsid w:val="009C4007"/>
    <w:rsid w:val="009C5861"/>
    <w:rsid w:val="009C7577"/>
    <w:rsid w:val="009C78E9"/>
    <w:rsid w:val="009D1F86"/>
    <w:rsid w:val="009D583A"/>
    <w:rsid w:val="009E10D7"/>
    <w:rsid w:val="009E5161"/>
    <w:rsid w:val="009E691C"/>
    <w:rsid w:val="009F27AB"/>
    <w:rsid w:val="009F7055"/>
    <w:rsid w:val="00A12ADE"/>
    <w:rsid w:val="00A17885"/>
    <w:rsid w:val="00A219F2"/>
    <w:rsid w:val="00A22A93"/>
    <w:rsid w:val="00A22AD7"/>
    <w:rsid w:val="00A241A0"/>
    <w:rsid w:val="00A245F2"/>
    <w:rsid w:val="00A247D2"/>
    <w:rsid w:val="00A31CAE"/>
    <w:rsid w:val="00A36D21"/>
    <w:rsid w:val="00A406D7"/>
    <w:rsid w:val="00A40EC7"/>
    <w:rsid w:val="00A41512"/>
    <w:rsid w:val="00A449B7"/>
    <w:rsid w:val="00A50AEE"/>
    <w:rsid w:val="00A50BF9"/>
    <w:rsid w:val="00A51628"/>
    <w:rsid w:val="00A62977"/>
    <w:rsid w:val="00A712C3"/>
    <w:rsid w:val="00A761CF"/>
    <w:rsid w:val="00A846D9"/>
    <w:rsid w:val="00A9181D"/>
    <w:rsid w:val="00A92352"/>
    <w:rsid w:val="00AA0DC8"/>
    <w:rsid w:val="00AA73A9"/>
    <w:rsid w:val="00AB2086"/>
    <w:rsid w:val="00AB2357"/>
    <w:rsid w:val="00AB4FCC"/>
    <w:rsid w:val="00AB6C0F"/>
    <w:rsid w:val="00AB7AA1"/>
    <w:rsid w:val="00AC6F56"/>
    <w:rsid w:val="00AC7F62"/>
    <w:rsid w:val="00AD5368"/>
    <w:rsid w:val="00AE1676"/>
    <w:rsid w:val="00AE40A5"/>
    <w:rsid w:val="00AE617F"/>
    <w:rsid w:val="00AE7570"/>
    <w:rsid w:val="00AF47B9"/>
    <w:rsid w:val="00B013FD"/>
    <w:rsid w:val="00B07B80"/>
    <w:rsid w:val="00B1500E"/>
    <w:rsid w:val="00B17B08"/>
    <w:rsid w:val="00B3586B"/>
    <w:rsid w:val="00B35EAE"/>
    <w:rsid w:val="00B36437"/>
    <w:rsid w:val="00B4765D"/>
    <w:rsid w:val="00B52CD1"/>
    <w:rsid w:val="00B54278"/>
    <w:rsid w:val="00B5695A"/>
    <w:rsid w:val="00B63B20"/>
    <w:rsid w:val="00B75E66"/>
    <w:rsid w:val="00B81EB2"/>
    <w:rsid w:val="00B860DF"/>
    <w:rsid w:val="00B86595"/>
    <w:rsid w:val="00B90BD5"/>
    <w:rsid w:val="00B93200"/>
    <w:rsid w:val="00BA04EC"/>
    <w:rsid w:val="00BA0F7E"/>
    <w:rsid w:val="00BB0515"/>
    <w:rsid w:val="00BB0BA6"/>
    <w:rsid w:val="00BB113D"/>
    <w:rsid w:val="00BB1E39"/>
    <w:rsid w:val="00BB2779"/>
    <w:rsid w:val="00BB548C"/>
    <w:rsid w:val="00BB7112"/>
    <w:rsid w:val="00BC101E"/>
    <w:rsid w:val="00BC5EA2"/>
    <w:rsid w:val="00BD2AC7"/>
    <w:rsid w:val="00BE1BC5"/>
    <w:rsid w:val="00BF1870"/>
    <w:rsid w:val="00BF2B6A"/>
    <w:rsid w:val="00BF3BDD"/>
    <w:rsid w:val="00BF75BA"/>
    <w:rsid w:val="00BF787D"/>
    <w:rsid w:val="00C05727"/>
    <w:rsid w:val="00C05996"/>
    <w:rsid w:val="00C144A3"/>
    <w:rsid w:val="00C165AB"/>
    <w:rsid w:val="00C20E4B"/>
    <w:rsid w:val="00C21171"/>
    <w:rsid w:val="00C25545"/>
    <w:rsid w:val="00C425E9"/>
    <w:rsid w:val="00C44A12"/>
    <w:rsid w:val="00C467E0"/>
    <w:rsid w:val="00C47D6A"/>
    <w:rsid w:val="00C53B38"/>
    <w:rsid w:val="00C63FD9"/>
    <w:rsid w:val="00C72F49"/>
    <w:rsid w:val="00C74831"/>
    <w:rsid w:val="00C76432"/>
    <w:rsid w:val="00C80733"/>
    <w:rsid w:val="00C82EAA"/>
    <w:rsid w:val="00C936F3"/>
    <w:rsid w:val="00CA6701"/>
    <w:rsid w:val="00CB22B3"/>
    <w:rsid w:val="00CB2BEC"/>
    <w:rsid w:val="00CC2A26"/>
    <w:rsid w:val="00CC6B57"/>
    <w:rsid w:val="00CC6E45"/>
    <w:rsid w:val="00CD1509"/>
    <w:rsid w:val="00CD1864"/>
    <w:rsid w:val="00CD2579"/>
    <w:rsid w:val="00CD3E47"/>
    <w:rsid w:val="00CD3FC7"/>
    <w:rsid w:val="00CD7EF3"/>
    <w:rsid w:val="00CE73DD"/>
    <w:rsid w:val="00CF0D16"/>
    <w:rsid w:val="00D01FCF"/>
    <w:rsid w:val="00D04F40"/>
    <w:rsid w:val="00D1038A"/>
    <w:rsid w:val="00D200C5"/>
    <w:rsid w:val="00D220A9"/>
    <w:rsid w:val="00D238FA"/>
    <w:rsid w:val="00D23E75"/>
    <w:rsid w:val="00D419B2"/>
    <w:rsid w:val="00D4776D"/>
    <w:rsid w:val="00D6051D"/>
    <w:rsid w:val="00D60CFF"/>
    <w:rsid w:val="00D70B66"/>
    <w:rsid w:val="00D73CA2"/>
    <w:rsid w:val="00D76ACE"/>
    <w:rsid w:val="00D77149"/>
    <w:rsid w:val="00D86C15"/>
    <w:rsid w:val="00D95FE9"/>
    <w:rsid w:val="00D95FF8"/>
    <w:rsid w:val="00D97F52"/>
    <w:rsid w:val="00DA161A"/>
    <w:rsid w:val="00DA7EFA"/>
    <w:rsid w:val="00DB354B"/>
    <w:rsid w:val="00DB4B17"/>
    <w:rsid w:val="00DC1DBD"/>
    <w:rsid w:val="00DC1F4D"/>
    <w:rsid w:val="00DC53E3"/>
    <w:rsid w:val="00DE123A"/>
    <w:rsid w:val="00DE1BA3"/>
    <w:rsid w:val="00DE4D46"/>
    <w:rsid w:val="00E02802"/>
    <w:rsid w:val="00E02E59"/>
    <w:rsid w:val="00E04FBA"/>
    <w:rsid w:val="00E05510"/>
    <w:rsid w:val="00E0705B"/>
    <w:rsid w:val="00E071C8"/>
    <w:rsid w:val="00E13427"/>
    <w:rsid w:val="00E13AB3"/>
    <w:rsid w:val="00E14BE8"/>
    <w:rsid w:val="00E220B3"/>
    <w:rsid w:val="00E26249"/>
    <w:rsid w:val="00E272A8"/>
    <w:rsid w:val="00E34F7E"/>
    <w:rsid w:val="00E35099"/>
    <w:rsid w:val="00E37545"/>
    <w:rsid w:val="00E40F1A"/>
    <w:rsid w:val="00E5474D"/>
    <w:rsid w:val="00E54CFC"/>
    <w:rsid w:val="00E5603A"/>
    <w:rsid w:val="00E60A57"/>
    <w:rsid w:val="00E63A2B"/>
    <w:rsid w:val="00E64959"/>
    <w:rsid w:val="00E661A0"/>
    <w:rsid w:val="00E66D42"/>
    <w:rsid w:val="00E70D37"/>
    <w:rsid w:val="00E7140F"/>
    <w:rsid w:val="00E779D9"/>
    <w:rsid w:val="00E81D22"/>
    <w:rsid w:val="00E8409F"/>
    <w:rsid w:val="00E85E79"/>
    <w:rsid w:val="00E959FC"/>
    <w:rsid w:val="00EA0E6A"/>
    <w:rsid w:val="00EA5D93"/>
    <w:rsid w:val="00EB1458"/>
    <w:rsid w:val="00EC686D"/>
    <w:rsid w:val="00ED3978"/>
    <w:rsid w:val="00EE017B"/>
    <w:rsid w:val="00EE2E7D"/>
    <w:rsid w:val="00EF03CC"/>
    <w:rsid w:val="00EF3D83"/>
    <w:rsid w:val="00EF65D5"/>
    <w:rsid w:val="00F03987"/>
    <w:rsid w:val="00F0420F"/>
    <w:rsid w:val="00F12DCD"/>
    <w:rsid w:val="00F14443"/>
    <w:rsid w:val="00F144A1"/>
    <w:rsid w:val="00F17611"/>
    <w:rsid w:val="00F208B2"/>
    <w:rsid w:val="00F24354"/>
    <w:rsid w:val="00F31439"/>
    <w:rsid w:val="00F336D2"/>
    <w:rsid w:val="00F42440"/>
    <w:rsid w:val="00F45915"/>
    <w:rsid w:val="00F477A0"/>
    <w:rsid w:val="00F51AB4"/>
    <w:rsid w:val="00F51BCB"/>
    <w:rsid w:val="00F57B08"/>
    <w:rsid w:val="00F614B6"/>
    <w:rsid w:val="00F61D9C"/>
    <w:rsid w:val="00F65AC9"/>
    <w:rsid w:val="00F67032"/>
    <w:rsid w:val="00F706F0"/>
    <w:rsid w:val="00F7086B"/>
    <w:rsid w:val="00F8523F"/>
    <w:rsid w:val="00F86DA9"/>
    <w:rsid w:val="00FA10F7"/>
    <w:rsid w:val="00FA2CEB"/>
    <w:rsid w:val="00FA2F3F"/>
    <w:rsid w:val="00FA38B4"/>
    <w:rsid w:val="00FA47F6"/>
    <w:rsid w:val="00FA49E4"/>
    <w:rsid w:val="00FA6CF1"/>
    <w:rsid w:val="00FB03AE"/>
    <w:rsid w:val="00FB0566"/>
    <w:rsid w:val="00FB16CF"/>
    <w:rsid w:val="00FB2F1F"/>
    <w:rsid w:val="00FC67A9"/>
    <w:rsid w:val="00FD01AD"/>
    <w:rsid w:val="00FD0391"/>
    <w:rsid w:val="00FD4EED"/>
    <w:rsid w:val="00FD514F"/>
    <w:rsid w:val="00FD62D8"/>
    <w:rsid w:val="00FE1E96"/>
    <w:rsid w:val="00FE264A"/>
    <w:rsid w:val="00FE4CE7"/>
    <w:rsid w:val="00FE4D50"/>
    <w:rsid w:val="00FE7595"/>
    <w:rsid w:val="00FF2584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B7579"/>
  <w15:docId w15:val="{7D9D9028-2939-4C5E-81FB-66FDF786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A9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B3586B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BodyText2"/>
    <w:next w:val="BodyText"/>
    <w:qFormat/>
    <w:rsid w:val="00B1500E"/>
    <w:pPr>
      <w:widowControl/>
      <w:tabs>
        <w:tab w:val="left" w:pos="9900"/>
      </w:tabs>
      <w:outlineLvl w:val="1"/>
    </w:pPr>
    <w:rPr>
      <w:caps/>
      <w:szCs w:val="24"/>
    </w:rPr>
  </w:style>
  <w:style w:type="paragraph" w:styleId="Heading3">
    <w:name w:val="heading 3"/>
    <w:basedOn w:val="Normal"/>
    <w:next w:val="BodyText"/>
    <w:qFormat/>
    <w:rsid w:val="00B1500E"/>
    <w:pPr>
      <w:tabs>
        <w:tab w:val="left" w:pos="6390"/>
      </w:tabs>
      <w:ind w:right="108"/>
      <w:outlineLvl w:val="2"/>
    </w:pPr>
    <w:rPr>
      <w:b/>
      <w:bCs/>
      <w:iCs/>
      <w:sz w:val="24"/>
      <w:szCs w:val="24"/>
    </w:rPr>
  </w:style>
  <w:style w:type="paragraph" w:styleId="Heading4">
    <w:name w:val="heading 4"/>
    <w:basedOn w:val="HeadingBase"/>
    <w:next w:val="BodyText"/>
    <w:qFormat/>
    <w:rsid w:val="00B3586B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B3586B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B3586B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3586B"/>
    <w:pPr>
      <w:keepNext/>
      <w:ind w:left="180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B3586B"/>
    <w:pPr>
      <w:keepNext/>
      <w:widowControl w:val="0"/>
      <w:ind w:left="1872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3586B"/>
    <w:pPr>
      <w:keepNext/>
      <w:widowControl w:val="0"/>
      <w:ind w:left="1872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B3586B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B3586B"/>
    <w:pPr>
      <w:spacing w:after="220" w:line="240" w:lineRule="atLeast"/>
    </w:pPr>
  </w:style>
  <w:style w:type="paragraph" w:customStyle="1" w:styleId="HeaderBase">
    <w:name w:val="Header Base"/>
    <w:basedOn w:val="Normal"/>
    <w:rsid w:val="00B3586B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B3586B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B3586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B3586B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B3586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B3586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link w:val="AchievementChar"/>
    <w:rsid w:val="00B3586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B3586B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e">
    <w:name w:val="Date"/>
    <w:basedOn w:val="BodyText"/>
    <w:rsid w:val="00B3586B"/>
    <w:pPr>
      <w:keepNext/>
    </w:pPr>
  </w:style>
  <w:style w:type="paragraph" w:customStyle="1" w:styleId="CityState">
    <w:name w:val="City/State"/>
    <w:basedOn w:val="BodyText"/>
    <w:next w:val="BodyText"/>
    <w:rsid w:val="00B3586B"/>
    <w:pPr>
      <w:keepNext/>
    </w:pPr>
  </w:style>
  <w:style w:type="paragraph" w:customStyle="1" w:styleId="Institution">
    <w:name w:val="Institution"/>
    <w:basedOn w:val="Normal"/>
    <w:next w:val="Achievement"/>
    <w:rsid w:val="00B3586B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B3586B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B3586B"/>
  </w:style>
  <w:style w:type="paragraph" w:styleId="Footer">
    <w:name w:val="footer"/>
    <w:basedOn w:val="HeaderBase"/>
    <w:rsid w:val="00B3586B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B3586B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B3586B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B3586B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B3586B"/>
    <w:rPr>
      <w:sz w:val="24"/>
    </w:rPr>
  </w:style>
  <w:style w:type="character" w:styleId="Emphasis">
    <w:name w:val="Emphasis"/>
    <w:qFormat/>
    <w:rsid w:val="00B3586B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B3586B"/>
    <w:pPr>
      <w:ind w:left="720"/>
    </w:pPr>
  </w:style>
  <w:style w:type="character" w:customStyle="1" w:styleId="Job">
    <w:name w:val="Job"/>
    <w:basedOn w:val="DefaultParagraphFont"/>
    <w:rsid w:val="00B3586B"/>
  </w:style>
  <w:style w:type="paragraph" w:customStyle="1" w:styleId="PersonalData">
    <w:name w:val="Personal Data"/>
    <w:basedOn w:val="BodyText"/>
    <w:rsid w:val="00B3586B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B3586B"/>
    <w:pPr>
      <w:spacing w:before="60"/>
    </w:pPr>
  </w:style>
  <w:style w:type="paragraph" w:customStyle="1" w:styleId="NoTitle">
    <w:name w:val="No Title"/>
    <w:basedOn w:val="SectionTitle"/>
    <w:rsid w:val="00B3586B"/>
    <w:pPr>
      <w:pBdr>
        <w:bottom w:val="none" w:sz="0" w:space="0" w:color="auto"/>
      </w:pBdr>
    </w:pPr>
  </w:style>
  <w:style w:type="paragraph" w:customStyle="1" w:styleId="bullets">
    <w:name w:val="bullets"/>
    <w:basedOn w:val="PlainText"/>
    <w:rsid w:val="00B3586B"/>
    <w:pPr>
      <w:ind w:left="3150" w:hanging="270"/>
      <w:jc w:val="left"/>
    </w:pPr>
    <w:rPr>
      <w:rFonts w:ascii="Arial" w:eastAsia="Times" w:hAnsi="Arial" w:cs="Times New Roman"/>
    </w:rPr>
  </w:style>
  <w:style w:type="paragraph" w:customStyle="1" w:styleId="PersonalInfo">
    <w:name w:val="Personal Info"/>
    <w:basedOn w:val="Achievement"/>
    <w:next w:val="Achievement"/>
    <w:rsid w:val="00B3586B"/>
    <w:pPr>
      <w:spacing w:before="220"/>
      <w:ind w:left="245" w:hanging="245"/>
    </w:pPr>
  </w:style>
  <w:style w:type="paragraph" w:styleId="PlainText">
    <w:name w:val="Plain Text"/>
    <w:basedOn w:val="Normal"/>
    <w:rsid w:val="00B3586B"/>
    <w:rPr>
      <w:rFonts w:ascii="Courier New" w:hAnsi="Courier New" w:cs="Courier New"/>
      <w:sz w:val="20"/>
    </w:rPr>
  </w:style>
  <w:style w:type="paragraph" w:styleId="BodyTextIndent2">
    <w:name w:val="Body Text Indent 2"/>
    <w:basedOn w:val="Normal"/>
    <w:rsid w:val="00B3586B"/>
    <w:pPr>
      <w:ind w:left="2520"/>
    </w:pPr>
    <w:rPr>
      <w:sz w:val="21"/>
      <w:szCs w:val="21"/>
    </w:rPr>
  </w:style>
  <w:style w:type="paragraph" w:styleId="BodyText2">
    <w:name w:val="Body Text 2"/>
    <w:basedOn w:val="Normal"/>
    <w:link w:val="BodyText2Char"/>
    <w:rsid w:val="00B3586B"/>
    <w:pPr>
      <w:widowControl w:val="0"/>
    </w:pPr>
    <w:rPr>
      <w:b/>
      <w:sz w:val="24"/>
      <w:u w:val="single"/>
    </w:rPr>
  </w:style>
  <w:style w:type="paragraph" w:styleId="BodyTextIndent3">
    <w:name w:val="Body Text Indent 3"/>
    <w:basedOn w:val="Normal"/>
    <w:rsid w:val="00B3586B"/>
    <w:pPr>
      <w:ind w:left="2250" w:hanging="450"/>
    </w:pPr>
  </w:style>
  <w:style w:type="paragraph" w:styleId="ListParagraph">
    <w:name w:val="List Paragraph"/>
    <w:basedOn w:val="Normal"/>
    <w:qFormat/>
    <w:rsid w:val="00B3586B"/>
    <w:pPr>
      <w:spacing w:after="200" w:line="276" w:lineRule="auto"/>
      <w:ind w:left="720"/>
      <w:contextualSpacing/>
      <w:jc w:val="left"/>
    </w:pPr>
    <w:rPr>
      <w:rFonts w:ascii="Tw Cen MT" w:hAnsi="Tw Cen MT"/>
      <w:szCs w:val="22"/>
    </w:rPr>
  </w:style>
  <w:style w:type="paragraph" w:styleId="NormalWeb">
    <w:name w:val="Normal (Web)"/>
    <w:basedOn w:val="Normal"/>
    <w:rsid w:val="00B3586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 w:eastAsia="es-ES"/>
    </w:rPr>
  </w:style>
  <w:style w:type="character" w:styleId="CommentReference">
    <w:name w:val="annotation reference"/>
    <w:basedOn w:val="DefaultParagraphFont"/>
    <w:semiHidden/>
    <w:rsid w:val="00B358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35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B3586B"/>
    <w:rPr>
      <w:b/>
      <w:bCs/>
    </w:rPr>
  </w:style>
  <w:style w:type="paragraph" w:styleId="BalloonText">
    <w:name w:val="Balloon Text"/>
    <w:basedOn w:val="Normal"/>
    <w:semiHidden/>
    <w:rsid w:val="00B3586B"/>
    <w:rPr>
      <w:rFonts w:ascii="Tahoma" w:hAnsi="Tahoma" w:cs="Tahoma"/>
      <w:sz w:val="16"/>
      <w:szCs w:val="16"/>
    </w:rPr>
  </w:style>
  <w:style w:type="paragraph" w:customStyle="1" w:styleId="arialnarrow">
    <w:name w:val="arial narrow"/>
    <w:basedOn w:val="Achievement"/>
    <w:rsid w:val="00B3586B"/>
    <w:pPr>
      <w:tabs>
        <w:tab w:val="num" w:pos="1080"/>
      </w:tabs>
      <w:spacing w:after="0" w:line="240" w:lineRule="exact"/>
      <w:ind w:left="1080" w:right="245" w:hanging="360"/>
      <w:jc w:val="left"/>
    </w:pPr>
    <w:rPr>
      <w:rFonts w:ascii="Arial Narrow" w:hAnsi="Arial Narrow"/>
      <w:sz w:val="20"/>
    </w:rPr>
  </w:style>
  <w:style w:type="character" w:customStyle="1" w:styleId="text">
    <w:name w:val="text"/>
    <w:basedOn w:val="DefaultParagraphFont"/>
    <w:rsid w:val="00B3586B"/>
  </w:style>
  <w:style w:type="character" w:customStyle="1" w:styleId="klink">
    <w:name w:val="klink"/>
    <w:basedOn w:val="DefaultParagraphFont"/>
    <w:rsid w:val="00B3586B"/>
  </w:style>
  <w:style w:type="character" w:styleId="Hyperlink">
    <w:name w:val="Hyperlink"/>
    <w:basedOn w:val="DefaultParagraphFont"/>
    <w:rsid w:val="00E8409F"/>
    <w:rPr>
      <w:color w:val="0000FF"/>
      <w:u w:val="single"/>
    </w:rPr>
  </w:style>
  <w:style w:type="character" w:styleId="FollowedHyperlink">
    <w:name w:val="FollowedHyperlink"/>
    <w:basedOn w:val="DefaultParagraphFont"/>
    <w:rsid w:val="002C46B5"/>
    <w:rPr>
      <w:color w:val="800080"/>
      <w:u w:val="single"/>
    </w:rPr>
  </w:style>
  <w:style w:type="paragraph" w:customStyle="1" w:styleId="DateRange">
    <w:name w:val="Date Range"/>
    <w:basedOn w:val="Normal"/>
    <w:qFormat/>
    <w:rsid w:val="00376C33"/>
    <w:pPr>
      <w:tabs>
        <w:tab w:val="left" w:pos="7920"/>
      </w:tabs>
      <w:ind w:right="108" w:firstLine="720"/>
    </w:pPr>
    <w:rPr>
      <w:rFonts w:ascii="Arial Narrow" w:hAnsi="Arial Narrow"/>
      <w:bCs/>
      <w:i/>
      <w:iCs/>
      <w:sz w:val="20"/>
    </w:rPr>
  </w:style>
  <w:style w:type="paragraph" w:customStyle="1" w:styleId="mynormal">
    <w:name w:val="mynormal"/>
    <w:basedOn w:val="Achievement"/>
    <w:qFormat/>
    <w:rsid w:val="00F706F0"/>
    <w:pPr>
      <w:tabs>
        <w:tab w:val="num" w:pos="720"/>
        <w:tab w:val="left" w:pos="6480"/>
      </w:tabs>
      <w:spacing w:after="0" w:line="240" w:lineRule="auto"/>
      <w:ind w:left="720" w:right="245" w:hanging="360"/>
    </w:pPr>
    <w:rPr>
      <w:szCs w:val="22"/>
    </w:rPr>
  </w:style>
  <w:style w:type="character" w:customStyle="1" w:styleId="AchievementChar">
    <w:name w:val="Achievement Char"/>
    <w:basedOn w:val="DefaultParagraphFont"/>
    <w:link w:val="Achievement"/>
    <w:rsid w:val="00F706F0"/>
    <w:rPr>
      <w:rFonts w:ascii="Garamond" w:hAnsi="Garamond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E0705B"/>
    <w:rPr>
      <w:rFonts w:ascii="Garamond" w:hAnsi="Garamond"/>
    </w:rPr>
  </w:style>
  <w:style w:type="character" w:customStyle="1" w:styleId="BodyText2Char">
    <w:name w:val="Body Text 2 Char"/>
    <w:basedOn w:val="DefaultParagraphFont"/>
    <w:link w:val="BodyText2"/>
    <w:rsid w:val="00E0705B"/>
    <w:rPr>
      <w:rFonts w:ascii="Garamond" w:hAnsi="Garamond"/>
      <w:b/>
      <w:sz w:val="24"/>
      <w:u w:val="single"/>
    </w:rPr>
  </w:style>
  <w:style w:type="paragraph" w:customStyle="1" w:styleId="Index">
    <w:name w:val="Index"/>
    <w:basedOn w:val="Normal"/>
    <w:rsid w:val="00D95FF8"/>
    <w:pPr>
      <w:widowControl w:val="0"/>
      <w:suppressLineNumbers/>
      <w:suppressAutoHyphens/>
      <w:jc w:val="left"/>
    </w:pPr>
    <w:rPr>
      <w:rFonts w:ascii="Times New Roman" w:eastAsia="Lucida Sans Unicode" w:hAnsi="Times New Roman" w:cs="Tahoma"/>
      <w:kern w:val="1"/>
      <w:sz w:val="24"/>
      <w:szCs w:val="24"/>
    </w:rPr>
  </w:style>
  <w:style w:type="character" w:customStyle="1" w:styleId="apple-style-span">
    <w:name w:val="apple-style-span"/>
    <w:basedOn w:val="DefaultParagraphFont"/>
    <w:rsid w:val="002205E3"/>
  </w:style>
  <w:style w:type="table" w:styleId="TableGrid">
    <w:name w:val="Table Grid"/>
    <w:basedOn w:val="TableNormal"/>
    <w:uiPriority w:val="59"/>
    <w:rsid w:val="00BF78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FF63B0"/>
    <w:pPr>
      <w:jc w:val="both"/>
    </w:pPr>
    <w:rPr>
      <w:rFonts w:ascii="Garamond" w:hAnsi="Garamond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3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ltortoiseUSA?tab=reposito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97.80\TEMPLATE\Other%20Documents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1F946-2F58-4947-88A3-39BCF3FC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431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University of Pittsburgh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Michael Tran</dc:creator>
  <cp:lastModifiedBy>Alpha Kanein</cp:lastModifiedBy>
  <cp:revision>42</cp:revision>
  <cp:lastPrinted>2020-07-14T23:55:00Z</cp:lastPrinted>
  <dcterms:created xsi:type="dcterms:W3CDTF">2019-07-14T23:45:00Z</dcterms:created>
  <dcterms:modified xsi:type="dcterms:W3CDTF">2020-07-15T00:06:00Z</dcterms:modified>
</cp:coreProperties>
</file>