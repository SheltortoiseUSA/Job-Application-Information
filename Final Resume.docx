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64E213" w14:textId="7D41A83F" w:rsidR="005378C6" w:rsidRPr="005378C6" w:rsidRDefault="00EE017B" w:rsidP="005378C6">
      <w:pPr>
        <w:pStyle w:val="CompanyName"/>
        <w:spacing w:before="240"/>
        <w:jc w:val="center"/>
        <w:rPr>
          <w:szCs w:val="22"/>
        </w:rPr>
      </w:pPr>
      <w:r>
        <w:rPr>
          <w:szCs w:val="22"/>
        </w:rPr>
        <w:t>A recent University of Redlands Co</w:t>
      </w:r>
      <w:r w:rsidR="005A3878">
        <w:rPr>
          <w:szCs w:val="22"/>
        </w:rPr>
        <w:t>mputer Scienc</w:t>
      </w:r>
      <w:r w:rsidR="0060337E">
        <w:rPr>
          <w:szCs w:val="22"/>
        </w:rPr>
        <w:t>e graduate with strong proficiencies in</w:t>
      </w:r>
      <w:r w:rsidR="00BF1870">
        <w:rPr>
          <w:szCs w:val="22"/>
        </w:rPr>
        <w:t xml:space="preserve"> front-end programming, back-end development, Android, and web design</w:t>
      </w:r>
      <w:r w:rsidR="005378C6">
        <w:rPr>
          <w:szCs w:val="22"/>
        </w:rPr>
        <w:t xml:space="preserve"> </w:t>
      </w:r>
      <w:hyperlink r:id="rId8" w:history="1">
        <w:r w:rsidR="005378C6" w:rsidRPr="007E4351">
          <w:rPr>
            <w:rStyle w:val="Hyperlink"/>
            <w:szCs w:val="22"/>
          </w:rPr>
          <w:t>https://github.com/SheltortoiseUSA?tab=repositories</w:t>
        </w:r>
      </w:hyperlink>
    </w:p>
    <w:p w14:paraId="7A8D623B" w14:textId="77777777" w:rsidR="000B46D6" w:rsidRPr="00062A52" w:rsidRDefault="000B46D6" w:rsidP="000B46D6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Education</w:t>
      </w:r>
      <w:r w:rsidRPr="00062A52">
        <w:rPr>
          <w:sz w:val="26"/>
          <w:szCs w:val="26"/>
        </w:rPr>
        <w:tab/>
        <w:t xml:space="preserve"> </w:t>
      </w:r>
    </w:p>
    <w:p w14:paraId="1CFE638D" w14:textId="5D7E4794" w:rsidR="000B46D6" w:rsidRPr="008E0F08" w:rsidRDefault="000B46D6" w:rsidP="000B46D6">
      <w:pPr>
        <w:pStyle w:val="Heading3"/>
        <w:spacing w:before="60"/>
        <w:ind w:right="115"/>
        <w:jc w:val="left"/>
      </w:pPr>
      <w:r>
        <w:t>B</w:t>
      </w:r>
      <w:r w:rsidRPr="008E0F08">
        <w:t>.</w:t>
      </w:r>
      <w:r>
        <w:t>A. in Computer Science</w:t>
      </w:r>
      <w:r>
        <w:tab/>
      </w:r>
      <w:r>
        <w:tab/>
      </w:r>
      <w:r>
        <w:tab/>
        <w:t xml:space="preserve">        </w:t>
      </w:r>
      <w:r>
        <w:rPr>
          <w:sz w:val="22"/>
          <w:szCs w:val="22"/>
        </w:rPr>
        <w:t>June, 2019</w:t>
      </w:r>
    </w:p>
    <w:p w14:paraId="663DE446" w14:textId="6DEB4E02" w:rsidR="000B46D6" w:rsidRPr="00FB2F1F" w:rsidRDefault="000B46D6" w:rsidP="000B46D6">
      <w:pPr>
        <w:pStyle w:val="Heading3"/>
        <w:rPr>
          <w:lang w:val="it-IT"/>
        </w:rPr>
      </w:pPr>
      <w:r>
        <w:rPr>
          <w:lang w:val="it-IT"/>
        </w:rPr>
        <w:t xml:space="preserve">University of Redlands                                                         </w:t>
      </w:r>
      <w:r>
        <w:rPr>
          <w:lang w:val="it-IT"/>
        </w:rPr>
        <w:tab/>
        <w:t xml:space="preserve">               </w:t>
      </w:r>
      <w:r>
        <w:rPr>
          <w:sz w:val="22"/>
          <w:szCs w:val="22"/>
          <w:lang w:val="it-IT"/>
        </w:rPr>
        <w:t>Redlands, CA</w:t>
      </w:r>
    </w:p>
    <w:p w14:paraId="6F6B3947" w14:textId="38ACDEA9" w:rsidR="000B46D6" w:rsidRPr="00A9181D" w:rsidRDefault="000B46D6" w:rsidP="000B46D6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>
        <w:rPr>
          <w:b/>
          <w:szCs w:val="22"/>
        </w:rPr>
        <w:t xml:space="preserve">Honors: </w:t>
      </w:r>
      <w:r w:rsidR="00166088" w:rsidRPr="00166088">
        <w:rPr>
          <w:bCs/>
          <w:szCs w:val="22"/>
        </w:rPr>
        <w:t xml:space="preserve">Freshman </w:t>
      </w:r>
      <w:r w:rsidRPr="00166088">
        <w:rPr>
          <w:bCs/>
          <w:szCs w:val="22"/>
        </w:rPr>
        <w:t>Dean’s List</w:t>
      </w:r>
    </w:p>
    <w:p w14:paraId="5AE6C303" w14:textId="24F86F3E" w:rsidR="00A9181D" w:rsidRDefault="009E5161" w:rsidP="000B46D6">
      <w:pPr>
        <w:pStyle w:val="Achievement"/>
        <w:numPr>
          <w:ilvl w:val="0"/>
          <w:numId w:val="1"/>
        </w:numPr>
        <w:spacing w:after="0" w:line="240" w:lineRule="exact"/>
        <w:ind w:right="245"/>
        <w:rPr>
          <w:szCs w:val="22"/>
        </w:rPr>
      </w:pPr>
      <w:r w:rsidRPr="009E5161">
        <w:rPr>
          <w:b/>
          <w:bCs/>
          <w:szCs w:val="22"/>
        </w:rPr>
        <w:t>Concepts:</w:t>
      </w:r>
      <w:r>
        <w:rPr>
          <w:szCs w:val="22"/>
        </w:rPr>
        <w:t xml:space="preserve"> Polymorphism, Inheritance, Interfaces, OOP, Algorithms, </w:t>
      </w:r>
      <w:r w:rsidR="002A72CA">
        <w:rPr>
          <w:szCs w:val="22"/>
        </w:rPr>
        <w:t xml:space="preserve">Multithreading, </w:t>
      </w:r>
      <w:r>
        <w:rPr>
          <w:szCs w:val="22"/>
        </w:rPr>
        <w:t>and Overloading</w:t>
      </w:r>
    </w:p>
    <w:p w14:paraId="7F554150" w14:textId="77777777" w:rsidR="0060337E" w:rsidRPr="00EF3D83" w:rsidRDefault="0060337E" w:rsidP="0060337E">
      <w:pPr>
        <w:pStyle w:val="Heading2"/>
        <w:spacing w:before="200"/>
        <w:rPr>
          <w:b w:val="0"/>
          <w:sz w:val="12"/>
          <w:szCs w:val="12"/>
        </w:rPr>
      </w:pPr>
      <w:r>
        <w:rPr>
          <w:sz w:val="26"/>
          <w:szCs w:val="26"/>
        </w:rPr>
        <w:t>skills</w:t>
      </w:r>
      <w:r w:rsidRPr="00062A52">
        <w:rPr>
          <w:sz w:val="26"/>
          <w:szCs w:val="26"/>
        </w:rPr>
        <w:tab/>
        <w:t xml:space="preserve"> </w:t>
      </w:r>
      <w:r>
        <w:rPr>
          <w:sz w:val="26"/>
          <w:szCs w:val="26"/>
        </w:rPr>
        <w:br/>
      </w:r>
    </w:p>
    <w:p w14:paraId="04B79686" w14:textId="13730256" w:rsidR="0060337E" w:rsidRDefault="0060337E" w:rsidP="0060337E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>
        <w:rPr>
          <w:szCs w:val="22"/>
        </w:rPr>
        <w:t>Programming: + Java, C++, Python, HTML, XML, CSS, PHP, JavaScript</w:t>
      </w:r>
      <w:r w:rsidR="00362448">
        <w:rPr>
          <w:szCs w:val="22"/>
        </w:rPr>
        <w:t xml:space="preserve"> and SQL</w:t>
      </w:r>
    </w:p>
    <w:p w14:paraId="7259EFE6" w14:textId="14C41D96" w:rsidR="0060337E" w:rsidRPr="0060337E" w:rsidRDefault="0060337E" w:rsidP="0060337E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>
        <w:rPr>
          <w:szCs w:val="22"/>
        </w:rPr>
        <w:t xml:space="preserve">Software: + </w:t>
      </w:r>
      <w:r w:rsidR="001F1CDE">
        <w:rPr>
          <w:szCs w:val="22"/>
        </w:rPr>
        <w:t xml:space="preserve">GitHub, </w:t>
      </w:r>
      <w:r>
        <w:rPr>
          <w:szCs w:val="22"/>
        </w:rPr>
        <w:t>Illustrator, Photoshop, InDesign, Audacity, Premiere, Word, Excel, PowerPoint, Access, Android Studio, Animate, Atom, Eclipse and Code Blocks</w:t>
      </w:r>
      <w:bookmarkStart w:id="0" w:name="_GoBack"/>
      <w:bookmarkEnd w:id="0"/>
    </w:p>
    <w:p w14:paraId="2E5A7AC0" w14:textId="59DECEBB" w:rsidR="005D69E9" w:rsidRPr="00062A52" w:rsidRDefault="005D69E9" w:rsidP="005D69E9">
      <w:pPr>
        <w:pStyle w:val="Heading2"/>
        <w:spacing w:before="200"/>
        <w:rPr>
          <w:sz w:val="26"/>
          <w:szCs w:val="26"/>
        </w:rPr>
      </w:pPr>
      <w:r>
        <w:rPr>
          <w:sz w:val="26"/>
          <w:szCs w:val="26"/>
        </w:rPr>
        <w:t>Relevant Projects</w:t>
      </w:r>
      <w:r w:rsidRPr="00062A52">
        <w:rPr>
          <w:sz w:val="26"/>
          <w:szCs w:val="26"/>
        </w:rPr>
        <w:tab/>
      </w:r>
    </w:p>
    <w:p w14:paraId="58489E00" w14:textId="01B89A5D" w:rsidR="005D69E9" w:rsidRDefault="005D69E9" w:rsidP="005D69E9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Senior Capstone Project                                                 </w:t>
      </w:r>
      <w:r w:rsidR="002C3204">
        <w:rPr>
          <w:i/>
          <w:sz w:val="26"/>
          <w:szCs w:val="26"/>
        </w:rPr>
        <w:t xml:space="preserve">      </w:t>
      </w:r>
      <w:r w:rsidR="002C3204" w:rsidRPr="003A6BB8">
        <w:rPr>
          <w:sz w:val="22"/>
          <w:szCs w:val="22"/>
        </w:rPr>
        <w:t>January 2019 – April 2019</w:t>
      </w:r>
    </w:p>
    <w:p w14:paraId="74E24F32" w14:textId="75799D27" w:rsidR="005D69E9" w:rsidRDefault="005D69E9" w:rsidP="005D69E9">
      <w:pPr>
        <w:pStyle w:val="NoSpacing"/>
        <w:spacing w:after="60"/>
      </w:pPr>
      <w:r>
        <w:rPr>
          <w:b/>
          <w:sz w:val="24"/>
          <w:szCs w:val="24"/>
        </w:rPr>
        <w:t xml:space="preserve">University of Redlands </w:t>
      </w:r>
    </w:p>
    <w:p w14:paraId="1654A6AF" w14:textId="617FBF29" w:rsidR="00AB2357" w:rsidRDefault="007A40EF" w:rsidP="005D69E9">
      <w:pPr>
        <w:pStyle w:val="NoSpacing"/>
        <w:numPr>
          <w:ilvl w:val="0"/>
          <w:numId w:val="4"/>
        </w:numPr>
      </w:pPr>
      <w:r>
        <w:t>Designed and built</w:t>
      </w:r>
      <w:r w:rsidR="00AB2357">
        <w:t xml:space="preserve"> a fully functional Android App </w:t>
      </w:r>
      <w:r w:rsidR="006132E2">
        <w:t>based on a self-invented turn based strategy board game utilizing Java and XML languages</w:t>
      </w:r>
    </w:p>
    <w:p w14:paraId="45BA674B" w14:textId="5B4CC420" w:rsidR="006132E2" w:rsidRDefault="00F477A0" w:rsidP="005D69E9">
      <w:pPr>
        <w:pStyle w:val="NoSpacing"/>
        <w:numPr>
          <w:ilvl w:val="0"/>
          <w:numId w:val="4"/>
        </w:numPr>
      </w:pPr>
      <w:r>
        <w:t>Successfully navigated all process</w:t>
      </w:r>
      <w:r w:rsidR="00BF1870">
        <w:t xml:space="preserve"> </w:t>
      </w:r>
      <w:r>
        <w:t>within a 4-month time frame, including user analytics, UML diagrams, data management, GUIs, use</w:t>
      </w:r>
      <w:r w:rsidR="00BF1870">
        <w:t>-</w:t>
      </w:r>
      <w:r>
        <w:t xml:space="preserve">case scenarios, performance testing, and </w:t>
      </w:r>
      <w:proofErr w:type="spellStart"/>
      <w:r>
        <w:t>Github</w:t>
      </w:r>
      <w:proofErr w:type="spellEnd"/>
      <w:r>
        <w:t xml:space="preserve"> deployment</w:t>
      </w:r>
    </w:p>
    <w:p w14:paraId="019710B0" w14:textId="2F5161BD" w:rsidR="00F477A0" w:rsidRDefault="00F477A0" w:rsidP="005D69E9">
      <w:pPr>
        <w:pStyle w:val="NoSpacing"/>
        <w:numPr>
          <w:ilvl w:val="0"/>
          <w:numId w:val="4"/>
        </w:numPr>
      </w:pPr>
      <w:r>
        <w:t xml:space="preserve">Developed architecture for controller model view, menu navigation, static options panels, </w:t>
      </w:r>
      <w:proofErr w:type="spellStart"/>
      <w:r w:rsidR="00BF1870">
        <w:t>vritual</w:t>
      </w:r>
      <w:proofErr w:type="spellEnd"/>
      <w:r w:rsidR="00BF1870">
        <w:t xml:space="preserve"> mapping, scale gesture detection, and panning gesture detection</w:t>
      </w:r>
    </w:p>
    <w:p w14:paraId="3DD67298" w14:textId="182E5145" w:rsidR="00536D23" w:rsidRDefault="00F477A0" w:rsidP="00536D23">
      <w:pPr>
        <w:pStyle w:val="NoSpacing"/>
        <w:numPr>
          <w:ilvl w:val="0"/>
          <w:numId w:val="4"/>
        </w:numPr>
      </w:pPr>
      <w:r>
        <w:t xml:space="preserve">Project code: </w:t>
      </w:r>
      <w:hyperlink r:id="rId9" w:history="1">
        <w:r w:rsidR="00536D23" w:rsidRPr="00341255">
          <w:rPr>
            <w:rStyle w:val="Hyperlink"/>
          </w:rPr>
          <w:t>https://github.com/SheltoidUSA/UD-Boardgame-App</w:t>
        </w:r>
      </w:hyperlink>
    </w:p>
    <w:p w14:paraId="5A3CA294" w14:textId="77777777" w:rsidR="007A40EF" w:rsidRDefault="007A40EF" w:rsidP="007A40EF">
      <w:pPr>
        <w:pStyle w:val="NoSpacing"/>
      </w:pPr>
    </w:p>
    <w:p w14:paraId="6850E10B" w14:textId="46B77876" w:rsidR="007A40EF" w:rsidRDefault="00747507" w:rsidP="007A40EF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 xml:space="preserve">Timestamp Buddy App Project                     </w:t>
      </w:r>
      <w:r w:rsidR="007A40EF">
        <w:rPr>
          <w:i/>
          <w:sz w:val="26"/>
          <w:szCs w:val="26"/>
        </w:rPr>
        <w:t xml:space="preserve">                   </w:t>
      </w:r>
      <w:r>
        <w:rPr>
          <w:i/>
          <w:sz w:val="26"/>
          <w:szCs w:val="26"/>
        </w:rPr>
        <w:t xml:space="preserve"> </w:t>
      </w:r>
      <w:r w:rsidR="007A40EF">
        <w:rPr>
          <w:i/>
          <w:sz w:val="26"/>
          <w:szCs w:val="26"/>
        </w:rPr>
        <w:t xml:space="preserve">      </w:t>
      </w:r>
      <w:r w:rsidR="009F7055">
        <w:rPr>
          <w:sz w:val="22"/>
          <w:szCs w:val="22"/>
        </w:rPr>
        <w:t>April 2016</w:t>
      </w:r>
      <w:r w:rsidR="007A40EF" w:rsidRPr="009F7055">
        <w:rPr>
          <w:sz w:val="22"/>
          <w:szCs w:val="22"/>
        </w:rPr>
        <w:t xml:space="preserve"> – </w:t>
      </w:r>
      <w:r w:rsidR="009F7055">
        <w:rPr>
          <w:sz w:val="22"/>
          <w:szCs w:val="22"/>
        </w:rPr>
        <w:t>September 2016</w:t>
      </w:r>
    </w:p>
    <w:p w14:paraId="01D658F0" w14:textId="12DAF870" w:rsidR="007A40EF" w:rsidRDefault="007A40EF" w:rsidP="007A40EF">
      <w:pPr>
        <w:pStyle w:val="NoSpacing"/>
        <w:spacing w:after="60"/>
      </w:pPr>
      <w:r>
        <w:rPr>
          <w:b/>
          <w:sz w:val="24"/>
          <w:szCs w:val="24"/>
        </w:rPr>
        <w:t>University of Redlands</w:t>
      </w:r>
    </w:p>
    <w:p w14:paraId="400F2ED2" w14:textId="2D5A8863" w:rsidR="007A40EF" w:rsidRDefault="00747507" w:rsidP="007A40EF">
      <w:pPr>
        <w:pStyle w:val="NoSpacing"/>
        <w:numPr>
          <w:ilvl w:val="0"/>
          <w:numId w:val="4"/>
        </w:numPr>
      </w:pPr>
      <w:r>
        <w:t>Created an app</w:t>
      </w:r>
      <w:r w:rsidR="007A40EF">
        <w:t xml:space="preserve"> to log timestamps and dialogue based on user requests </w:t>
      </w:r>
      <w:r>
        <w:t xml:space="preserve">that enables users to extract </w:t>
      </w:r>
      <w:proofErr w:type="gramStart"/>
      <w:r>
        <w:t>particular video</w:t>
      </w:r>
      <w:proofErr w:type="gramEnd"/>
      <w:r>
        <w:t xml:space="preserve"> footage</w:t>
      </w:r>
      <w:r w:rsidR="00107160">
        <w:t xml:space="preserve"> quicker in post</w:t>
      </w:r>
    </w:p>
    <w:p w14:paraId="7CD568A0" w14:textId="052F0394" w:rsidR="007A40EF" w:rsidRDefault="00747507" w:rsidP="007A40EF">
      <w:pPr>
        <w:pStyle w:val="NoSpacing"/>
        <w:numPr>
          <w:ilvl w:val="0"/>
          <w:numId w:val="4"/>
        </w:numPr>
      </w:pPr>
      <w:r>
        <w:t>Successfully utilized Android Studio, Java</w:t>
      </w:r>
      <w:r w:rsidR="00D70B66">
        <w:t>,</w:t>
      </w:r>
      <w:r>
        <w:t xml:space="preserve"> and XML in developme</w:t>
      </w:r>
      <w:r w:rsidR="00107160">
        <w:t>n</w:t>
      </w:r>
      <w:r>
        <w:t>t</w:t>
      </w:r>
    </w:p>
    <w:p w14:paraId="7AB6C635" w14:textId="02F7AADF" w:rsidR="00536D23" w:rsidRDefault="00A9181D" w:rsidP="00536D23">
      <w:pPr>
        <w:pStyle w:val="NoSpacing"/>
        <w:numPr>
          <w:ilvl w:val="0"/>
          <w:numId w:val="4"/>
        </w:numPr>
      </w:pPr>
      <w:proofErr w:type="spellStart"/>
      <w:r>
        <w:t>Inflaters</w:t>
      </w:r>
      <w:proofErr w:type="spellEnd"/>
      <w:r w:rsidR="0080498E">
        <w:t xml:space="preserve">, Adapters, View, </w:t>
      </w:r>
      <w:r w:rsidR="00FA38B4">
        <w:t xml:space="preserve">Timestamp Items, and </w:t>
      </w:r>
      <w:r>
        <w:t>Item Population</w:t>
      </w:r>
      <w:r w:rsidR="009E5161">
        <w:t xml:space="preserve"> </w:t>
      </w:r>
    </w:p>
    <w:p w14:paraId="703FD75B" w14:textId="43F0749F" w:rsidR="00536D23" w:rsidRDefault="007A40EF" w:rsidP="00536D23">
      <w:pPr>
        <w:pStyle w:val="NoSpacing"/>
        <w:numPr>
          <w:ilvl w:val="0"/>
          <w:numId w:val="4"/>
        </w:numPr>
      </w:pPr>
      <w:r>
        <w:t xml:space="preserve">Project code: </w:t>
      </w:r>
      <w:hyperlink r:id="rId10" w:history="1">
        <w:r w:rsidR="00536D23" w:rsidRPr="00341255">
          <w:rPr>
            <w:rStyle w:val="Hyperlink"/>
          </w:rPr>
          <w:t>https://github.com/SheltoidUSA/MSB-Timestamp-App</w:t>
        </w:r>
      </w:hyperlink>
    </w:p>
    <w:p w14:paraId="419BF518" w14:textId="77777777" w:rsidR="00024007" w:rsidRPr="00062A52" w:rsidRDefault="00A761CF" w:rsidP="006F0190">
      <w:pPr>
        <w:pStyle w:val="Heading2"/>
        <w:spacing w:before="200"/>
        <w:rPr>
          <w:sz w:val="26"/>
          <w:szCs w:val="26"/>
        </w:rPr>
      </w:pPr>
      <w:r w:rsidRPr="00062A52">
        <w:rPr>
          <w:sz w:val="26"/>
          <w:szCs w:val="26"/>
        </w:rPr>
        <w:t>work experience</w:t>
      </w:r>
      <w:r w:rsidR="00024007" w:rsidRPr="00062A52">
        <w:rPr>
          <w:sz w:val="26"/>
          <w:szCs w:val="26"/>
        </w:rPr>
        <w:tab/>
      </w:r>
    </w:p>
    <w:p w14:paraId="17167403" w14:textId="500EB4EE" w:rsidR="00530C3B" w:rsidRDefault="000B46D6" w:rsidP="006F0190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>Theater Technical Assistant</w:t>
      </w:r>
      <w:r w:rsidR="00E64959">
        <w:rPr>
          <w:i/>
          <w:sz w:val="26"/>
          <w:szCs w:val="26"/>
        </w:rPr>
        <w:t xml:space="preserve">                           </w:t>
      </w:r>
      <w:r w:rsidR="00586D10">
        <w:rPr>
          <w:i/>
          <w:sz w:val="26"/>
          <w:szCs w:val="26"/>
        </w:rPr>
        <w:t xml:space="preserve">        </w:t>
      </w:r>
      <w:r>
        <w:rPr>
          <w:i/>
          <w:sz w:val="26"/>
          <w:szCs w:val="26"/>
        </w:rPr>
        <w:t xml:space="preserve">        </w:t>
      </w:r>
      <w:r w:rsidR="00A846D9">
        <w:rPr>
          <w:i/>
          <w:sz w:val="26"/>
          <w:szCs w:val="26"/>
        </w:rPr>
        <w:t xml:space="preserve"> </w:t>
      </w:r>
      <w:r w:rsidR="00BA0F7E">
        <w:rPr>
          <w:i/>
          <w:sz w:val="26"/>
          <w:szCs w:val="26"/>
        </w:rPr>
        <w:t xml:space="preserve">   </w:t>
      </w:r>
      <w:r>
        <w:rPr>
          <w:i/>
          <w:sz w:val="26"/>
          <w:szCs w:val="26"/>
        </w:rPr>
        <w:t xml:space="preserve"> </w:t>
      </w:r>
      <w:r w:rsidR="00BA0F7E">
        <w:rPr>
          <w:i/>
          <w:sz w:val="26"/>
          <w:szCs w:val="26"/>
        </w:rPr>
        <w:t xml:space="preserve"> </w:t>
      </w:r>
      <w:r w:rsidR="0055714B" w:rsidRPr="0055714B">
        <w:rPr>
          <w:sz w:val="22"/>
          <w:szCs w:val="22"/>
        </w:rPr>
        <w:t>Fall</w:t>
      </w:r>
      <w:r w:rsidRPr="0055714B">
        <w:rPr>
          <w:sz w:val="22"/>
          <w:szCs w:val="22"/>
        </w:rPr>
        <w:t xml:space="preserve"> </w:t>
      </w:r>
      <w:r w:rsidR="0055714B" w:rsidRPr="0055714B">
        <w:rPr>
          <w:sz w:val="22"/>
          <w:szCs w:val="22"/>
        </w:rPr>
        <w:t>&amp; Spring 2016-2019</w:t>
      </w:r>
    </w:p>
    <w:p w14:paraId="536D45D8" w14:textId="72E00FB7" w:rsidR="00FF63B0" w:rsidRDefault="000B46D6" w:rsidP="00A406D7">
      <w:pPr>
        <w:pStyle w:val="NoSpacing"/>
        <w:spacing w:after="60"/>
      </w:pPr>
      <w:r>
        <w:rPr>
          <w:b/>
          <w:sz w:val="24"/>
          <w:szCs w:val="24"/>
        </w:rPr>
        <w:t>University of Redlands</w:t>
      </w:r>
      <w:r w:rsidR="00FF63B0" w:rsidRPr="00FF63B0">
        <w:rPr>
          <w:b/>
          <w:sz w:val="24"/>
          <w:szCs w:val="24"/>
        </w:rPr>
        <w:t xml:space="preserve">                                                                     </w:t>
      </w:r>
      <w:r w:rsidR="00FF63B0">
        <w:rPr>
          <w:b/>
          <w:sz w:val="24"/>
          <w:szCs w:val="24"/>
        </w:rPr>
        <w:t xml:space="preserve"> </w:t>
      </w:r>
      <w:r w:rsidR="00D60CFF">
        <w:rPr>
          <w:b/>
          <w:sz w:val="24"/>
          <w:szCs w:val="24"/>
        </w:rPr>
        <w:t xml:space="preserve">          </w:t>
      </w:r>
      <w:r w:rsidR="006F019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</w:t>
      </w:r>
      <w:proofErr w:type="spellStart"/>
      <w:r>
        <w:rPr>
          <w:b/>
        </w:rPr>
        <w:t>Redlands</w:t>
      </w:r>
      <w:proofErr w:type="spellEnd"/>
      <w:r w:rsidR="00E64959">
        <w:rPr>
          <w:b/>
        </w:rPr>
        <w:t>,</w:t>
      </w:r>
      <w:r w:rsidR="006F0190">
        <w:rPr>
          <w:b/>
        </w:rPr>
        <w:t xml:space="preserve"> CA</w:t>
      </w:r>
    </w:p>
    <w:p w14:paraId="221D567F" w14:textId="0A9A34B6" w:rsidR="00CD7EF3" w:rsidRDefault="00FB16CF" w:rsidP="00CD7EF3">
      <w:pPr>
        <w:pStyle w:val="NoSpacing"/>
        <w:numPr>
          <w:ilvl w:val="0"/>
          <w:numId w:val="4"/>
        </w:numPr>
      </w:pPr>
      <w:r>
        <w:t>Built sets and assisted with hands-on theater construction projects</w:t>
      </w:r>
    </w:p>
    <w:p w14:paraId="7AC8F634" w14:textId="06196959" w:rsidR="00FB16CF" w:rsidRDefault="00FB16CF" w:rsidP="00CD7EF3">
      <w:pPr>
        <w:pStyle w:val="NoSpacing"/>
        <w:numPr>
          <w:ilvl w:val="0"/>
          <w:numId w:val="4"/>
        </w:numPr>
      </w:pPr>
      <w:r>
        <w:t xml:space="preserve">Utilized various skills such as </w:t>
      </w:r>
      <w:proofErr w:type="spellStart"/>
      <w:r>
        <w:t>capentry</w:t>
      </w:r>
      <w:proofErr w:type="spellEnd"/>
      <w:r>
        <w:t>, welding, painting and building to create stable set and prop pieces for the University of Redlands theater department</w:t>
      </w:r>
    </w:p>
    <w:p w14:paraId="44FA28FF" w14:textId="77777777" w:rsidR="00E60A57" w:rsidRPr="00E60A57" w:rsidRDefault="00E60A57" w:rsidP="003907E9">
      <w:pPr>
        <w:pStyle w:val="Achievement"/>
        <w:spacing w:after="0" w:line="240" w:lineRule="exact"/>
        <w:ind w:left="0" w:right="245" w:firstLine="0"/>
        <w:rPr>
          <w:szCs w:val="22"/>
        </w:rPr>
      </w:pPr>
    </w:p>
    <w:p w14:paraId="1B9E5DF8" w14:textId="194E8C8E" w:rsidR="00E64959" w:rsidRDefault="003A6BB8" w:rsidP="00E64959">
      <w:pPr>
        <w:pStyle w:val="Heading3"/>
        <w:tabs>
          <w:tab w:val="clear" w:pos="6390"/>
          <w:tab w:val="left" w:pos="6660"/>
        </w:tabs>
        <w:spacing w:before="80"/>
        <w:ind w:right="115"/>
        <w:rPr>
          <w:sz w:val="22"/>
          <w:szCs w:val="22"/>
        </w:rPr>
      </w:pPr>
      <w:r>
        <w:rPr>
          <w:i/>
          <w:sz w:val="26"/>
          <w:szCs w:val="26"/>
        </w:rPr>
        <w:t>Cash Handler</w:t>
      </w:r>
      <w:r w:rsidR="00E64959">
        <w:rPr>
          <w:i/>
          <w:sz w:val="26"/>
          <w:szCs w:val="26"/>
        </w:rPr>
        <w:t xml:space="preserve">                                                  </w:t>
      </w:r>
      <w:r>
        <w:rPr>
          <w:i/>
          <w:sz w:val="26"/>
          <w:szCs w:val="26"/>
        </w:rPr>
        <w:t xml:space="preserve">                 </w:t>
      </w:r>
      <w:r w:rsidR="00691CAC">
        <w:rPr>
          <w:i/>
          <w:sz w:val="26"/>
          <w:szCs w:val="26"/>
        </w:rPr>
        <w:tab/>
      </w:r>
      <w:r w:rsidR="00691CAC">
        <w:rPr>
          <w:i/>
          <w:sz w:val="26"/>
          <w:szCs w:val="26"/>
        </w:rPr>
        <w:tab/>
        <w:t xml:space="preserve">   </w:t>
      </w:r>
      <w:r w:rsidR="0055714B">
        <w:rPr>
          <w:sz w:val="22"/>
          <w:szCs w:val="22"/>
        </w:rPr>
        <w:t>Summer 2016 –</w:t>
      </w:r>
      <w:r>
        <w:rPr>
          <w:sz w:val="22"/>
          <w:szCs w:val="22"/>
        </w:rPr>
        <w:t xml:space="preserve"> 2019</w:t>
      </w:r>
    </w:p>
    <w:p w14:paraId="2587BB40" w14:textId="7CE1F9D1" w:rsidR="00E64959" w:rsidRDefault="003A6BB8" w:rsidP="00E64959">
      <w:pPr>
        <w:pStyle w:val="NoSpacing"/>
        <w:spacing w:after="60"/>
      </w:pPr>
      <w:r>
        <w:rPr>
          <w:b/>
          <w:sz w:val="24"/>
          <w:szCs w:val="24"/>
        </w:rPr>
        <w:t>Storm Stadium</w:t>
      </w:r>
      <w:r w:rsidR="00E64959" w:rsidRPr="00FF63B0">
        <w:rPr>
          <w:b/>
          <w:sz w:val="24"/>
          <w:szCs w:val="24"/>
        </w:rPr>
        <w:t xml:space="preserve">                                                                     </w:t>
      </w:r>
      <w:r w:rsidR="00E64959">
        <w:rPr>
          <w:b/>
          <w:sz w:val="24"/>
          <w:szCs w:val="24"/>
        </w:rPr>
        <w:t xml:space="preserve">                  </w:t>
      </w:r>
      <w:r>
        <w:rPr>
          <w:b/>
          <w:sz w:val="24"/>
          <w:szCs w:val="24"/>
        </w:rPr>
        <w:t xml:space="preserve">          </w:t>
      </w:r>
      <w:r>
        <w:rPr>
          <w:b/>
        </w:rPr>
        <w:t>Lake Elsinore</w:t>
      </w:r>
      <w:r w:rsidR="00E64959">
        <w:rPr>
          <w:b/>
        </w:rPr>
        <w:t>, CA</w:t>
      </w:r>
    </w:p>
    <w:p w14:paraId="63275D04" w14:textId="4D6AF513" w:rsidR="00E64959" w:rsidRDefault="001B0209" w:rsidP="00E64959">
      <w:pPr>
        <w:pStyle w:val="NoSpacing"/>
        <w:numPr>
          <w:ilvl w:val="0"/>
          <w:numId w:val="4"/>
        </w:numPr>
      </w:pPr>
      <w:r>
        <w:t xml:space="preserve">Handled cash payments for </w:t>
      </w:r>
      <w:r w:rsidR="00BA04EC">
        <w:t>customer parking at Lake Elsinore Storm minor league baseball games</w:t>
      </w:r>
    </w:p>
    <w:p w14:paraId="60539A55" w14:textId="62065AD5" w:rsidR="001B0209" w:rsidRDefault="00BA04EC" w:rsidP="00E64959">
      <w:pPr>
        <w:pStyle w:val="NoSpacing"/>
        <w:numPr>
          <w:ilvl w:val="0"/>
          <w:numId w:val="4"/>
        </w:numPr>
      </w:pPr>
      <w:r>
        <w:t>D</w:t>
      </w:r>
      <w:r w:rsidR="001B0209">
        <w:t xml:space="preserve">irected traffic for </w:t>
      </w:r>
      <w:r>
        <w:t>an average of 4,500 vehicles daily, with a high of 10,000 vehicles in a single day</w:t>
      </w:r>
    </w:p>
    <w:p w14:paraId="17EB27C4" w14:textId="55B2184C" w:rsidR="00FB16CF" w:rsidRPr="00EE017B" w:rsidRDefault="00BA04EC" w:rsidP="00EE017B">
      <w:pPr>
        <w:pStyle w:val="NoSpacing"/>
        <w:numPr>
          <w:ilvl w:val="0"/>
          <w:numId w:val="4"/>
        </w:numPr>
      </w:pPr>
      <w:r>
        <w:t>Maintained knowledge of current traffic safety protocol and successfully enforced protocol for attendees</w:t>
      </w:r>
    </w:p>
    <w:p w14:paraId="1EFA1E37" w14:textId="77777777" w:rsidR="002F79D0" w:rsidRDefault="002F79D0" w:rsidP="004378AE">
      <w:pPr>
        <w:pStyle w:val="Achievement"/>
        <w:spacing w:after="0" w:line="240" w:lineRule="exact"/>
        <w:ind w:left="0" w:right="245" w:firstLine="0"/>
        <w:rPr>
          <w:szCs w:val="22"/>
        </w:rPr>
      </w:pPr>
    </w:p>
    <w:p w14:paraId="72408C53" w14:textId="3D3C761E" w:rsidR="005A3878" w:rsidRPr="00EF3D83" w:rsidRDefault="00563119" w:rsidP="005A3878">
      <w:pPr>
        <w:pStyle w:val="Heading2"/>
        <w:spacing w:before="200"/>
        <w:rPr>
          <w:b w:val="0"/>
          <w:sz w:val="12"/>
          <w:szCs w:val="12"/>
        </w:rPr>
      </w:pPr>
      <w:r>
        <w:rPr>
          <w:sz w:val="26"/>
          <w:szCs w:val="26"/>
        </w:rPr>
        <w:t>Hobbies</w:t>
      </w:r>
      <w:r w:rsidR="005A3878" w:rsidRPr="00062A52">
        <w:rPr>
          <w:sz w:val="26"/>
          <w:szCs w:val="26"/>
        </w:rPr>
        <w:tab/>
        <w:t xml:space="preserve"> </w:t>
      </w:r>
      <w:r w:rsidR="005A3878">
        <w:rPr>
          <w:sz w:val="26"/>
          <w:szCs w:val="26"/>
        </w:rPr>
        <w:br/>
      </w:r>
    </w:p>
    <w:p w14:paraId="145894C4" w14:textId="57CBAF80" w:rsidR="005A3878" w:rsidRDefault="008059BE" w:rsidP="005A3878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>
        <w:rPr>
          <w:szCs w:val="22"/>
        </w:rPr>
        <w:t>Com</w:t>
      </w:r>
      <w:r w:rsidR="00CD1509">
        <w:rPr>
          <w:szCs w:val="22"/>
        </w:rPr>
        <w:t xml:space="preserve">petitive gamer and a member of a </w:t>
      </w:r>
      <w:r>
        <w:rPr>
          <w:szCs w:val="22"/>
        </w:rPr>
        <w:t>top 100 ranked Tom Clancy’</w:t>
      </w:r>
      <w:r w:rsidR="00CD1509">
        <w:rPr>
          <w:szCs w:val="22"/>
        </w:rPr>
        <w:t>s Rainbow Six Siege team</w:t>
      </w:r>
    </w:p>
    <w:p w14:paraId="36CBB14B" w14:textId="15834FF4" w:rsidR="001643F8" w:rsidRPr="005A3878" w:rsidRDefault="004C3ADC" w:rsidP="005A3878">
      <w:pPr>
        <w:pStyle w:val="Achievement"/>
        <w:numPr>
          <w:ilvl w:val="0"/>
          <w:numId w:val="5"/>
        </w:numPr>
        <w:spacing w:after="0" w:line="240" w:lineRule="exact"/>
        <w:ind w:right="245"/>
        <w:jc w:val="left"/>
        <w:rPr>
          <w:szCs w:val="22"/>
        </w:rPr>
      </w:pPr>
      <w:r>
        <w:rPr>
          <w:szCs w:val="22"/>
        </w:rPr>
        <w:t>Avid runner and weight lifter</w:t>
      </w:r>
    </w:p>
    <w:sectPr w:rsidR="001643F8" w:rsidRPr="005A3878" w:rsidSect="00161BDA">
      <w:headerReference w:type="default" r:id="rId11"/>
      <w:footerReference w:type="default" r:id="rId12"/>
      <w:pgSz w:w="12240" w:h="15840" w:code="1"/>
      <w:pgMar w:top="567" w:right="1008" w:bottom="567" w:left="1008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B3178" w14:textId="77777777" w:rsidR="00157168" w:rsidRDefault="00157168">
      <w:r>
        <w:separator/>
      </w:r>
    </w:p>
  </w:endnote>
  <w:endnote w:type="continuationSeparator" w:id="0">
    <w:p w14:paraId="618E3A39" w14:textId="77777777" w:rsidR="00157168" w:rsidRDefault="001571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75C8A2" w14:textId="77777777" w:rsidR="001643F8" w:rsidRDefault="001643F8" w:rsidP="0057506D">
    <w:pPr>
      <w:pStyle w:val="Footer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5295C4" w14:textId="77777777" w:rsidR="00157168" w:rsidRDefault="00157168">
      <w:r>
        <w:separator/>
      </w:r>
    </w:p>
  </w:footnote>
  <w:footnote w:type="continuationSeparator" w:id="0">
    <w:p w14:paraId="703A1814" w14:textId="77777777" w:rsidR="00157168" w:rsidRDefault="001571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CEBA81" w14:textId="7934D8AE" w:rsidR="001643F8" w:rsidRPr="00AA0DC8" w:rsidRDefault="001643F8" w:rsidP="00514AA8">
    <w:pPr>
      <w:pStyle w:val="Name"/>
      <w:pBdr>
        <w:bottom w:val="single" w:sz="4" w:space="0" w:color="auto"/>
      </w:pBdr>
      <w:spacing w:before="120" w:after="0" w:line="240" w:lineRule="auto"/>
      <w:jc w:val="left"/>
      <w:rPr>
        <w:sz w:val="16"/>
        <w:szCs w:val="16"/>
        <w:lang w:val="it-IT"/>
      </w:rPr>
    </w:pPr>
    <w:r>
      <w:rPr>
        <w:lang w:val="it-IT"/>
      </w:rPr>
      <w:t>Tyler Shelter</w:t>
    </w:r>
  </w:p>
  <w:p w14:paraId="3AD5CE1D" w14:textId="76C6A8B6" w:rsidR="001643F8" w:rsidRPr="00847A65" w:rsidRDefault="0086466D" w:rsidP="00D1038A">
    <w:pPr>
      <w:pStyle w:val="Address2"/>
      <w:framePr w:w="0" w:hRule="auto" w:wrap="auto" w:vAnchor="margin" w:hAnchor="text" w:xAlign="left" w:yAlign="inline"/>
      <w:pBdr>
        <w:top w:val="single" w:sz="4" w:space="1" w:color="auto"/>
      </w:pBdr>
      <w:spacing w:line="240" w:lineRule="auto"/>
      <w:jc w:val="left"/>
      <w:rPr>
        <w:sz w:val="16"/>
        <w:szCs w:val="16"/>
        <w:lang w:val="it-IT"/>
      </w:rPr>
    </w:pPr>
    <w:r>
      <w:rPr>
        <w:sz w:val="16"/>
        <w:szCs w:val="16"/>
        <w:lang w:val="it-IT"/>
      </w:rPr>
      <w:t>14452</w:t>
    </w:r>
    <w:r w:rsidR="001643F8">
      <w:rPr>
        <w:sz w:val="16"/>
        <w:szCs w:val="16"/>
        <w:lang w:val="it-IT"/>
      </w:rPr>
      <w:t xml:space="preserve"> </w:t>
    </w:r>
    <w:r>
      <w:rPr>
        <w:sz w:val="16"/>
        <w:szCs w:val="16"/>
        <w:lang w:val="it-IT"/>
      </w:rPr>
      <w:t>Mesa Circle</w:t>
    </w:r>
    <w:r w:rsidR="001643F8">
      <w:rPr>
        <w:sz w:val="16"/>
        <w:szCs w:val="16"/>
        <w:lang w:val="it-IT"/>
      </w:rPr>
      <w:t xml:space="preserve"> • </w:t>
    </w:r>
    <w:r>
      <w:rPr>
        <w:sz w:val="16"/>
        <w:szCs w:val="16"/>
        <w:lang w:val="it-IT"/>
      </w:rPr>
      <w:t>Westminster</w:t>
    </w:r>
    <w:r w:rsidR="001643F8">
      <w:rPr>
        <w:sz w:val="16"/>
        <w:szCs w:val="16"/>
        <w:lang w:val="it-IT"/>
      </w:rPr>
      <w:t>, CA 92</w:t>
    </w:r>
    <w:r>
      <w:rPr>
        <w:sz w:val="16"/>
        <w:szCs w:val="16"/>
        <w:lang w:val="it-IT"/>
      </w:rPr>
      <w:t>683</w:t>
    </w:r>
    <w:r w:rsidR="001643F8">
      <w:rPr>
        <w:sz w:val="16"/>
        <w:szCs w:val="16"/>
        <w:lang w:val="it-IT"/>
      </w:rPr>
      <w:t xml:space="preserve"> • tylershelter@yahoo.com • (951) 816-9564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320FA9"/>
    <w:multiLevelType w:val="hybridMultilevel"/>
    <w:tmpl w:val="CECC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CE244E"/>
    <w:multiLevelType w:val="hybridMultilevel"/>
    <w:tmpl w:val="56C435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ahoma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ahoma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ahoma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31829"/>
    <w:multiLevelType w:val="hybridMultilevel"/>
    <w:tmpl w:val="2F4A86F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6C1777"/>
    <w:multiLevelType w:val="hybridMultilevel"/>
    <w:tmpl w:val="D38C4A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A7EE0"/>
    <w:multiLevelType w:val="hybridMultilevel"/>
    <w:tmpl w:val="3684CD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activeWritingStyle w:appName="MSWord" w:lang="en-US" w:vendorID="8" w:dllVersion="513" w:checkStyle="0"/>
  <w:activeWritingStyle w:appName="MSWord" w:lang="it-IT" w:vendorID="3" w:dllVersion="517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oNotHyphenateCaps/>
  <w:drawingGridHorizontalSpacing w:val="11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78"/>
    <w:rsid w:val="00017DE9"/>
    <w:rsid w:val="000224AE"/>
    <w:rsid w:val="00024007"/>
    <w:rsid w:val="00026083"/>
    <w:rsid w:val="00031C7A"/>
    <w:rsid w:val="00042C83"/>
    <w:rsid w:val="000433D5"/>
    <w:rsid w:val="0004391D"/>
    <w:rsid w:val="00044EA7"/>
    <w:rsid w:val="00062419"/>
    <w:rsid w:val="00062A52"/>
    <w:rsid w:val="00073511"/>
    <w:rsid w:val="00074EA9"/>
    <w:rsid w:val="000765B1"/>
    <w:rsid w:val="0007754B"/>
    <w:rsid w:val="0008581D"/>
    <w:rsid w:val="000A022A"/>
    <w:rsid w:val="000A2BFD"/>
    <w:rsid w:val="000B1C82"/>
    <w:rsid w:val="000B2490"/>
    <w:rsid w:val="000B46D6"/>
    <w:rsid w:val="000B6502"/>
    <w:rsid w:val="000B75F1"/>
    <w:rsid w:val="000C00A2"/>
    <w:rsid w:val="000C131C"/>
    <w:rsid w:val="000C182D"/>
    <w:rsid w:val="000C3A95"/>
    <w:rsid w:val="000C766F"/>
    <w:rsid w:val="000D2A11"/>
    <w:rsid w:val="000D513A"/>
    <w:rsid w:val="000E6C64"/>
    <w:rsid w:val="000E7B51"/>
    <w:rsid w:val="00101D28"/>
    <w:rsid w:val="00102A7C"/>
    <w:rsid w:val="00107160"/>
    <w:rsid w:val="0011776D"/>
    <w:rsid w:val="001213BA"/>
    <w:rsid w:val="001224F9"/>
    <w:rsid w:val="00125250"/>
    <w:rsid w:val="00133AFC"/>
    <w:rsid w:val="0013404A"/>
    <w:rsid w:val="00135EBF"/>
    <w:rsid w:val="00146D4D"/>
    <w:rsid w:val="00155D26"/>
    <w:rsid w:val="00157168"/>
    <w:rsid w:val="00161BDA"/>
    <w:rsid w:val="001643F8"/>
    <w:rsid w:val="001654CE"/>
    <w:rsid w:val="00165537"/>
    <w:rsid w:val="00166088"/>
    <w:rsid w:val="001714AF"/>
    <w:rsid w:val="00173971"/>
    <w:rsid w:val="001827FA"/>
    <w:rsid w:val="001A0CB1"/>
    <w:rsid w:val="001B0209"/>
    <w:rsid w:val="001B3A6D"/>
    <w:rsid w:val="001C195B"/>
    <w:rsid w:val="001C1FD0"/>
    <w:rsid w:val="001C3CBF"/>
    <w:rsid w:val="001D3842"/>
    <w:rsid w:val="001D6510"/>
    <w:rsid w:val="001D6D27"/>
    <w:rsid w:val="001D7710"/>
    <w:rsid w:val="001E1E99"/>
    <w:rsid w:val="001F1CDE"/>
    <w:rsid w:val="00204F80"/>
    <w:rsid w:val="00205156"/>
    <w:rsid w:val="00212E6D"/>
    <w:rsid w:val="00216720"/>
    <w:rsid w:val="002205E3"/>
    <w:rsid w:val="00231B00"/>
    <w:rsid w:val="00235BEF"/>
    <w:rsid w:val="00241C71"/>
    <w:rsid w:val="002465E5"/>
    <w:rsid w:val="002536C1"/>
    <w:rsid w:val="00266F16"/>
    <w:rsid w:val="00271E8B"/>
    <w:rsid w:val="002827F0"/>
    <w:rsid w:val="00283A8B"/>
    <w:rsid w:val="00284241"/>
    <w:rsid w:val="002842E9"/>
    <w:rsid w:val="0029528D"/>
    <w:rsid w:val="002A5FB5"/>
    <w:rsid w:val="002A6D0B"/>
    <w:rsid w:val="002A72CA"/>
    <w:rsid w:val="002C3204"/>
    <w:rsid w:val="002C46B5"/>
    <w:rsid w:val="002D02F8"/>
    <w:rsid w:val="002D3A9D"/>
    <w:rsid w:val="002D6407"/>
    <w:rsid w:val="002D7866"/>
    <w:rsid w:val="002E0ED4"/>
    <w:rsid w:val="002F17F3"/>
    <w:rsid w:val="002F3707"/>
    <w:rsid w:val="002F79D0"/>
    <w:rsid w:val="003037CD"/>
    <w:rsid w:val="00305AB4"/>
    <w:rsid w:val="00305BD2"/>
    <w:rsid w:val="00305CFD"/>
    <w:rsid w:val="00315C66"/>
    <w:rsid w:val="00323FB3"/>
    <w:rsid w:val="003313AC"/>
    <w:rsid w:val="00343A6C"/>
    <w:rsid w:val="003464AB"/>
    <w:rsid w:val="00347997"/>
    <w:rsid w:val="0035304F"/>
    <w:rsid w:val="00362448"/>
    <w:rsid w:val="00365C6C"/>
    <w:rsid w:val="00374DF6"/>
    <w:rsid w:val="00376C33"/>
    <w:rsid w:val="003777D4"/>
    <w:rsid w:val="00381969"/>
    <w:rsid w:val="00382D6A"/>
    <w:rsid w:val="00387D28"/>
    <w:rsid w:val="003907E9"/>
    <w:rsid w:val="003920A7"/>
    <w:rsid w:val="00393640"/>
    <w:rsid w:val="003A414B"/>
    <w:rsid w:val="003A4989"/>
    <w:rsid w:val="003A4D99"/>
    <w:rsid w:val="003A6BB8"/>
    <w:rsid w:val="003A6C94"/>
    <w:rsid w:val="003B009A"/>
    <w:rsid w:val="003D01BF"/>
    <w:rsid w:val="003D03CD"/>
    <w:rsid w:val="003F1B5A"/>
    <w:rsid w:val="00412A35"/>
    <w:rsid w:val="004165EF"/>
    <w:rsid w:val="004260A7"/>
    <w:rsid w:val="004378AE"/>
    <w:rsid w:val="0044429F"/>
    <w:rsid w:val="0044476A"/>
    <w:rsid w:val="00455152"/>
    <w:rsid w:val="0047005D"/>
    <w:rsid w:val="00473094"/>
    <w:rsid w:val="004779A0"/>
    <w:rsid w:val="00491254"/>
    <w:rsid w:val="00495FBA"/>
    <w:rsid w:val="004A3AE0"/>
    <w:rsid w:val="004A4AED"/>
    <w:rsid w:val="004A5B2C"/>
    <w:rsid w:val="004C3ADC"/>
    <w:rsid w:val="004D0DFE"/>
    <w:rsid w:val="004D3B12"/>
    <w:rsid w:val="004E0BFA"/>
    <w:rsid w:val="004E1CAF"/>
    <w:rsid w:val="004E3190"/>
    <w:rsid w:val="004E65DD"/>
    <w:rsid w:val="004F02D3"/>
    <w:rsid w:val="004F47EF"/>
    <w:rsid w:val="005025DC"/>
    <w:rsid w:val="00506E1F"/>
    <w:rsid w:val="00511178"/>
    <w:rsid w:val="0051127F"/>
    <w:rsid w:val="00514AA8"/>
    <w:rsid w:val="005222A0"/>
    <w:rsid w:val="00525C41"/>
    <w:rsid w:val="00527DAD"/>
    <w:rsid w:val="00530C3B"/>
    <w:rsid w:val="005366CD"/>
    <w:rsid w:val="00536D23"/>
    <w:rsid w:val="005377BE"/>
    <w:rsid w:val="005378C6"/>
    <w:rsid w:val="00542754"/>
    <w:rsid w:val="00544675"/>
    <w:rsid w:val="00544D93"/>
    <w:rsid w:val="00544EDB"/>
    <w:rsid w:val="00550F47"/>
    <w:rsid w:val="0055343C"/>
    <w:rsid w:val="0055714B"/>
    <w:rsid w:val="00557844"/>
    <w:rsid w:val="00563119"/>
    <w:rsid w:val="0057230D"/>
    <w:rsid w:val="005747DF"/>
    <w:rsid w:val="0057506D"/>
    <w:rsid w:val="005820E6"/>
    <w:rsid w:val="00586D10"/>
    <w:rsid w:val="005A3878"/>
    <w:rsid w:val="005B2CF8"/>
    <w:rsid w:val="005B53E5"/>
    <w:rsid w:val="005B55C3"/>
    <w:rsid w:val="005C5B84"/>
    <w:rsid w:val="005D006B"/>
    <w:rsid w:val="005D229A"/>
    <w:rsid w:val="005D3772"/>
    <w:rsid w:val="005D51D6"/>
    <w:rsid w:val="005D69E9"/>
    <w:rsid w:val="005E0442"/>
    <w:rsid w:val="005E0E7C"/>
    <w:rsid w:val="005E2C7C"/>
    <w:rsid w:val="005E332B"/>
    <w:rsid w:val="005E3818"/>
    <w:rsid w:val="005E3C4B"/>
    <w:rsid w:val="005E681D"/>
    <w:rsid w:val="005F2BFA"/>
    <w:rsid w:val="005F5613"/>
    <w:rsid w:val="0060337E"/>
    <w:rsid w:val="00606C23"/>
    <w:rsid w:val="0060708B"/>
    <w:rsid w:val="0061321F"/>
    <w:rsid w:val="006132E2"/>
    <w:rsid w:val="0062290E"/>
    <w:rsid w:val="006259BC"/>
    <w:rsid w:val="006265D7"/>
    <w:rsid w:val="00627B2B"/>
    <w:rsid w:val="00632DF3"/>
    <w:rsid w:val="00632E09"/>
    <w:rsid w:val="00640062"/>
    <w:rsid w:val="00643FFF"/>
    <w:rsid w:val="006511E8"/>
    <w:rsid w:val="0065283B"/>
    <w:rsid w:val="006720F3"/>
    <w:rsid w:val="00675AC6"/>
    <w:rsid w:val="0067747F"/>
    <w:rsid w:val="00683CC4"/>
    <w:rsid w:val="00687932"/>
    <w:rsid w:val="00691CAC"/>
    <w:rsid w:val="00696C26"/>
    <w:rsid w:val="006B18EE"/>
    <w:rsid w:val="006B21DA"/>
    <w:rsid w:val="006C44D6"/>
    <w:rsid w:val="006C4F70"/>
    <w:rsid w:val="006D1AA2"/>
    <w:rsid w:val="006D59C9"/>
    <w:rsid w:val="006D70EB"/>
    <w:rsid w:val="006F0190"/>
    <w:rsid w:val="006F72EC"/>
    <w:rsid w:val="00715B4D"/>
    <w:rsid w:val="00717FD0"/>
    <w:rsid w:val="00721FAB"/>
    <w:rsid w:val="00723408"/>
    <w:rsid w:val="00725E04"/>
    <w:rsid w:val="0073292C"/>
    <w:rsid w:val="00741534"/>
    <w:rsid w:val="007443F2"/>
    <w:rsid w:val="0074462A"/>
    <w:rsid w:val="00745F2E"/>
    <w:rsid w:val="00747507"/>
    <w:rsid w:val="00747CF2"/>
    <w:rsid w:val="0075460D"/>
    <w:rsid w:val="00757947"/>
    <w:rsid w:val="00774234"/>
    <w:rsid w:val="00775ED4"/>
    <w:rsid w:val="00780DE2"/>
    <w:rsid w:val="00786017"/>
    <w:rsid w:val="0079007A"/>
    <w:rsid w:val="00790D8E"/>
    <w:rsid w:val="007941C5"/>
    <w:rsid w:val="0079434B"/>
    <w:rsid w:val="00794630"/>
    <w:rsid w:val="00795FAD"/>
    <w:rsid w:val="007A1F8A"/>
    <w:rsid w:val="007A2DDC"/>
    <w:rsid w:val="007A40EF"/>
    <w:rsid w:val="007F12AA"/>
    <w:rsid w:val="00801433"/>
    <w:rsid w:val="0080498E"/>
    <w:rsid w:val="008059BE"/>
    <w:rsid w:val="00807256"/>
    <w:rsid w:val="0081399D"/>
    <w:rsid w:val="00823D84"/>
    <w:rsid w:val="00832287"/>
    <w:rsid w:val="0083702D"/>
    <w:rsid w:val="00844CC3"/>
    <w:rsid w:val="00847A65"/>
    <w:rsid w:val="00852373"/>
    <w:rsid w:val="00853153"/>
    <w:rsid w:val="0086466D"/>
    <w:rsid w:val="00865C2F"/>
    <w:rsid w:val="00870EA1"/>
    <w:rsid w:val="00880312"/>
    <w:rsid w:val="00881566"/>
    <w:rsid w:val="008820F7"/>
    <w:rsid w:val="00884CE3"/>
    <w:rsid w:val="008865C5"/>
    <w:rsid w:val="00892275"/>
    <w:rsid w:val="008A5196"/>
    <w:rsid w:val="008A7313"/>
    <w:rsid w:val="008B0D45"/>
    <w:rsid w:val="008B2170"/>
    <w:rsid w:val="008B51C6"/>
    <w:rsid w:val="008B570E"/>
    <w:rsid w:val="008C2F46"/>
    <w:rsid w:val="008C7C3D"/>
    <w:rsid w:val="008D1AB5"/>
    <w:rsid w:val="008D631F"/>
    <w:rsid w:val="008E0F08"/>
    <w:rsid w:val="008E4190"/>
    <w:rsid w:val="00900248"/>
    <w:rsid w:val="00901737"/>
    <w:rsid w:val="00901D36"/>
    <w:rsid w:val="009035A9"/>
    <w:rsid w:val="00905464"/>
    <w:rsid w:val="00926D6A"/>
    <w:rsid w:val="00943DDE"/>
    <w:rsid w:val="00944ED3"/>
    <w:rsid w:val="0094532D"/>
    <w:rsid w:val="009464EC"/>
    <w:rsid w:val="00947FDB"/>
    <w:rsid w:val="00954E58"/>
    <w:rsid w:val="009619C5"/>
    <w:rsid w:val="009657CD"/>
    <w:rsid w:val="009737BA"/>
    <w:rsid w:val="00981408"/>
    <w:rsid w:val="009833AD"/>
    <w:rsid w:val="009901B6"/>
    <w:rsid w:val="00992CEA"/>
    <w:rsid w:val="00995827"/>
    <w:rsid w:val="009A415E"/>
    <w:rsid w:val="009B57DE"/>
    <w:rsid w:val="009C4007"/>
    <w:rsid w:val="009C7577"/>
    <w:rsid w:val="009C78E9"/>
    <w:rsid w:val="009D1F86"/>
    <w:rsid w:val="009D583A"/>
    <w:rsid w:val="009E10D7"/>
    <w:rsid w:val="009E5161"/>
    <w:rsid w:val="009E691C"/>
    <w:rsid w:val="009F27AB"/>
    <w:rsid w:val="009F7055"/>
    <w:rsid w:val="00A17885"/>
    <w:rsid w:val="00A219F2"/>
    <w:rsid w:val="00A22A93"/>
    <w:rsid w:val="00A22AD7"/>
    <w:rsid w:val="00A245F2"/>
    <w:rsid w:val="00A247D2"/>
    <w:rsid w:val="00A31CAE"/>
    <w:rsid w:val="00A36D21"/>
    <w:rsid w:val="00A406D7"/>
    <w:rsid w:val="00A40EC7"/>
    <w:rsid w:val="00A41512"/>
    <w:rsid w:val="00A449B7"/>
    <w:rsid w:val="00A50AEE"/>
    <w:rsid w:val="00A50BF9"/>
    <w:rsid w:val="00A62977"/>
    <w:rsid w:val="00A712C3"/>
    <w:rsid w:val="00A761CF"/>
    <w:rsid w:val="00A846D9"/>
    <w:rsid w:val="00A9181D"/>
    <w:rsid w:val="00A92352"/>
    <w:rsid w:val="00AA0DC8"/>
    <w:rsid w:val="00AA73A9"/>
    <w:rsid w:val="00AB2086"/>
    <w:rsid w:val="00AB2357"/>
    <w:rsid w:val="00AB4FCC"/>
    <w:rsid w:val="00AB6C0F"/>
    <w:rsid w:val="00AB7AA1"/>
    <w:rsid w:val="00AC6F56"/>
    <w:rsid w:val="00AC7F62"/>
    <w:rsid w:val="00AD5368"/>
    <w:rsid w:val="00AE1676"/>
    <w:rsid w:val="00AE40A5"/>
    <w:rsid w:val="00AE617F"/>
    <w:rsid w:val="00AE7570"/>
    <w:rsid w:val="00AF47B9"/>
    <w:rsid w:val="00B013FD"/>
    <w:rsid w:val="00B07B80"/>
    <w:rsid w:val="00B1500E"/>
    <w:rsid w:val="00B17B08"/>
    <w:rsid w:val="00B3586B"/>
    <w:rsid w:val="00B35EAE"/>
    <w:rsid w:val="00B36437"/>
    <w:rsid w:val="00B4765D"/>
    <w:rsid w:val="00B52CD1"/>
    <w:rsid w:val="00B54278"/>
    <w:rsid w:val="00B5695A"/>
    <w:rsid w:val="00B81EB2"/>
    <w:rsid w:val="00B860DF"/>
    <w:rsid w:val="00B90BD5"/>
    <w:rsid w:val="00B93200"/>
    <w:rsid w:val="00BA04EC"/>
    <w:rsid w:val="00BA0F7E"/>
    <w:rsid w:val="00BB0515"/>
    <w:rsid w:val="00BB0BA6"/>
    <w:rsid w:val="00BB113D"/>
    <w:rsid w:val="00BB1E39"/>
    <w:rsid w:val="00BB2779"/>
    <w:rsid w:val="00BB548C"/>
    <w:rsid w:val="00BB7112"/>
    <w:rsid w:val="00BC101E"/>
    <w:rsid w:val="00BC5EA2"/>
    <w:rsid w:val="00BD2AC7"/>
    <w:rsid w:val="00BE1BC5"/>
    <w:rsid w:val="00BF1870"/>
    <w:rsid w:val="00BF2B6A"/>
    <w:rsid w:val="00BF3BDD"/>
    <w:rsid w:val="00BF75BA"/>
    <w:rsid w:val="00BF787D"/>
    <w:rsid w:val="00C05996"/>
    <w:rsid w:val="00C144A3"/>
    <w:rsid w:val="00C165AB"/>
    <w:rsid w:val="00C20E4B"/>
    <w:rsid w:val="00C21171"/>
    <w:rsid w:val="00C25545"/>
    <w:rsid w:val="00C425E9"/>
    <w:rsid w:val="00C44A12"/>
    <w:rsid w:val="00C467E0"/>
    <w:rsid w:val="00C47D6A"/>
    <w:rsid w:val="00C53B38"/>
    <w:rsid w:val="00C63FD9"/>
    <w:rsid w:val="00C72F49"/>
    <w:rsid w:val="00C76432"/>
    <w:rsid w:val="00C80733"/>
    <w:rsid w:val="00C82EAA"/>
    <w:rsid w:val="00C936F3"/>
    <w:rsid w:val="00CA6701"/>
    <w:rsid w:val="00CB22B3"/>
    <w:rsid w:val="00CB2BEC"/>
    <w:rsid w:val="00CC2A26"/>
    <w:rsid w:val="00CC6B57"/>
    <w:rsid w:val="00CC6E45"/>
    <w:rsid w:val="00CD1509"/>
    <w:rsid w:val="00CD1864"/>
    <w:rsid w:val="00CD2579"/>
    <w:rsid w:val="00CD3E47"/>
    <w:rsid w:val="00CD3FC7"/>
    <w:rsid w:val="00CD7EF3"/>
    <w:rsid w:val="00CE73DD"/>
    <w:rsid w:val="00D01FCF"/>
    <w:rsid w:val="00D04F40"/>
    <w:rsid w:val="00D1038A"/>
    <w:rsid w:val="00D200C5"/>
    <w:rsid w:val="00D220A9"/>
    <w:rsid w:val="00D238FA"/>
    <w:rsid w:val="00D23E75"/>
    <w:rsid w:val="00D419B2"/>
    <w:rsid w:val="00D6051D"/>
    <w:rsid w:val="00D60CFF"/>
    <w:rsid w:val="00D70B66"/>
    <w:rsid w:val="00D76ACE"/>
    <w:rsid w:val="00D77149"/>
    <w:rsid w:val="00D95FE9"/>
    <w:rsid w:val="00D95FF8"/>
    <w:rsid w:val="00D97F52"/>
    <w:rsid w:val="00DA161A"/>
    <w:rsid w:val="00DA7EFA"/>
    <w:rsid w:val="00DB354B"/>
    <w:rsid w:val="00DB4B17"/>
    <w:rsid w:val="00DC1DBD"/>
    <w:rsid w:val="00DC1F4D"/>
    <w:rsid w:val="00DC53E3"/>
    <w:rsid w:val="00DE123A"/>
    <w:rsid w:val="00DE1BA3"/>
    <w:rsid w:val="00DE4D46"/>
    <w:rsid w:val="00E02802"/>
    <w:rsid w:val="00E02E59"/>
    <w:rsid w:val="00E05510"/>
    <w:rsid w:val="00E0705B"/>
    <w:rsid w:val="00E071C8"/>
    <w:rsid w:val="00E13427"/>
    <w:rsid w:val="00E13AB3"/>
    <w:rsid w:val="00E14BE8"/>
    <w:rsid w:val="00E220B3"/>
    <w:rsid w:val="00E26249"/>
    <w:rsid w:val="00E272A8"/>
    <w:rsid w:val="00E34F7E"/>
    <w:rsid w:val="00E35099"/>
    <w:rsid w:val="00E37545"/>
    <w:rsid w:val="00E40F1A"/>
    <w:rsid w:val="00E5474D"/>
    <w:rsid w:val="00E54CFC"/>
    <w:rsid w:val="00E5603A"/>
    <w:rsid w:val="00E60A57"/>
    <w:rsid w:val="00E63A2B"/>
    <w:rsid w:val="00E64959"/>
    <w:rsid w:val="00E661A0"/>
    <w:rsid w:val="00E66D42"/>
    <w:rsid w:val="00E70D37"/>
    <w:rsid w:val="00E7140F"/>
    <w:rsid w:val="00E779D9"/>
    <w:rsid w:val="00E81D22"/>
    <w:rsid w:val="00E8409F"/>
    <w:rsid w:val="00E85E79"/>
    <w:rsid w:val="00E959FC"/>
    <w:rsid w:val="00EA0E6A"/>
    <w:rsid w:val="00EA5D93"/>
    <w:rsid w:val="00EB1458"/>
    <w:rsid w:val="00EC686D"/>
    <w:rsid w:val="00ED3978"/>
    <w:rsid w:val="00EE017B"/>
    <w:rsid w:val="00EE2E7D"/>
    <w:rsid w:val="00EF03CC"/>
    <w:rsid w:val="00EF3D83"/>
    <w:rsid w:val="00EF65D5"/>
    <w:rsid w:val="00F03987"/>
    <w:rsid w:val="00F0420F"/>
    <w:rsid w:val="00F12DCD"/>
    <w:rsid w:val="00F14443"/>
    <w:rsid w:val="00F144A1"/>
    <w:rsid w:val="00F17611"/>
    <w:rsid w:val="00F208B2"/>
    <w:rsid w:val="00F24354"/>
    <w:rsid w:val="00F31439"/>
    <w:rsid w:val="00F336D2"/>
    <w:rsid w:val="00F42440"/>
    <w:rsid w:val="00F45915"/>
    <w:rsid w:val="00F477A0"/>
    <w:rsid w:val="00F51AB4"/>
    <w:rsid w:val="00F51BCB"/>
    <w:rsid w:val="00F57B08"/>
    <w:rsid w:val="00F614B6"/>
    <w:rsid w:val="00F61D9C"/>
    <w:rsid w:val="00F65AC9"/>
    <w:rsid w:val="00F67032"/>
    <w:rsid w:val="00F706F0"/>
    <w:rsid w:val="00F7086B"/>
    <w:rsid w:val="00F8523F"/>
    <w:rsid w:val="00F86DA9"/>
    <w:rsid w:val="00FA10F7"/>
    <w:rsid w:val="00FA2CEB"/>
    <w:rsid w:val="00FA2F3F"/>
    <w:rsid w:val="00FA38B4"/>
    <w:rsid w:val="00FA47F6"/>
    <w:rsid w:val="00FA6CF1"/>
    <w:rsid w:val="00FB0566"/>
    <w:rsid w:val="00FB16CF"/>
    <w:rsid w:val="00FB2F1F"/>
    <w:rsid w:val="00FC67A9"/>
    <w:rsid w:val="00FD01AD"/>
    <w:rsid w:val="00FD0391"/>
    <w:rsid w:val="00FD4EED"/>
    <w:rsid w:val="00FD514F"/>
    <w:rsid w:val="00FE264A"/>
    <w:rsid w:val="00FE4CE7"/>
    <w:rsid w:val="00FE4D50"/>
    <w:rsid w:val="00FE7595"/>
    <w:rsid w:val="00FF2584"/>
    <w:rsid w:val="00FF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B7579"/>
  <w15:docId w15:val="{7D9D9028-2939-4C5E-81FB-66FDF7865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A9"/>
    <w:pPr>
      <w:jc w:val="both"/>
    </w:pPr>
    <w:rPr>
      <w:rFonts w:ascii="Garamond" w:hAnsi="Garamond"/>
      <w:sz w:val="22"/>
    </w:rPr>
  </w:style>
  <w:style w:type="paragraph" w:styleId="Heading1">
    <w:name w:val="heading 1"/>
    <w:basedOn w:val="HeadingBase"/>
    <w:next w:val="BodyText"/>
    <w:qFormat/>
    <w:rsid w:val="00B3586B"/>
    <w:pPr>
      <w:ind w:left="-2160"/>
      <w:jc w:val="left"/>
      <w:outlineLvl w:val="0"/>
    </w:pPr>
    <w:rPr>
      <w:spacing w:val="20"/>
      <w:kern w:val="28"/>
      <w:sz w:val="23"/>
    </w:rPr>
  </w:style>
  <w:style w:type="paragraph" w:styleId="Heading2">
    <w:name w:val="heading 2"/>
    <w:basedOn w:val="BodyText2"/>
    <w:next w:val="BodyText"/>
    <w:qFormat/>
    <w:rsid w:val="00B1500E"/>
    <w:pPr>
      <w:widowControl/>
      <w:tabs>
        <w:tab w:val="left" w:pos="9900"/>
      </w:tabs>
      <w:outlineLvl w:val="1"/>
    </w:pPr>
    <w:rPr>
      <w:caps/>
      <w:szCs w:val="24"/>
    </w:rPr>
  </w:style>
  <w:style w:type="paragraph" w:styleId="Heading3">
    <w:name w:val="heading 3"/>
    <w:basedOn w:val="Normal"/>
    <w:next w:val="BodyText"/>
    <w:qFormat/>
    <w:rsid w:val="00B1500E"/>
    <w:pPr>
      <w:tabs>
        <w:tab w:val="left" w:pos="6390"/>
      </w:tabs>
      <w:ind w:right="108"/>
      <w:outlineLvl w:val="2"/>
    </w:pPr>
    <w:rPr>
      <w:b/>
      <w:bCs/>
      <w:iCs/>
      <w:sz w:val="24"/>
      <w:szCs w:val="24"/>
    </w:rPr>
  </w:style>
  <w:style w:type="paragraph" w:styleId="Heading4">
    <w:name w:val="heading 4"/>
    <w:basedOn w:val="HeadingBase"/>
    <w:next w:val="BodyText"/>
    <w:qFormat/>
    <w:rsid w:val="00B3586B"/>
    <w:pPr>
      <w:spacing w:after="0"/>
      <w:jc w:val="left"/>
      <w:outlineLvl w:val="3"/>
    </w:pPr>
    <w:rPr>
      <w:i/>
      <w:caps w:val="0"/>
      <w:spacing w:val="5"/>
      <w:sz w:val="24"/>
    </w:rPr>
  </w:style>
  <w:style w:type="paragraph" w:styleId="Heading5">
    <w:name w:val="heading 5"/>
    <w:basedOn w:val="HeadingBase"/>
    <w:next w:val="BodyText"/>
    <w:qFormat/>
    <w:rsid w:val="00B3586B"/>
    <w:pPr>
      <w:spacing w:after="220"/>
      <w:jc w:val="left"/>
      <w:outlineLvl w:val="4"/>
    </w:pPr>
    <w:rPr>
      <w:b/>
      <w:spacing w:val="20"/>
      <w:sz w:val="18"/>
    </w:rPr>
  </w:style>
  <w:style w:type="paragraph" w:styleId="Heading6">
    <w:name w:val="heading 6"/>
    <w:basedOn w:val="Normal"/>
    <w:next w:val="Normal"/>
    <w:qFormat/>
    <w:rsid w:val="00B3586B"/>
    <w:pPr>
      <w:spacing w:before="240" w:line="240" w:lineRule="atLeast"/>
      <w:outlineLvl w:val="5"/>
    </w:pPr>
    <w:rPr>
      <w:b/>
    </w:rPr>
  </w:style>
  <w:style w:type="paragraph" w:styleId="Heading7">
    <w:name w:val="heading 7"/>
    <w:basedOn w:val="Normal"/>
    <w:next w:val="Normal"/>
    <w:qFormat/>
    <w:rsid w:val="00B3586B"/>
    <w:pPr>
      <w:keepNext/>
      <w:ind w:left="1800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B3586B"/>
    <w:pPr>
      <w:keepNext/>
      <w:widowControl w:val="0"/>
      <w:ind w:left="1872"/>
      <w:outlineLvl w:val="7"/>
    </w:pPr>
    <w:rPr>
      <w:b/>
    </w:rPr>
  </w:style>
  <w:style w:type="paragraph" w:styleId="Heading9">
    <w:name w:val="heading 9"/>
    <w:basedOn w:val="Normal"/>
    <w:next w:val="Normal"/>
    <w:qFormat/>
    <w:rsid w:val="00B3586B"/>
    <w:pPr>
      <w:keepNext/>
      <w:widowControl w:val="0"/>
      <w:ind w:left="1872"/>
      <w:outlineLvl w:val="8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BodyText"/>
    <w:next w:val="BodyText"/>
    <w:rsid w:val="00B3586B"/>
    <w:pPr>
      <w:keepNext/>
      <w:keepLines/>
      <w:spacing w:before="240" w:after="240"/>
    </w:pPr>
    <w:rPr>
      <w:caps/>
    </w:rPr>
  </w:style>
  <w:style w:type="paragraph" w:styleId="BodyText">
    <w:name w:val="Body Text"/>
    <w:basedOn w:val="Normal"/>
    <w:rsid w:val="00B3586B"/>
    <w:pPr>
      <w:spacing w:after="220" w:line="240" w:lineRule="atLeast"/>
    </w:pPr>
  </w:style>
  <w:style w:type="paragraph" w:customStyle="1" w:styleId="HeaderBase">
    <w:name w:val="Header Base"/>
    <w:basedOn w:val="Normal"/>
    <w:rsid w:val="00B3586B"/>
    <w:pPr>
      <w:spacing w:before="220" w:after="220" w:line="220" w:lineRule="atLeast"/>
      <w:ind w:left="-2160"/>
    </w:pPr>
    <w:rPr>
      <w:caps/>
    </w:rPr>
  </w:style>
  <w:style w:type="paragraph" w:customStyle="1" w:styleId="DocumentLabel">
    <w:name w:val="Document Label"/>
    <w:basedOn w:val="Normal"/>
    <w:next w:val="SectionTitle"/>
    <w:rsid w:val="00B3586B"/>
    <w:pPr>
      <w:spacing w:after="220"/>
    </w:pPr>
    <w:rPr>
      <w:spacing w:val="-20"/>
      <w:sz w:val="48"/>
    </w:rPr>
  </w:style>
  <w:style w:type="paragraph" w:customStyle="1" w:styleId="SectionTitle">
    <w:name w:val="Section Title"/>
    <w:basedOn w:val="Normal"/>
    <w:next w:val="Objective"/>
    <w:rsid w:val="00B3586B"/>
    <w:pPr>
      <w:pBdr>
        <w:bottom w:val="single" w:sz="6" w:space="1" w:color="808080"/>
      </w:pBdr>
      <w:spacing w:before="220" w:line="220" w:lineRule="atLeast"/>
      <w:jc w:val="left"/>
    </w:pPr>
    <w:rPr>
      <w:caps/>
      <w:spacing w:val="15"/>
      <w:sz w:val="20"/>
    </w:rPr>
  </w:style>
  <w:style w:type="paragraph" w:customStyle="1" w:styleId="Objective">
    <w:name w:val="Objective"/>
    <w:basedOn w:val="Normal"/>
    <w:next w:val="BodyText"/>
    <w:rsid w:val="00B3586B"/>
    <w:pPr>
      <w:spacing w:before="60" w:after="220" w:line="220" w:lineRule="atLeast"/>
    </w:pPr>
  </w:style>
  <w:style w:type="paragraph" w:customStyle="1" w:styleId="CompanyName">
    <w:name w:val="Company Name"/>
    <w:basedOn w:val="Normal"/>
    <w:next w:val="JobTitle"/>
    <w:rsid w:val="00B3586B"/>
    <w:pPr>
      <w:tabs>
        <w:tab w:val="left" w:pos="1440"/>
        <w:tab w:val="right" w:pos="6480"/>
      </w:tabs>
      <w:spacing w:before="220" w:line="220" w:lineRule="atLeast"/>
      <w:jc w:val="left"/>
    </w:pPr>
  </w:style>
  <w:style w:type="paragraph" w:customStyle="1" w:styleId="JobTitle">
    <w:name w:val="Job Title"/>
    <w:next w:val="Achievement"/>
    <w:rsid w:val="00B3586B"/>
    <w:pPr>
      <w:spacing w:before="40" w:after="40" w:line="220" w:lineRule="atLeast"/>
    </w:pPr>
    <w:rPr>
      <w:rFonts w:ascii="Garamond" w:hAnsi="Garamond"/>
      <w:i/>
      <w:spacing w:val="5"/>
      <w:sz w:val="23"/>
    </w:rPr>
  </w:style>
  <w:style w:type="paragraph" w:customStyle="1" w:styleId="Achievement">
    <w:name w:val="Achievement"/>
    <w:basedOn w:val="BodyText"/>
    <w:link w:val="AchievementChar"/>
    <w:rsid w:val="00B3586B"/>
    <w:pPr>
      <w:spacing w:after="60"/>
      <w:ind w:left="240" w:hanging="240"/>
    </w:pPr>
  </w:style>
  <w:style w:type="paragraph" w:customStyle="1" w:styleId="Name">
    <w:name w:val="Name"/>
    <w:basedOn w:val="Normal"/>
    <w:next w:val="Normal"/>
    <w:rsid w:val="00B3586B"/>
    <w:pPr>
      <w:spacing w:after="440" w:line="240" w:lineRule="atLeast"/>
      <w:jc w:val="center"/>
    </w:pPr>
    <w:rPr>
      <w:caps/>
      <w:spacing w:val="80"/>
      <w:position w:val="12"/>
      <w:sz w:val="44"/>
    </w:rPr>
  </w:style>
  <w:style w:type="paragraph" w:styleId="Date">
    <w:name w:val="Date"/>
    <w:basedOn w:val="BodyText"/>
    <w:rsid w:val="00B3586B"/>
    <w:pPr>
      <w:keepNext/>
    </w:pPr>
  </w:style>
  <w:style w:type="paragraph" w:customStyle="1" w:styleId="CityState">
    <w:name w:val="City/State"/>
    <w:basedOn w:val="BodyText"/>
    <w:next w:val="BodyText"/>
    <w:rsid w:val="00B3586B"/>
    <w:pPr>
      <w:keepNext/>
    </w:pPr>
  </w:style>
  <w:style w:type="paragraph" w:customStyle="1" w:styleId="Institution">
    <w:name w:val="Institution"/>
    <w:basedOn w:val="Normal"/>
    <w:next w:val="Achievement"/>
    <w:rsid w:val="00B3586B"/>
    <w:pPr>
      <w:tabs>
        <w:tab w:val="left" w:pos="1440"/>
        <w:tab w:val="right" w:pos="6480"/>
      </w:tabs>
      <w:spacing w:before="60" w:line="220" w:lineRule="atLeast"/>
      <w:jc w:val="left"/>
    </w:pPr>
  </w:style>
  <w:style w:type="character" w:customStyle="1" w:styleId="Lead-inEmphasis">
    <w:name w:val="Lead-in Emphasis"/>
    <w:rsid w:val="00B3586B"/>
    <w:rPr>
      <w:rFonts w:ascii="Arial Black" w:hAnsi="Arial Black"/>
      <w:spacing w:val="-6"/>
      <w:sz w:val="18"/>
    </w:rPr>
  </w:style>
  <w:style w:type="paragraph" w:styleId="Header">
    <w:name w:val="header"/>
    <w:basedOn w:val="HeaderBase"/>
    <w:rsid w:val="00B3586B"/>
  </w:style>
  <w:style w:type="paragraph" w:styleId="Footer">
    <w:name w:val="footer"/>
    <w:basedOn w:val="HeaderBase"/>
    <w:rsid w:val="00B3586B"/>
    <w:pPr>
      <w:tabs>
        <w:tab w:val="right" w:pos="7320"/>
      </w:tabs>
      <w:spacing w:line="240" w:lineRule="atLeast"/>
      <w:ind w:right="-840"/>
      <w:jc w:val="left"/>
    </w:pPr>
  </w:style>
  <w:style w:type="paragraph" w:customStyle="1" w:styleId="Address1">
    <w:name w:val="Address 1"/>
    <w:basedOn w:val="Normal"/>
    <w:rsid w:val="00B3586B"/>
    <w:pPr>
      <w:framePr w:w="8640" w:h="1066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paragraph" w:customStyle="1" w:styleId="SectionSubtitle">
    <w:name w:val="Section Subtitle"/>
    <w:basedOn w:val="SectionTitle"/>
    <w:next w:val="Normal"/>
    <w:rsid w:val="00B3586B"/>
    <w:rPr>
      <w:i/>
      <w:caps w:val="0"/>
      <w:spacing w:val="10"/>
      <w:sz w:val="24"/>
    </w:rPr>
  </w:style>
  <w:style w:type="paragraph" w:customStyle="1" w:styleId="Address2">
    <w:name w:val="Address 2"/>
    <w:basedOn w:val="Normal"/>
    <w:rsid w:val="00B3586B"/>
    <w:pPr>
      <w:framePr w:w="8640" w:h="1310" w:hRule="exact" w:wrap="notBeside" w:vAnchor="page" w:hAnchor="page" w:xAlign="center" w:yAlign="bottom" w:anchorLock="1"/>
      <w:spacing w:line="160" w:lineRule="atLeast"/>
      <w:jc w:val="center"/>
    </w:pPr>
    <w:rPr>
      <w:caps/>
      <w:spacing w:val="30"/>
      <w:sz w:val="15"/>
    </w:rPr>
  </w:style>
  <w:style w:type="character" w:styleId="PageNumber">
    <w:name w:val="page number"/>
    <w:rsid w:val="00B3586B"/>
    <w:rPr>
      <w:sz w:val="24"/>
    </w:rPr>
  </w:style>
  <w:style w:type="character" w:styleId="Emphasis">
    <w:name w:val="Emphasis"/>
    <w:qFormat/>
    <w:rsid w:val="00B3586B"/>
    <w:rPr>
      <w:rFonts w:ascii="Garamond" w:hAnsi="Garamond"/>
      <w:caps/>
      <w:spacing w:val="0"/>
      <w:sz w:val="18"/>
    </w:rPr>
  </w:style>
  <w:style w:type="paragraph" w:styleId="BodyTextIndent">
    <w:name w:val="Body Text Indent"/>
    <w:basedOn w:val="BodyText"/>
    <w:rsid w:val="00B3586B"/>
    <w:pPr>
      <w:ind w:left="720"/>
    </w:pPr>
  </w:style>
  <w:style w:type="character" w:customStyle="1" w:styleId="Job">
    <w:name w:val="Job"/>
    <w:basedOn w:val="DefaultParagraphFont"/>
    <w:rsid w:val="00B3586B"/>
  </w:style>
  <w:style w:type="paragraph" w:customStyle="1" w:styleId="PersonalData">
    <w:name w:val="Personal Data"/>
    <w:basedOn w:val="BodyText"/>
    <w:rsid w:val="00B3586B"/>
    <w:pPr>
      <w:spacing w:after="120" w:line="240" w:lineRule="exact"/>
      <w:ind w:left="-1080" w:right="1080"/>
    </w:pPr>
    <w:rPr>
      <w:rFonts w:ascii="Arial" w:hAnsi="Arial"/>
      <w:i/>
    </w:rPr>
  </w:style>
  <w:style w:type="paragraph" w:customStyle="1" w:styleId="CompanyNameOne">
    <w:name w:val="Company Name One"/>
    <w:basedOn w:val="CompanyName"/>
    <w:next w:val="JobTitle"/>
    <w:rsid w:val="00B3586B"/>
    <w:pPr>
      <w:spacing w:before="60"/>
    </w:pPr>
  </w:style>
  <w:style w:type="paragraph" w:customStyle="1" w:styleId="NoTitle">
    <w:name w:val="No Title"/>
    <w:basedOn w:val="SectionTitle"/>
    <w:rsid w:val="00B3586B"/>
    <w:pPr>
      <w:pBdr>
        <w:bottom w:val="none" w:sz="0" w:space="0" w:color="auto"/>
      </w:pBdr>
    </w:pPr>
  </w:style>
  <w:style w:type="paragraph" w:customStyle="1" w:styleId="bullets">
    <w:name w:val="bullets"/>
    <w:basedOn w:val="PlainText"/>
    <w:rsid w:val="00B3586B"/>
    <w:pPr>
      <w:ind w:left="3150" w:hanging="270"/>
      <w:jc w:val="left"/>
    </w:pPr>
    <w:rPr>
      <w:rFonts w:ascii="Arial" w:eastAsia="Times" w:hAnsi="Arial" w:cs="Times New Roman"/>
    </w:rPr>
  </w:style>
  <w:style w:type="paragraph" w:customStyle="1" w:styleId="PersonalInfo">
    <w:name w:val="Personal Info"/>
    <w:basedOn w:val="Achievement"/>
    <w:next w:val="Achievement"/>
    <w:rsid w:val="00B3586B"/>
    <w:pPr>
      <w:spacing w:before="220"/>
      <w:ind w:left="245" w:hanging="245"/>
    </w:pPr>
  </w:style>
  <w:style w:type="paragraph" w:styleId="PlainText">
    <w:name w:val="Plain Text"/>
    <w:basedOn w:val="Normal"/>
    <w:rsid w:val="00B3586B"/>
    <w:rPr>
      <w:rFonts w:ascii="Courier New" w:hAnsi="Courier New" w:cs="Courier New"/>
      <w:sz w:val="20"/>
    </w:rPr>
  </w:style>
  <w:style w:type="paragraph" w:styleId="BodyTextIndent2">
    <w:name w:val="Body Text Indent 2"/>
    <w:basedOn w:val="Normal"/>
    <w:rsid w:val="00B3586B"/>
    <w:pPr>
      <w:ind w:left="2520"/>
    </w:pPr>
    <w:rPr>
      <w:sz w:val="21"/>
      <w:szCs w:val="21"/>
    </w:rPr>
  </w:style>
  <w:style w:type="paragraph" w:styleId="BodyText2">
    <w:name w:val="Body Text 2"/>
    <w:basedOn w:val="Normal"/>
    <w:link w:val="BodyText2Char"/>
    <w:rsid w:val="00B3586B"/>
    <w:pPr>
      <w:widowControl w:val="0"/>
    </w:pPr>
    <w:rPr>
      <w:b/>
      <w:sz w:val="24"/>
      <w:u w:val="single"/>
    </w:rPr>
  </w:style>
  <w:style w:type="paragraph" w:styleId="BodyTextIndent3">
    <w:name w:val="Body Text Indent 3"/>
    <w:basedOn w:val="Normal"/>
    <w:rsid w:val="00B3586B"/>
    <w:pPr>
      <w:ind w:left="2250" w:hanging="450"/>
    </w:pPr>
  </w:style>
  <w:style w:type="paragraph" w:styleId="ListParagraph">
    <w:name w:val="List Paragraph"/>
    <w:basedOn w:val="Normal"/>
    <w:qFormat/>
    <w:rsid w:val="00B3586B"/>
    <w:pPr>
      <w:spacing w:after="200" w:line="276" w:lineRule="auto"/>
      <w:ind w:left="720"/>
      <w:contextualSpacing/>
      <w:jc w:val="left"/>
    </w:pPr>
    <w:rPr>
      <w:rFonts w:ascii="Tw Cen MT" w:hAnsi="Tw Cen MT"/>
      <w:szCs w:val="22"/>
    </w:rPr>
  </w:style>
  <w:style w:type="paragraph" w:styleId="NormalWeb">
    <w:name w:val="Normal (Web)"/>
    <w:basedOn w:val="Normal"/>
    <w:rsid w:val="00B3586B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val="es-ES" w:eastAsia="es-ES"/>
    </w:rPr>
  </w:style>
  <w:style w:type="character" w:styleId="CommentReference">
    <w:name w:val="annotation reference"/>
    <w:basedOn w:val="DefaultParagraphFont"/>
    <w:semiHidden/>
    <w:rsid w:val="00B3586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3586B"/>
    <w:rPr>
      <w:sz w:val="20"/>
    </w:rPr>
  </w:style>
  <w:style w:type="paragraph" w:styleId="CommentSubject">
    <w:name w:val="annotation subject"/>
    <w:basedOn w:val="CommentText"/>
    <w:next w:val="CommentText"/>
    <w:semiHidden/>
    <w:rsid w:val="00B3586B"/>
    <w:rPr>
      <w:b/>
      <w:bCs/>
    </w:rPr>
  </w:style>
  <w:style w:type="paragraph" w:styleId="BalloonText">
    <w:name w:val="Balloon Text"/>
    <w:basedOn w:val="Normal"/>
    <w:semiHidden/>
    <w:rsid w:val="00B3586B"/>
    <w:rPr>
      <w:rFonts w:ascii="Tahoma" w:hAnsi="Tahoma" w:cs="Tahoma"/>
      <w:sz w:val="16"/>
      <w:szCs w:val="16"/>
    </w:rPr>
  </w:style>
  <w:style w:type="paragraph" w:customStyle="1" w:styleId="arialnarrow">
    <w:name w:val="arial narrow"/>
    <w:basedOn w:val="Achievement"/>
    <w:rsid w:val="00B3586B"/>
    <w:pPr>
      <w:tabs>
        <w:tab w:val="num" w:pos="1080"/>
      </w:tabs>
      <w:spacing w:after="0" w:line="240" w:lineRule="exact"/>
      <w:ind w:left="1080" w:right="245" w:hanging="360"/>
      <w:jc w:val="left"/>
    </w:pPr>
    <w:rPr>
      <w:rFonts w:ascii="Arial Narrow" w:hAnsi="Arial Narrow"/>
      <w:sz w:val="20"/>
    </w:rPr>
  </w:style>
  <w:style w:type="character" w:customStyle="1" w:styleId="text">
    <w:name w:val="text"/>
    <w:basedOn w:val="DefaultParagraphFont"/>
    <w:rsid w:val="00B3586B"/>
  </w:style>
  <w:style w:type="character" w:customStyle="1" w:styleId="klink">
    <w:name w:val="klink"/>
    <w:basedOn w:val="DefaultParagraphFont"/>
    <w:rsid w:val="00B3586B"/>
  </w:style>
  <w:style w:type="character" w:styleId="Hyperlink">
    <w:name w:val="Hyperlink"/>
    <w:basedOn w:val="DefaultParagraphFont"/>
    <w:rsid w:val="00E8409F"/>
    <w:rPr>
      <w:color w:val="0000FF"/>
      <w:u w:val="single"/>
    </w:rPr>
  </w:style>
  <w:style w:type="character" w:styleId="FollowedHyperlink">
    <w:name w:val="FollowedHyperlink"/>
    <w:basedOn w:val="DefaultParagraphFont"/>
    <w:rsid w:val="002C46B5"/>
    <w:rPr>
      <w:color w:val="800080"/>
      <w:u w:val="single"/>
    </w:rPr>
  </w:style>
  <w:style w:type="paragraph" w:customStyle="1" w:styleId="DateRange">
    <w:name w:val="Date Range"/>
    <w:basedOn w:val="Normal"/>
    <w:qFormat/>
    <w:rsid w:val="00376C33"/>
    <w:pPr>
      <w:tabs>
        <w:tab w:val="left" w:pos="7920"/>
      </w:tabs>
      <w:ind w:right="108" w:firstLine="720"/>
    </w:pPr>
    <w:rPr>
      <w:rFonts w:ascii="Arial Narrow" w:hAnsi="Arial Narrow"/>
      <w:bCs/>
      <w:i/>
      <w:iCs/>
      <w:sz w:val="20"/>
    </w:rPr>
  </w:style>
  <w:style w:type="paragraph" w:customStyle="1" w:styleId="mynormal">
    <w:name w:val="mynormal"/>
    <w:basedOn w:val="Achievement"/>
    <w:qFormat/>
    <w:rsid w:val="00F706F0"/>
    <w:pPr>
      <w:tabs>
        <w:tab w:val="num" w:pos="720"/>
        <w:tab w:val="left" w:pos="6480"/>
      </w:tabs>
      <w:spacing w:after="0" w:line="240" w:lineRule="auto"/>
      <w:ind w:left="720" w:right="245" w:hanging="360"/>
    </w:pPr>
    <w:rPr>
      <w:szCs w:val="22"/>
    </w:rPr>
  </w:style>
  <w:style w:type="character" w:customStyle="1" w:styleId="AchievementChar">
    <w:name w:val="Achievement Char"/>
    <w:basedOn w:val="DefaultParagraphFont"/>
    <w:link w:val="Achievement"/>
    <w:rsid w:val="00F706F0"/>
    <w:rPr>
      <w:rFonts w:ascii="Garamond" w:hAnsi="Garamond"/>
      <w:sz w:val="22"/>
    </w:rPr>
  </w:style>
  <w:style w:type="character" w:customStyle="1" w:styleId="CommentTextChar">
    <w:name w:val="Comment Text Char"/>
    <w:basedOn w:val="DefaultParagraphFont"/>
    <w:link w:val="CommentText"/>
    <w:semiHidden/>
    <w:rsid w:val="00E0705B"/>
    <w:rPr>
      <w:rFonts w:ascii="Garamond" w:hAnsi="Garamond"/>
    </w:rPr>
  </w:style>
  <w:style w:type="character" w:customStyle="1" w:styleId="BodyText2Char">
    <w:name w:val="Body Text 2 Char"/>
    <w:basedOn w:val="DefaultParagraphFont"/>
    <w:link w:val="BodyText2"/>
    <w:rsid w:val="00E0705B"/>
    <w:rPr>
      <w:rFonts w:ascii="Garamond" w:hAnsi="Garamond"/>
      <w:b/>
      <w:sz w:val="24"/>
      <w:u w:val="single"/>
    </w:rPr>
  </w:style>
  <w:style w:type="paragraph" w:customStyle="1" w:styleId="Index">
    <w:name w:val="Index"/>
    <w:basedOn w:val="Normal"/>
    <w:rsid w:val="00D95FF8"/>
    <w:pPr>
      <w:widowControl w:val="0"/>
      <w:suppressLineNumbers/>
      <w:suppressAutoHyphens/>
      <w:jc w:val="left"/>
    </w:pPr>
    <w:rPr>
      <w:rFonts w:ascii="Times New Roman" w:eastAsia="Lucida Sans Unicode" w:hAnsi="Times New Roman" w:cs="Tahoma"/>
      <w:kern w:val="1"/>
      <w:sz w:val="24"/>
      <w:szCs w:val="24"/>
    </w:rPr>
  </w:style>
  <w:style w:type="character" w:customStyle="1" w:styleId="apple-style-span">
    <w:name w:val="apple-style-span"/>
    <w:basedOn w:val="DefaultParagraphFont"/>
    <w:rsid w:val="002205E3"/>
  </w:style>
  <w:style w:type="table" w:styleId="TableGrid">
    <w:name w:val="Table Grid"/>
    <w:basedOn w:val="TableNormal"/>
    <w:uiPriority w:val="59"/>
    <w:rsid w:val="00BF78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FF63B0"/>
    <w:pPr>
      <w:jc w:val="both"/>
    </w:pPr>
    <w:rPr>
      <w:rFonts w:ascii="Garamond" w:hAnsi="Garamond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536D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74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heltortoiseUSA?tab=repositori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eltoidUSA/MSB-Timestamp-A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SheltoidUSA/UD-Boardgame-App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OFFICE97.80\TEMPLATE\Other%20Documents\Elegant%20Resum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0A3CA7-9BC4-4857-9FD0-7DCC90186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Elegant Resume</Template>
  <TotalTime>278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University of Pittsburgh</Company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Michael Tran</dc:creator>
  <cp:lastModifiedBy>Alpha Kanein</cp:lastModifiedBy>
  <cp:revision>19</cp:revision>
  <cp:lastPrinted>2015-07-02T03:37:00Z</cp:lastPrinted>
  <dcterms:created xsi:type="dcterms:W3CDTF">2019-07-14T23:45:00Z</dcterms:created>
  <dcterms:modified xsi:type="dcterms:W3CDTF">2019-07-23T04:19:00Z</dcterms:modified>
</cp:coreProperties>
</file>